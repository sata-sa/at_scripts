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A3165" w14:textId="77777777" w:rsidR="00221068" w:rsidRPr="002F068E" w:rsidRDefault="00EC6908" w:rsidP="002738CA">
      <w:bookmarkStart w:id="0" w:name="_Toc41120508"/>
      <w:r w:rsidRPr="00C4666A">
        <w:rPr>
          <w:noProof/>
          <w:sz w:val="22"/>
          <w:lang w:val="en-US"/>
        </w:rPr>
        <w:drawing>
          <wp:anchor distT="0" distB="0" distL="114300" distR="114300" simplePos="0" relativeHeight="251658240" behindDoc="0" locked="0" layoutInCell="1" allowOverlap="1" wp14:anchorId="055EC3C4" wp14:editId="1F88ED81">
            <wp:simplePos x="0" y="0"/>
            <wp:positionH relativeFrom="column">
              <wp:posOffset>-12065</wp:posOffset>
            </wp:positionH>
            <wp:positionV relativeFrom="paragraph">
              <wp:posOffset>-1527810</wp:posOffset>
            </wp:positionV>
            <wp:extent cx="1836100" cy="288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6100"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0D73" w:rsidRPr="00CA08BD">
        <w:rPr>
          <w:b/>
          <w:noProof/>
          <w:color w:val="7F7F7F" w:themeColor="text1" w:themeTint="80"/>
          <w:sz w:val="44"/>
          <w:szCs w:val="44"/>
          <w:lang w:val="en-US"/>
        </w:rPr>
        <mc:AlternateContent>
          <mc:Choice Requires="wps">
            <w:drawing>
              <wp:anchor distT="0" distB="0" distL="114300" distR="114300" simplePos="0" relativeHeight="251660289" behindDoc="0" locked="0" layoutInCell="1" allowOverlap="1" wp14:anchorId="630C2349" wp14:editId="63B294EA">
                <wp:simplePos x="0" y="0"/>
                <wp:positionH relativeFrom="column">
                  <wp:posOffset>-12723</wp:posOffset>
                </wp:positionH>
                <wp:positionV relativeFrom="paragraph">
                  <wp:posOffset>-537450</wp:posOffset>
                </wp:positionV>
                <wp:extent cx="6236718" cy="72627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718" cy="726274"/>
                        </a:xfrm>
                        <a:prstGeom prst="rect">
                          <a:avLst/>
                        </a:prstGeom>
                        <a:noFill/>
                        <a:ln w="9525">
                          <a:noFill/>
                          <a:miter lim="800000"/>
                          <a:headEnd/>
                          <a:tailEnd/>
                        </a:ln>
                      </wps:spPr>
                      <wps:txbx>
                        <w:txbxContent>
                          <w:p w14:paraId="04A6D214" w14:textId="77777777" w:rsidR="00694C73" w:rsidRPr="009D70E0" w:rsidRDefault="005F274E" w:rsidP="00A17A2E">
                            <w:pPr>
                              <w:spacing w:before="0" w:after="0"/>
                              <w:jc w:val="right"/>
                              <w:rPr>
                                <w:rFonts w:ascii="Arial Narrow" w:hAnsi="Arial Narrow"/>
                                <w:caps/>
                                <w:sz w:val="34"/>
                                <w:szCs w:val="34"/>
                                <w:lang w:val="pt-PT"/>
                              </w:rPr>
                            </w:pPr>
                            <w:sdt>
                              <w:sdtPr>
                                <w:rPr>
                                  <w:rFonts w:ascii="Arial Narrow" w:hAnsi="Arial Narrow"/>
                                  <w:caps/>
                                  <w:color w:val="7F7F7F" w:themeColor="text1" w:themeTint="80"/>
                                  <w:sz w:val="34"/>
                                  <w:szCs w:val="34"/>
                                  <w:lang w:val="pt-PT"/>
                                </w:rPr>
                                <w:alias w:val="Category"/>
                                <w:tag w:val=""/>
                                <w:id w:val="1706596993"/>
                                <w:dataBinding w:prefixMappings="xmlns:ns0='http://purl.org/dc/elements/1.1/' xmlns:ns1='http://schemas.openxmlformats.org/package/2006/metadata/core-properties' " w:xpath="/ns1:coreProperties[1]/ns1:category[1]" w:storeItemID="{6C3C8BC8-F283-45AE-878A-BAB7291924A1}"/>
                                <w:text/>
                              </w:sdtPr>
                              <w:sdtEndPr/>
                              <w:sdtContent>
                                <w:r w:rsidR="00694C73">
                                  <w:rPr>
                                    <w:rFonts w:ascii="Arial Narrow" w:hAnsi="Arial Narrow"/>
                                    <w:caps/>
                                    <w:color w:val="7F7F7F" w:themeColor="text1" w:themeTint="80"/>
                                    <w:sz w:val="34"/>
                                    <w:szCs w:val="34"/>
                                    <w:lang w:val="pt-PT"/>
                                  </w:rPr>
                                  <w:t>Installation Guide</w:t>
                                </w:r>
                              </w:sdtContent>
                            </w:sdt>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30C2349" id="_x0000_t202" coordsize="21600,21600" o:spt="202" path="m,l,21600r21600,l21600,xe">
                <v:stroke joinstyle="miter"/>
                <v:path gradientshapeok="t" o:connecttype="rect"/>
              </v:shapetype>
              <v:shape id="Text Box 2" o:spid="_x0000_s1026" type="#_x0000_t202" style="position:absolute;left:0;text-align:left;margin-left:-1pt;margin-top:-42.3pt;width:491.1pt;height:57.2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" filled="f" stroked="f">
                <v:textbox>
                  <w:txbxContent>
                    <w:p w14:paraId="04A6D214" w14:textId="77777777" w:rsidR="00694C73" w:rsidRPr="009D70E0" w:rsidRDefault="005F274E" w:rsidP="00A17A2E">
                      <w:pPr>
                        <w:spacing w:before="0" w:after="0"/>
                        <w:jc w:val="right"/>
                        <w:rPr>
                          <w:rFonts w:ascii="Arial Narrow" w:hAnsi="Arial Narrow"/>
                          <w:caps/>
                          <w:sz w:val="34"/>
                          <w:szCs w:val="34"/>
                          <w:lang w:val="pt-PT"/>
                        </w:rPr>
                      </w:pPr>
                      <w:sdt>
                        <w:sdtPr>
                          <w:rPr>
                            <w:rFonts w:ascii="Arial Narrow" w:hAnsi="Arial Narrow"/>
                            <w:caps/>
                            <w:color w:val="7F7F7F" w:themeColor="text1" w:themeTint="80"/>
                            <w:sz w:val="34"/>
                            <w:szCs w:val="34"/>
                            <w:lang w:val="pt-PT"/>
                          </w:rPr>
                          <w:alias w:val="Category"/>
                          <w:tag w:val=""/>
                          <w:id w:val="1706596993"/>
                          <w:dataBinding w:prefixMappings="xmlns:ns0='http://purl.org/dc/elements/1.1/' xmlns:ns1='http://schemas.openxmlformats.org/package/2006/metadata/core-properties' " w:xpath="/ns1:coreProperties[1]/ns1:category[1]" w:storeItemID="{6C3C8BC8-F283-45AE-878A-BAB7291924A1}"/>
                          <w:text/>
                        </w:sdtPr>
                        <w:sdtEndPr/>
                        <w:sdtContent>
                          <w:r w:rsidR="00694C73">
                            <w:rPr>
                              <w:rFonts w:ascii="Arial Narrow" w:hAnsi="Arial Narrow"/>
                              <w:caps/>
                              <w:color w:val="7F7F7F" w:themeColor="text1" w:themeTint="80"/>
                              <w:sz w:val="34"/>
                              <w:szCs w:val="34"/>
                              <w:lang w:val="pt-PT"/>
                            </w:rPr>
                            <w:t>Installation Guide</w:t>
                          </w:r>
                        </w:sdtContent>
                      </w:sdt>
                    </w:p>
                  </w:txbxContent>
                </v:textbox>
              </v:shape>
            </w:pict>
          </mc:Fallback>
        </mc:AlternateContent>
      </w:r>
      <w:r w:rsidR="005F274E">
        <w:pict w14:anchorId="40A6CE16">
          <v:rect id="_x0000_i1025" style="width:481.95pt;height:4pt" o:hralign="center" o:hrstd="t" o:hrnoshade="t" o:hr="t" fillcolor="#b80e18" stroked="f"/>
        </w:pict>
      </w:r>
    </w:p>
    <w:p w14:paraId="5015B466" w14:textId="70A45FEF" w:rsidR="005958AB" w:rsidRPr="00E64964" w:rsidRDefault="005F274E" w:rsidP="005958AB">
      <w:pPr>
        <w:spacing w:before="720"/>
        <w:jc w:val="left"/>
        <w:rPr>
          <w:color w:val="7F7F7F" w:themeColor="text1" w:themeTint="80"/>
          <w:sz w:val="52"/>
          <w:lang w:val="en-US"/>
        </w:rPr>
      </w:pPr>
      <w:sdt>
        <w:sdtPr>
          <w:rPr>
            <w:noProof/>
            <w:color w:val="808080" w:themeColor="background1" w:themeShade="80"/>
            <w:sz w:val="52"/>
            <w:szCs w:val="52"/>
            <w:lang w:val="en-US" w:eastAsia="en-GB"/>
          </w:rPr>
          <w:alias w:val="Title"/>
          <w:tag w:val=""/>
          <w:id w:val="-1409451055"/>
          <w:dataBinding w:prefixMappings="xmlns:ns0='http://purl.org/dc/elements/1.1/' xmlns:ns1='http://schemas.openxmlformats.org/package/2006/metadata/core-properties' " w:xpath="/ns1:coreProperties[1]/ns0:title[1]" w:storeItemID="{6C3C8BC8-F283-45AE-878A-BAB7291924A1}"/>
          <w:text/>
        </w:sdtPr>
        <w:sdtEndPr/>
        <w:sdtContent>
          <w:r w:rsidR="00FE20F1" w:rsidRPr="00E64964">
            <w:rPr>
              <w:noProof/>
              <w:color w:val="808080" w:themeColor="background1" w:themeShade="80"/>
              <w:sz w:val="52"/>
              <w:szCs w:val="52"/>
              <w:lang w:val="en-US" w:eastAsia="en-GB"/>
            </w:rPr>
            <w:t>M2M IITC</w:t>
          </w:r>
          <w:r w:rsidR="00BF235E">
            <w:rPr>
              <w:noProof/>
              <w:color w:val="808080" w:themeColor="background1" w:themeShade="80"/>
              <w:sz w:val="52"/>
              <w:szCs w:val="52"/>
              <w:lang w:val="en-US" w:eastAsia="en-GB"/>
            </w:rPr>
            <w:t xml:space="preserve"> – Azure</w:t>
          </w:r>
          <w:r w:rsidR="00276160">
            <w:rPr>
              <w:noProof/>
              <w:color w:val="808080" w:themeColor="background1" w:themeShade="80"/>
              <w:sz w:val="52"/>
              <w:szCs w:val="52"/>
              <w:lang w:val="en-US" w:eastAsia="en-GB"/>
            </w:rPr>
            <w:t xml:space="preserve"> Jenkins</w:t>
          </w:r>
          <w:r w:rsidR="00BF235E">
            <w:rPr>
              <w:noProof/>
              <w:color w:val="808080" w:themeColor="background1" w:themeShade="80"/>
              <w:sz w:val="52"/>
              <w:szCs w:val="52"/>
              <w:lang w:val="en-US" w:eastAsia="en-GB"/>
            </w:rPr>
            <w:t xml:space="preserve"> Plugin</w:t>
          </w:r>
        </w:sdtContent>
      </w:sdt>
    </w:p>
    <w:p w14:paraId="6BB69C8C" w14:textId="5C455A58" w:rsidR="005958AB" w:rsidRPr="00EE6D63" w:rsidRDefault="005F274E" w:rsidP="005958AB">
      <w:pPr>
        <w:jc w:val="left"/>
        <w:rPr>
          <w:color w:val="7F7F7F" w:themeColor="text1" w:themeTint="80"/>
          <w:sz w:val="32"/>
          <w:szCs w:val="32"/>
          <w:lang w:val="en-US"/>
        </w:rPr>
      </w:pPr>
      <w:sdt>
        <w:sdtPr>
          <w:rPr>
            <w:color w:val="7F7F7F" w:themeColor="text1" w:themeTint="80"/>
            <w:sz w:val="32"/>
            <w:szCs w:val="16"/>
            <w:lang w:val="en-US"/>
          </w:rPr>
          <w:alias w:val="Subject"/>
          <w:tag w:val=""/>
          <w:id w:val="1186872978"/>
          <w:dataBinding w:prefixMappings="xmlns:ns0='http://purl.org/dc/elements/1.1/' xmlns:ns1='http://schemas.openxmlformats.org/package/2006/metadata/core-properties' " w:xpath="/ns1:coreProperties[1]/ns0:subject[1]" w:storeItemID="{6C3C8BC8-F283-45AE-878A-BAB7291924A1}"/>
          <w:text/>
        </w:sdtPr>
        <w:sdtEndPr/>
        <w:sdtContent>
          <w:r w:rsidR="00EE6D63">
            <w:rPr>
              <w:color w:val="7F7F7F" w:themeColor="text1" w:themeTint="80"/>
              <w:sz w:val="32"/>
              <w:szCs w:val="16"/>
              <w:lang w:val="en-US"/>
            </w:rPr>
            <w:t>CM+</w:t>
          </w:r>
        </w:sdtContent>
      </w:sdt>
    </w:p>
    <w:p w14:paraId="57A08B7D" w14:textId="77777777" w:rsidR="00725698" w:rsidRPr="00EE6D63" w:rsidRDefault="00725698" w:rsidP="005958AB">
      <w:pPr>
        <w:spacing w:before="720"/>
        <w:rPr>
          <w:color w:val="7F7F7F" w:themeColor="text1" w:themeTint="80"/>
          <w:sz w:val="32"/>
          <w:szCs w:val="32"/>
          <w:lang w:val="en-US"/>
        </w:rPr>
      </w:pPr>
    </w:p>
    <w:p w14:paraId="45141227" w14:textId="77777777" w:rsidR="002028F1" w:rsidRPr="00EE6D63" w:rsidRDefault="002028F1" w:rsidP="002C2C6D">
      <w:pPr>
        <w:jc w:val="left"/>
        <w:rPr>
          <w:color w:val="7F7F7F" w:themeColor="text1" w:themeTint="80"/>
          <w:sz w:val="32"/>
          <w:szCs w:val="32"/>
          <w:lang w:val="en-US"/>
        </w:rPr>
      </w:pPr>
    </w:p>
    <w:p w14:paraId="2E09308B" w14:textId="77777777" w:rsidR="00725698" w:rsidRPr="00EE6D63" w:rsidRDefault="00725698" w:rsidP="002C2C6D">
      <w:pPr>
        <w:jc w:val="left"/>
        <w:rPr>
          <w:color w:val="7F7F7F" w:themeColor="text1" w:themeTint="80"/>
          <w:sz w:val="32"/>
          <w:szCs w:val="32"/>
          <w:lang w:val="en-US"/>
        </w:rPr>
      </w:pPr>
    </w:p>
    <w:p w14:paraId="31981E30" w14:textId="77777777" w:rsidR="004F0520" w:rsidRPr="00815739" w:rsidRDefault="00725698" w:rsidP="00725698">
      <w:pPr>
        <w:spacing w:before="0" w:after="0"/>
        <w:rPr>
          <w:sz w:val="20"/>
          <w:lang w:val="en-US"/>
        </w:rPr>
      </w:pPr>
      <w:r w:rsidRPr="00815739">
        <w:rPr>
          <w:b/>
          <w:sz w:val="20"/>
          <w:lang w:val="en-US"/>
        </w:rPr>
        <w:t>Author:</w:t>
      </w:r>
      <w:r w:rsidRPr="00815739">
        <w:rPr>
          <w:sz w:val="20"/>
          <w:lang w:val="en-US"/>
        </w:rPr>
        <w:tab/>
      </w:r>
      <w:sdt>
        <w:sdtPr>
          <w:rPr>
            <w:sz w:val="20"/>
            <w:lang w:val="en-US"/>
          </w:rPr>
          <w:alias w:val="Author"/>
          <w:tag w:val=""/>
          <w:id w:val="1891531000"/>
          <w:dataBinding w:prefixMappings="xmlns:ns0='http://purl.org/dc/elements/1.1/' xmlns:ns1='http://schemas.openxmlformats.org/package/2006/metadata/core-properties' " w:xpath="/ns1:coreProperties[1]/ns0:creator[1]" w:storeItemID="{6C3C8BC8-F283-45AE-878A-BAB7291924A1}"/>
          <w:text/>
        </w:sdtPr>
        <w:sdtEndPr/>
        <w:sdtContent>
          <w:r w:rsidR="00FE20F1" w:rsidRPr="00815739">
            <w:rPr>
              <w:sz w:val="20"/>
              <w:lang w:val="en-US"/>
            </w:rPr>
            <w:t>CELFOCUS</w:t>
          </w:r>
        </w:sdtContent>
      </w:sdt>
    </w:p>
    <w:p w14:paraId="33CADB2C" w14:textId="2D827930" w:rsidR="00725698" w:rsidRPr="00117FA1" w:rsidRDefault="00725698" w:rsidP="00725698">
      <w:pPr>
        <w:spacing w:before="0" w:after="0"/>
        <w:rPr>
          <w:lang w:val="en-US"/>
        </w:rPr>
      </w:pPr>
      <w:r w:rsidRPr="00725698">
        <w:rPr>
          <w:b/>
          <w:sz w:val="20"/>
          <w:lang w:val="en-US"/>
        </w:rPr>
        <w:t>Last Update:</w:t>
      </w:r>
      <w:r w:rsidRPr="00117FA1">
        <w:rPr>
          <w:lang w:val="en-US"/>
        </w:rPr>
        <w:t xml:space="preserve"> </w:t>
      </w:r>
      <w:r>
        <w:rPr>
          <w:lang w:val="en-US"/>
        </w:rPr>
        <w:tab/>
      </w:r>
      <w:sdt>
        <w:sdtPr>
          <w:rPr>
            <w:sz w:val="20"/>
            <w:lang w:val="en-US"/>
          </w:rPr>
          <w:alias w:val="Publish Date"/>
          <w:tag w:val=""/>
          <w:id w:val="818314056"/>
          <w:dataBinding w:prefixMappings="xmlns:ns0='http://schemas.microsoft.com/office/2006/coverPageProps' " w:xpath="/ns0:CoverPageProperties[1]/ns0:PublishDate[1]" w:storeItemID="{55AF091B-3C7A-41E3-B477-F2FDAA23CFDA}"/>
          <w:date w:fullDate="2017-09-04T00:00:00Z">
            <w:dateFormat w:val="yyyy-MM-dd"/>
            <w:lid w:val="pt-PT"/>
            <w:storeMappedDataAs w:val="dateTime"/>
            <w:calendar w:val="gregorian"/>
          </w:date>
        </w:sdtPr>
        <w:sdtEndPr>
          <w:rPr>
            <w:sz w:val="18"/>
          </w:rPr>
        </w:sdtEndPr>
        <w:sdtContent>
          <w:r w:rsidR="00666FAF">
            <w:rPr>
              <w:sz w:val="20"/>
              <w:lang w:val="pt-PT"/>
            </w:rPr>
            <w:t>2017-09-04</w:t>
          </w:r>
        </w:sdtContent>
      </w:sdt>
    </w:p>
    <w:p w14:paraId="0847089F" w14:textId="77777777" w:rsidR="00094B06" w:rsidRDefault="00725698" w:rsidP="004730AC">
      <w:pPr>
        <w:spacing w:before="0" w:after="0"/>
      </w:pPr>
      <w:r w:rsidRPr="00725698">
        <w:rPr>
          <w:b/>
          <w:sz w:val="20"/>
        </w:rPr>
        <w:t>Version:</w:t>
      </w:r>
      <w:r w:rsidRPr="00080B0C">
        <w:t xml:space="preserve"> </w:t>
      </w:r>
      <w:r>
        <w:tab/>
      </w:r>
      <w:sdt>
        <w:sdtPr>
          <w:rPr>
            <w:sz w:val="20"/>
            <w:lang w:val="en-US"/>
          </w:rPr>
          <w:alias w:val="Abstract"/>
          <w:tag w:val=""/>
          <w:id w:val="943427001"/>
          <w:dataBinding w:prefixMappings="xmlns:ns0='http://schemas.microsoft.com/office/2006/coverPageProps' " w:xpath="/ns0:CoverPageProperties[1]/ns0:Abstract[1]" w:storeItemID="{55AF091B-3C7A-41E3-B477-F2FDAA23CFDA}"/>
          <w:text/>
        </w:sdtPr>
        <w:sdtEndPr/>
        <w:sdtContent>
          <w:r w:rsidR="00FE20F1" w:rsidRPr="00815739">
            <w:rPr>
              <w:sz w:val="20"/>
              <w:lang w:val="en-US"/>
            </w:rPr>
            <w:t>1.0</w:t>
          </w:r>
        </w:sdtContent>
      </w:sdt>
    </w:p>
    <w:p w14:paraId="282262E0" w14:textId="77777777" w:rsidR="00094B06" w:rsidRDefault="00094B06" w:rsidP="00094B06"/>
    <w:p w14:paraId="4A37FE2C" w14:textId="77777777" w:rsidR="00094B06" w:rsidRDefault="00094B06" w:rsidP="00094B06">
      <w:pPr>
        <w:tabs>
          <w:tab w:val="clear" w:pos="567"/>
          <w:tab w:val="left" w:pos="1766"/>
        </w:tabs>
      </w:pPr>
      <w:r>
        <w:tab/>
      </w:r>
    </w:p>
    <w:p w14:paraId="611EACCF" w14:textId="77777777" w:rsidR="00094B06" w:rsidRDefault="00094B06" w:rsidP="00094B06"/>
    <w:p w14:paraId="70D85E55" w14:textId="77777777" w:rsidR="00725698" w:rsidRPr="00094B06" w:rsidRDefault="00725698" w:rsidP="00094B06">
      <w:pPr>
        <w:sectPr w:rsidR="00725698" w:rsidRPr="00094B06" w:rsidSect="000A73B6">
          <w:headerReference w:type="default" r:id="rId10"/>
          <w:footerReference w:type="default" r:id="rId11"/>
          <w:footerReference w:type="first" r:id="rId12"/>
          <w:pgSz w:w="11907" w:h="16839" w:code="9"/>
          <w:pgMar w:top="4786" w:right="1134" w:bottom="1134" w:left="1134" w:header="720" w:footer="2426" w:gutter="0"/>
          <w:cols w:space="720"/>
          <w:titlePg/>
          <w:docGrid w:linePitch="299"/>
        </w:sectPr>
      </w:pPr>
    </w:p>
    <w:p w14:paraId="37A7DA9D" w14:textId="77777777" w:rsidR="00267595" w:rsidRPr="002F068E" w:rsidRDefault="00267595" w:rsidP="002738CA">
      <w:pPr>
        <w:rPr>
          <w:b/>
          <w:bCs/>
          <w:color w:val="000000" w:themeColor="text1"/>
          <w:sz w:val="72"/>
        </w:rPr>
      </w:pPr>
    </w:p>
    <w:p w14:paraId="3D7A9D11" w14:textId="77777777" w:rsidR="00523D65" w:rsidRPr="002F068E" w:rsidRDefault="00523D65" w:rsidP="002738CA"/>
    <w:p w14:paraId="23E85B76" w14:textId="77777777" w:rsidR="00523D65" w:rsidRPr="002F068E" w:rsidRDefault="00523D65" w:rsidP="002738CA"/>
    <w:p w14:paraId="24097FE2" w14:textId="77777777" w:rsidR="00523D65" w:rsidRPr="002F068E" w:rsidRDefault="002639A7" w:rsidP="002639A7">
      <w:pPr>
        <w:tabs>
          <w:tab w:val="clear" w:pos="567"/>
          <w:tab w:val="left" w:pos="3377"/>
        </w:tabs>
      </w:pPr>
      <w:r w:rsidRPr="002F068E">
        <w:tab/>
      </w:r>
    </w:p>
    <w:p w14:paraId="1B7BB58E" w14:textId="77777777" w:rsidR="00523D65" w:rsidRPr="002F068E" w:rsidRDefault="00886BC3" w:rsidP="002738CA">
      <w:r w:rsidRPr="002F068E">
        <w:rPr>
          <w:rFonts w:cs="Arial"/>
          <w:b/>
          <w:noProof/>
          <w:color w:val="FF0000"/>
          <w:kern w:val="32"/>
          <w:sz w:val="36"/>
          <w:szCs w:val="32"/>
          <w:lang w:val="en-US"/>
        </w:rPr>
        <mc:AlternateContent>
          <mc:Choice Requires="wps">
            <w:drawing>
              <wp:anchor distT="0" distB="0" distL="114300" distR="114300" simplePos="0" relativeHeight="251662337" behindDoc="0" locked="0" layoutInCell="1" allowOverlap="1" wp14:anchorId="23EAFF93" wp14:editId="095B6753">
                <wp:simplePos x="0" y="0"/>
                <wp:positionH relativeFrom="margin">
                  <wp:align>center</wp:align>
                </wp:positionH>
                <wp:positionV relativeFrom="paragraph">
                  <wp:posOffset>939800</wp:posOffset>
                </wp:positionV>
                <wp:extent cx="5581650" cy="3429000"/>
                <wp:effectExtent l="0" t="0" r="0" b="0"/>
                <wp:wrapTight wrapText="bothSides">
                  <wp:wrapPolygon edited="0">
                    <wp:start x="147" y="360"/>
                    <wp:lineTo x="147" y="21240"/>
                    <wp:lineTo x="21379" y="21240"/>
                    <wp:lineTo x="21379" y="360"/>
                    <wp:lineTo x="147" y="360"/>
                  </wp:wrapPolygon>
                </wp:wrapTight>
                <wp:docPr id="4"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42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1DAD5" w14:textId="77777777" w:rsidR="00694C73" w:rsidRPr="00B419B3" w:rsidRDefault="00694C73" w:rsidP="00886BC3">
                            <w:pPr>
                              <w:pStyle w:val="Default"/>
                              <w:rPr>
                                <w:sz w:val="22"/>
                              </w:rPr>
                            </w:pPr>
                          </w:p>
                          <w:p w14:paraId="7665078D" w14:textId="77777777" w:rsidR="00694C73" w:rsidRDefault="00694C73" w:rsidP="00886BC3">
                            <w:pPr>
                              <w:tabs>
                                <w:tab w:val="clear" w:pos="567"/>
                              </w:tabs>
                              <w:autoSpaceDE w:val="0"/>
                              <w:autoSpaceDN w:val="0"/>
                              <w:adjustRightInd w:val="0"/>
                              <w:spacing w:before="0" w:after="0"/>
                              <w:jc w:val="left"/>
                              <w:rPr>
                                <w:rFonts w:ascii="ArialMT" w:hAnsi="ArialMT" w:cs="ArialMT"/>
                                <w:color w:val="483C35"/>
                                <w:sz w:val="20"/>
                                <w:szCs w:val="20"/>
                              </w:rPr>
                            </w:pPr>
                            <w:r w:rsidRPr="006C2372">
                              <w:rPr>
                                <w:rFonts w:ascii="ArialMT" w:hAnsi="ArialMT" w:cs="ArialMT"/>
                                <w:color w:val="483C35"/>
                                <w:sz w:val="20"/>
                                <w:szCs w:val="20"/>
                              </w:rPr>
                              <w:t xml:space="preserve">Copyright © CELFOCUS. All RIGHTS RESERVED TO CELFOCUS and </w:t>
                            </w:r>
                            <w:proofErr w:type="gramStart"/>
                            <w:r w:rsidRPr="006C2372">
                              <w:rPr>
                                <w:rFonts w:ascii="ArialMT" w:hAnsi="ArialMT" w:cs="ArialMT"/>
                                <w:color w:val="483C35"/>
                                <w:sz w:val="20"/>
                                <w:szCs w:val="20"/>
                              </w:rPr>
                              <w:t>its</w:t>
                            </w:r>
                            <w:proofErr w:type="gramEnd"/>
                            <w:r w:rsidRPr="006C2372">
                              <w:rPr>
                                <w:rFonts w:ascii="ArialMT" w:hAnsi="ArialMT" w:cs="ArialMT"/>
                                <w:color w:val="483C35"/>
                                <w:sz w:val="20"/>
                                <w:szCs w:val="20"/>
                              </w:rPr>
                              <w:t xml:space="preserve"> Licensors under Law. The disclosure, copying, adaptation, citation, transcription, translation, and/or any other form of total or partial use of the content, layout and graphic design, images or sound of this document or accessible herein, by any means of using any format (physical or virtual) without the respective authorization or licensing by CELFOCUS or its Licensors is prohibited and offenders shall be prosecuted. The user or licensee of all or part of this document may only use the document under the terms and conditions agreed upon with CELFOCUS and/or </w:t>
                            </w:r>
                            <w:proofErr w:type="gramStart"/>
                            <w:r w:rsidRPr="006C2372">
                              <w:rPr>
                                <w:rFonts w:ascii="ArialMT" w:hAnsi="ArialMT" w:cs="ArialMT"/>
                                <w:color w:val="483C35"/>
                                <w:sz w:val="20"/>
                                <w:szCs w:val="20"/>
                              </w:rPr>
                              <w:t>its</w:t>
                            </w:r>
                            <w:proofErr w:type="gramEnd"/>
                            <w:r w:rsidRPr="006C2372">
                              <w:rPr>
                                <w:rFonts w:ascii="ArialMT" w:hAnsi="ArialMT" w:cs="ArialMT"/>
                                <w:color w:val="483C35"/>
                                <w:sz w:val="20"/>
                                <w:szCs w:val="20"/>
                              </w:rPr>
                              <w:t xml:space="preserve"> Licensors for the purposes determined, otherwise subject to ci</w:t>
                            </w:r>
                            <w:r>
                              <w:rPr>
                                <w:rFonts w:ascii="ArialMT" w:hAnsi="ArialMT" w:cs="ArialMT"/>
                                <w:color w:val="483C35"/>
                                <w:sz w:val="20"/>
                                <w:szCs w:val="20"/>
                              </w:rPr>
                              <w:t>vil and/or criminal prosecution</w:t>
                            </w:r>
                          </w:p>
                          <w:p w14:paraId="1CDF94D3" w14:textId="77777777" w:rsidR="00694C73" w:rsidRPr="00886BC3" w:rsidRDefault="00694C73" w:rsidP="00886BC3">
                            <w:pPr>
                              <w:tabs>
                                <w:tab w:val="clear" w:pos="567"/>
                              </w:tabs>
                              <w:autoSpaceDE w:val="0"/>
                              <w:autoSpaceDN w:val="0"/>
                              <w:adjustRightInd w:val="0"/>
                              <w:spacing w:before="0" w:after="0"/>
                              <w:jc w:val="left"/>
                              <w:rPr>
                                <w:rFonts w:ascii="ArialMT" w:hAnsi="ArialMT" w:cs="ArialMT"/>
                                <w:color w:val="483C35"/>
                                <w:sz w:val="20"/>
                                <w:szCs w:val="20"/>
                                <w:lang w:val="pt-PT"/>
                              </w:rPr>
                            </w:pPr>
                            <w:proofErr w:type="spellStart"/>
                            <w:proofErr w:type="gramStart"/>
                            <w:r w:rsidRPr="00886BC3">
                              <w:rPr>
                                <w:rFonts w:ascii="ArialMT" w:hAnsi="ArialMT" w:cs="ArialMT"/>
                                <w:color w:val="483C35"/>
                                <w:sz w:val="20"/>
                                <w:szCs w:val="20"/>
                                <w:lang w:val="pt-PT"/>
                              </w:rPr>
                              <w:t>of</w:t>
                            </w:r>
                            <w:proofErr w:type="spellEnd"/>
                            <w:proofErr w:type="gramEnd"/>
                            <w:r w:rsidRPr="00886BC3">
                              <w:rPr>
                                <w:rFonts w:ascii="ArialMT" w:hAnsi="ArialMT" w:cs="ArialMT"/>
                                <w:color w:val="483C35"/>
                                <w:sz w:val="20"/>
                                <w:szCs w:val="20"/>
                                <w:lang w:val="pt-PT"/>
                              </w:rPr>
                              <w:t xml:space="preserve"> </w:t>
                            </w:r>
                            <w:proofErr w:type="spellStart"/>
                            <w:r w:rsidRPr="00886BC3">
                              <w:rPr>
                                <w:rFonts w:ascii="ArialMT" w:hAnsi="ArialMT" w:cs="ArialMT"/>
                                <w:color w:val="483C35"/>
                                <w:sz w:val="20"/>
                                <w:szCs w:val="20"/>
                                <w:lang w:val="pt-PT"/>
                              </w:rPr>
                              <w:t>the</w:t>
                            </w:r>
                            <w:proofErr w:type="spellEnd"/>
                            <w:r w:rsidRPr="00886BC3">
                              <w:rPr>
                                <w:rFonts w:ascii="ArialMT" w:hAnsi="ArialMT" w:cs="ArialMT"/>
                                <w:color w:val="483C35"/>
                                <w:sz w:val="20"/>
                                <w:szCs w:val="20"/>
                                <w:lang w:val="pt-PT"/>
                              </w:rPr>
                              <w:t xml:space="preserve"> </w:t>
                            </w:r>
                            <w:proofErr w:type="spellStart"/>
                            <w:r w:rsidRPr="00886BC3">
                              <w:rPr>
                                <w:rFonts w:ascii="ArialMT" w:hAnsi="ArialMT" w:cs="ArialMT"/>
                                <w:color w:val="483C35"/>
                                <w:sz w:val="20"/>
                                <w:szCs w:val="20"/>
                                <w:lang w:val="pt-PT"/>
                              </w:rPr>
                              <w:t>offenders</w:t>
                            </w:r>
                            <w:proofErr w:type="spellEnd"/>
                            <w:r w:rsidRPr="00886BC3">
                              <w:rPr>
                                <w:rFonts w:ascii="ArialMT" w:hAnsi="ArialMT" w:cs="ArialMT"/>
                                <w:color w:val="483C35"/>
                                <w:sz w:val="20"/>
                                <w:szCs w:val="20"/>
                                <w:lang w:val="pt-PT"/>
                              </w:rPr>
                              <w:t>.</w:t>
                            </w:r>
                          </w:p>
                          <w:p w14:paraId="485D2C02" w14:textId="77777777" w:rsidR="00694C73" w:rsidRPr="00886BC3" w:rsidRDefault="00694C73" w:rsidP="00886BC3">
                            <w:pPr>
                              <w:pStyle w:val="Default"/>
                              <w:rPr>
                                <w:rFonts w:ascii="ArialMT" w:hAnsi="ArialMT" w:cs="ArialMT"/>
                                <w:color w:val="483C35"/>
                                <w:lang w:val="pt-PT"/>
                              </w:rPr>
                            </w:pPr>
                          </w:p>
                          <w:p w14:paraId="396E1BE6" w14:textId="77777777" w:rsidR="00694C73" w:rsidRPr="00886BC3" w:rsidRDefault="00694C73" w:rsidP="00886BC3">
                            <w:pPr>
                              <w:pStyle w:val="Default"/>
                              <w:rPr>
                                <w:rFonts w:ascii="ArialMT" w:hAnsi="ArialMT" w:cs="ArialMT"/>
                                <w:color w:val="483C35"/>
                                <w:lang w:val="pt-PT"/>
                              </w:rPr>
                            </w:pPr>
                          </w:p>
                          <w:p w14:paraId="503111DB" w14:textId="77777777" w:rsidR="00694C73" w:rsidRPr="00886BC3" w:rsidRDefault="00694C73" w:rsidP="00886BC3">
                            <w:pPr>
                              <w:pStyle w:val="Default"/>
                              <w:rPr>
                                <w:rFonts w:ascii="ArialMT" w:hAnsi="ArialMT" w:cs="ArialMT"/>
                                <w:color w:val="483C35"/>
                                <w:lang w:val="pt-PT"/>
                              </w:rPr>
                            </w:pPr>
                          </w:p>
                          <w:p w14:paraId="0586ED75" w14:textId="77777777" w:rsidR="00694C73" w:rsidRPr="00886BC3" w:rsidRDefault="00694C73" w:rsidP="00886BC3">
                            <w:pPr>
                              <w:pStyle w:val="Default"/>
                              <w:rPr>
                                <w:rFonts w:ascii="ArialMT" w:hAnsi="ArialMT" w:cs="ArialMT"/>
                                <w:color w:val="483C35"/>
                                <w:sz w:val="20"/>
                                <w:szCs w:val="20"/>
                                <w:lang w:val="pt-PT"/>
                              </w:rPr>
                            </w:pPr>
                          </w:p>
                          <w:p w14:paraId="24504E63" w14:textId="77777777" w:rsidR="00694C73" w:rsidRPr="00886BC3" w:rsidRDefault="00694C73" w:rsidP="00886BC3">
                            <w:pPr>
                              <w:pStyle w:val="Default"/>
                              <w:rPr>
                                <w:color w:val="auto"/>
                                <w:sz w:val="20"/>
                                <w:szCs w:val="20"/>
                                <w:lang w:val="pt-PT"/>
                              </w:rPr>
                            </w:pPr>
                          </w:p>
                          <w:p w14:paraId="37DBFE3D" w14:textId="77777777" w:rsidR="00694C73" w:rsidRPr="00B419B3" w:rsidRDefault="00694C73" w:rsidP="00886BC3">
                            <w:pPr>
                              <w:pStyle w:val="Default"/>
                              <w:rPr>
                                <w:color w:val="auto"/>
                                <w:sz w:val="18"/>
                                <w:szCs w:val="20"/>
                                <w:lang w:val="pt-PT"/>
                              </w:rPr>
                            </w:pPr>
                            <w:r>
                              <w:rPr>
                                <w:b/>
                                <w:bCs/>
                                <w:color w:val="auto"/>
                                <w:sz w:val="18"/>
                                <w:szCs w:val="20"/>
                                <w:lang w:val="pt-PT"/>
                              </w:rPr>
                              <w:t>CELFOCUS</w:t>
                            </w:r>
                            <w:r w:rsidRPr="00B419B3">
                              <w:rPr>
                                <w:b/>
                                <w:bCs/>
                                <w:color w:val="auto"/>
                                <w:sz w:val="18"/>
                                <w:szCs w:val="20"/>
                                <w:lang w:val="pt-PT"/>
                              </w:rPr>
                              <w:t xml:space="preserve"> – Soluções Informáticas para Telecomunicações, S.A. </w:t>
                            </w:r>
                          </w:p>
                          <w:p w14:paraId="0DB52E93" w14:textId="77777777" w:rsidR="00694C73" w:rsidRPr="00B419B3" w:rsidRDefault="00694C73" w:rsidP="00886BC3">
                            <w:pPr>
                              <w:pStyle w:val="Default"/>
                              <w:rPr>
                                <w:color w:val="auto"/>
                                <w:sz w:val="18"/>
                                <w:szCs w:val="20"/>
                                <w:lang w:val="pt-PT"/>
                              </w:rPr>
                            </w:pPr>
                            <w:r w:rsidRPr="00B419B3">
                              <w:rPr>
                                <w:color w:val="auto"/>
                                <w:sz w:val="18"/>
                                <w:szCs w:val="20"/>
                                <w:lang w:val="pt-PT"/>
                              </w:rPr>
                              <w:t xml:space="preserve">Avenida D. João II, Lote 1.03.2.3 </w:t>
                            </w:r>
                          </w:p>
                          <w:p w14:paraId="7AC86AA8" w14:textId="77777777" w:rsidR="00694C73" w:rsidRPr="00B419B3" w:rsidRDefault="00694C73" w:rsidP="00886BC3">
                            <w:pPr>
                              <w:pStyle w:val="Default"/>
                              <w:rPr>
                                <w:color w:val="auto"/>
                                <w:sz w:val="18"/>
                                <w:szCs w:val="20"/>
                                <w:lang w:val="pt-PT"/>
                              </w:rPr>
                            </w:pPr>
                            <w:r>
                              <w:rPr>
                                <w:color w:val="auto"/>
                                <w:sz w:val="18"/>
                                <w:szCs w:val="20"/>
                                <w:lang w:val="pt-PT"/>
                              </w:rPr>
                              <w:t>Parque das Nações</w:t>
                            </w:r>
                          </w:p>
                          <w:p w14:paraId="75B0A424" w14:textId="77777777" w:rsidR="00694C73" w:rsidRPr="00B419B3" w:rsidRDefault="00694C73" w:rsidP="00886BC3">
                            <w:pPr>
                              <w:pStyle w:val="Default"/>
                              <w:rPr>
                                <w:color w:val="000000" w:themeColor="text1"/>
                                <w:sz w:val="14"/>
                                <w:lang w:val="pt-PT"/>
                              </w:rPr>
                            </w:pPr>
                            <w:r w:rsidRPr="00B419B3">
                              <w:rPr>
                                <w:color w:val="auto"/>
                                <w:sz w:val="18"/>
                                <w:szCs w:val="20"/>
                                <w:lang w:val="pt-PT"/>
                              </w:rPr>
                              <w:t>1998-031 Lisboa, Portugal</w:t>
                            </w:r>
                          </w:p>
                          <w:p w14:paraId="1495F5B0" w14:textId="77777777" w:rsidR="00694C73" w:rsidRPr="001903B9" w:rsidRDefault="00694C73" w:rsidP="00886BC3">
                            <w:pPr>
                              <w:pStyle w:val="Default"/>
                              <w:rPr>
                                <w:color w:val="auto"/>
                                <w:sz w:val="18"/>
                                <w:szCs w:val="20"/>
                                <w:lang w:val="pt-PT"/>
                              </w:rPr>
                            </w:pPr>
                            <w:r w:rsidRPr="001903B9">
                              <w:rPr>
                                <w:color w:val="auto"/>
                                <w:sz w:val="18"/>
                                <w:szCs w:val="20"/>
                                <w:lang w:val="pt-PT"/>
                              </w:rPr>
                              <w:t xml:space="preserve">Tel. +351 213 836 </w:t>
                            </w:r>
                            <w:proofErr w:type="gramStart"/>
                            <w:r w:rsidRPr="001903B9">
                              <w:rPr>
                                <w:color w:val="auto"/>
                                <w:sz w:val="18"/>
                                <w:szCs w:val="20"/>
                                <w:lang w:val="pt-PT"/>
                              </w:rPr>
                              <w:t>300 .</w:t>
                            </w:r>
                            <w:proofErr w:type="gramEnd"/>
                            <w:r w:rsidRPr="001903B9">
                              <w:rPr>
                                <w:color w:val="auto"/>
                                <w:sz w:val="18"/>
                                <w:szCs w:val="20"/>
                                <w:lang w:val="pt-PT"/>
                              </w:rPr>
                              <w:t xml:space="preserve"> </w:t>
                            </w:r>
                            <w:proofErr w:type="gramStart"/>
                            <w:r w:rsidRPr="001903B9">
                              <w:rPr>
                                <w:color w:val="auto"/>
                                <w:sz w:val="18"/>
                                <w:szCs w:val="20"/>
                                <w:lang w:val="pt-PT"/>
                              </w:rPr>
                              <w:t>Fax</w:t>
                            </w:r>
                            <w:proofErr w:type="gramEnd"/>
                            <w:r w:rsidRPr="001903B9">
                              <w:rPr>
                                <w:color w:val="auto"/>
                                <w:sz w:val="18"/>
                                <w:szCs w:val="20"/>
                                <w:lang w:val="pt-PT"/>
                              </w:rPr>
                              <w:t xml:space="preserve"> +351 213 836 301</w:t>
                            </w:r>
                          </w:p>
                          <w:p w14:paraId="57FF171C" w14:textId="77777777" w:rsidR="00694C73" w:rsidRPr="001903B9" w:rsidRDefault="00694C73" w:rsidP="00886BC3">
                            <w:pPr>
                              <w:pStyle w:val="Default"/>
                              <w:rPr>
                                <w:color w:val="auto"/>
                                <w:sz w:val="18"/>
                                <w:szCs w:val="20"/>
                                <w:lang w:val="pt-PT"/>
                              </w:rPr>
                            </w:pPr>
                            <w:proofErr w:type="gramStart"/>
                            <w:r w:rsidRPr="001903B9">
                              <w:rPr>
                                <w:color w:val="auto"/>
                                <w:sz w:val="18"/>
                                <w:szCs w:val="20"/>
                                <w:lang w:val="pt-PT"/>
                              </w:rPr>
                              <w:t>www.celfocus.com</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AFF93" id="Text Box 265" o:spid="_x0000_s1027" type="#_x0000_t202" style="position:absolute;left:0;text-align:left;margin-left:0;margin-top:74pt;width:439.5pt;height:270pt;z-index:25166233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" filled="f" stroked="f">
                <v:textbox inset=",7.2pt,,7.2pt">
                  <w:txbxContent>
                    <w:p w14:paraId="41F1DAD5" w14:textId="77777777" w:rsidR="00694C73" w:rsidRPr="00B419B3" w:rsidRDefault="00694C73" w:rsidP="00886BC3">
                      <w:pPr>
                        <w:pStyle w:val="Default"/>
                        <w:rPr>
                          <w:sz w:val="22"/>
                        </w:rPr>
                      </w:pPr>
                    </w:p>
                    <w:p w14:paraId="7665078D" w14:textId="77777777" w:rsidR="00694C73" w:rsidRDefault="00694C73" w:rsidP="00886BC3">
                      <w:pPr>
                        <w:tabs>
                          <w:tab w:val="clear" w:pos="567"/>
                        </w:tabs>
                        <w:autoSpaceDE w:val="0"/>
                        <w:autoSpaceDN w:val="0"/>
                        <w:adjustRightInd w:val="0"/>
                        <w:spacing w:before="0" w:after="0"/>
                        <w:jc w:val="left"/>
                        <w:rPr>
                          <w:rFonts w:ascii="ArialMT" w:hAnsi="ArialMT" w:cs="ArialMT"/>
                          <w:color w:val="483C35"/>
                          <w:sz w:val="20"/>
                          <w:szCs w:val="20"/>
                        </w:rPr>
                      </w:pPr>
                      <w:r w:rsidRPr="006C2372">
                        <w:rPr>
                          <w:rFonts w:ascii="ArialMT" w:hAnsi="ArialMT" w:cs="ArialMT"/>
                          <w:color w:val="483C35"/>
                          <w:sz w:val="20"/>
                          <w:szCs w:val="20"/>
                        </w:rPr>
                        <w:t xml:space="preserve">Copyright © CELFOCUS. All RIGHTS RESERVED TO CELFOCUS and </w:t>
                      </w:r>
                      <w:proofErr w:type="gramStart"/>
                      <w:r w:rsidRPr="006C2372">
                        <w:rPr>
                          <w:rFonts w:ascii="ArialMT" w:hAnsi="ArialMT" w:cs="ArialMT"/>
                          <w:color w:val="483C35"/>
                          <w:sz w:val="20"/>
                          <w:szCs w:val="20"/>
                        </w:rPr>
                        <w:t>its</w:t>
                      </w:r>
                      <w:proofErr w:type="gramEnd"/>
                      <w:r w:rsidRPr="006C2372">
                        <w:rPr>
                          <w:rFonts w:ascii="ArialMT" w:hAnsi="ArialMT" w:cs="ArialMT"/>
                          <w:color w:val="483C35"/>
                          <w:sz w:val="20"/>
                          <w:szCs w:val="20"/>
                        </w:rPr>
                        <w:t xml:space="preserve"> Licensors under Law. The disclosure, copying, adaptation, citation, transcription, translation, and/or any other form of total or partial use of the content, layout and graphic design, images or sound of this document or accessible herein, by any means of using any format (physical or virtual) without the respective authorization or licensing by CELFOCUS or its Licensors is prohibited and offenders shall be prosecuted. The user or licensee of all or part of this document may only use the document under the terms and conditions agreed upon with CELFOCUS and/or </w:t>
                      </w:r>
                      <w:proofErr w:type="gramStart"/>
                      <w:r w:rsidRPr="006C2372">
                        <w:rPr>
                          <w:rFonts w:ascii="ArialMT" w:hAnsi="ArialMT" w:cs="ArialMT"/>
                          <w:color w:val="483C35"/>
                          <w:sz w:val="20"/>
                          <w:szCs w:val="20"/>
                        </w:rPr>
                        <w:t>its</w:t>
                      </w:r>
                      <w:proofErr w:type="gramEnd"/>
                      <w:r w:rsidRPr="006C2372">
                        <w:rPr>
                          <w:rFonts w:ascii="ArialMT" w:hAnsi="ArialMT" w:cs="ArialMT"/>
                          <w:color w:val="483C35"/>
                          <w:sz w:val="20"/>
                          <w:szCs w:val="20"/>
                        </w:rPr>
                        <w:t xml:space="preserve"> Licensors for the purposes determined, otherwise subject to ci</w:t>
                      </w:r>
                      <w:r>
                        <w:rPr>
                          <w:rFonts w:ascii="ArialMT" w:hAnsi="ArialMT" w:cs="ArialMT"/>
                          <w:color w:val="483C35"/>
                          <w:sz w:val="20"/>
                          <w:szCs w:val="20"/>
                        </w:rPr>
                        <w:t>vil and/or criminal prosecution</w:t>
                      </w:r>
                    </w:p>
                    <w:p w14:paraId="1CDF94D3" w14:textId="77777777" w:rsidR="00694C73" w:rsidRPr="00886BC3" w:rsidRDefault="00694C73" w:rsidP="00886BC3">
                      <w:pPr>
                        <w:tabs>
                          <w:tab w:val="clear" w:pos="567"/>
                        </w:tabs>
                        <w:autoSpaceDE w:val="0"/>
                        <w:autoSpaceDN w:val="0"/>
                        <w:adjustRightInd w:val="0"/>
                        <w:spacing w:before="0" w:after="0"/>
                        <w:jc w:val="left"/>
                        <w:rPr>
                          <w:rFonts w:ascii="ArialMT" w:hAnsi="ArialMT" w:cs="ArialMT"/>
                          <w:color w:val="483C35"/>
                          <w:sz w:val="20"/>
                          <w:szCs w:val="20"/>
                          <w:lang w:val="pt-PT"/>
                        </w:rPr>
                      </w:pPr>
                      <w:proofErr w:type="spellStart"/>
                      <w:proofErr w:type="gramStart"/>
                      <w:r w:rsidRPr="00886BC3">
                        <w:rPr>
                          <w:rFonts w:ascii="ArialMT" w:hAnsi="ArialMT" w:cs="ArialMT"/>
                          <w:color w:val="483C35"/>
                          <w:sz w:val="20"/>
                          <w:szCs w:val="20"/>
                          <w:lang w:val="pt-PT"/>
                        </w:rPr>
                        <w:t>of</w:t>
                      </w:r>
                      <w:proofErr w:type="spellEnd"/>
                      <w:proofErr w:type="gramEnd"/>
                      <w:r w:rsidRPr="00886BC3">
                        <w:rPr>
                          <w:rFonts w:ascii="ArialMT" w:hAnsi="ArialMT" w:cs="ArialMT"/>
                          <w:color w:val="483C35"/>
                          <w:sz w:val="20"/>
                          <w:szCs w:val="20"/>
                          <w:lang w:val="pt-PT"/>
                        </w:rPr>
                        <w:t xml:space="preserve"> </w:t>
                      </w:r>
                      <w:proofErr w:type="spellStart"/>
                      <w:r w:rsidRPr="00886BC3">
                        <w:rPr>
                          <w:rFonts w:ascii="ArialMT" w:hAnsi="ArialMT" w:cs="ArialMT"/>
                          <w:color w:val="483C35"/>
                          <w:sz w:val="20"/>
                          <w:szCs w:val="20"/>
                          <w:lang w:val="pt-PT"/>
                        </w:rPr>
                        <w:t>the</w:t>
                      </w:r>
                      <w:proofErr w:type="spellEnd"/>
                      <w:r w:rsidRPr="00886BC3">
                        <w:rPr>
                          <w:rFonts w:ascii="ArialMT" w:hAnsi="ArialMT" w:cs="ArialMT"/>
                          <w:color w:val="483C35"/>
                          <w:sz w:val="20"/>
                          <w:szCs w:val="20"/>
                          <w:lang w:val="pt-PT"/>
                        </w:rPr>
                        <w:t xml:space="preserve"> </w:t>
                      </w:r>
                      <w:proofErr w:type="spellStart"/>
                      <w:r w:rsidRPr="00886BC3">
                        <w:rPr>
                          <w:rFonts w:ascii="ArialMT" w:hAnsi="ArialMT" w:cs="ArialMT"/>
                          <w:color w:val="483C35"/>
                          <w:sz w:val="20"/>
                          <w:szCs w:val="20"/>
                          <w:lang w:val="pt-PT"/>
                        </w:rPr>
                        <w:t>offenders</w:t>
                      </w:r>
                      <w:proofErr w:type="spellEnd"/>
                      <w:r w:rsidRPr="00886BC3">
                        <w:rPr>
                          <w:rFonts w:ascii="ArialMT" w:hAnsi="ArialMT" w:cs="ArialMT"/>
                          <w:color w:val="483C35"/>
                          <w:sz w:val="20"/>
                          <w:szCs w:val="20"/>
                          <w:lang w:val="pt-PT"/>
                        </w:rPr>
                        <w:t>.</w:t>
                      </w:r>
                    </w:p>
                    <w:p w14:paraId="485D2C02" w14:textId="77777777" w:rsidR="00694C73" w:rsidRPr="00886BC3" w:rsidRDefault="00694C73" w:rsidP="00886BC3">
                      <w:pPr>
                        <w:pStyle w:val="Default"/>
                        <w:rPr>
                          <w:rFonts w:ascii="ArialMT" w:hAnsi="ArialMT" w:cs="ArialMT"/>
                          <w:color w:val="483C35"/>
                          <w:lang w:val="pt-PT"/>
                        </w:rPr>
                      </w:pPr>
                    </w:p>
                    <w:p w14:paraId="396E1BE6" w14:textId="77777777" w:rsidR="00694C73" w:rsidRPr="00886BC3" w:rsidRDefault="00694C73" w:rsidP="00886BC3">
                      <w:pPr>
                        <w:pStyle w:val="Default"/>
                        <w:rPr>
                          <w:rFonts w:ascii="ArialMT" w:hAnsi="ArialMT" w:cs="ArialMT"/>
                          <w:color w:val="483C35"/>
                          <w:lang w:val="pt-PT"/>
                        </w:rPr>
                      </w:pPr>
                    </w:p>
                    <w:p w14:paraId="503111DB" w14:textId="77777777" w:rsidR="00694C73" w:rsidRPr="00886BC3" w:rsidRDefault="00694C73" w:rsidP="00886BC3">
                      <w:pPr>
                        <w:pStyle w:val="Default"/>
                        <w:rPr>
                          <w:rFonts w:ascii="ArialMT" w:hAnsi="ArialMT" w:cs="ArialMT"/>
                          <w:color w:val="483C35"/>
                          <w:lang w:val="pt-PT"/>
                        </w:rPr>
                      </w:pPr>
                    </w:p>
                    <w:p w14:paraId="0586ED75" w14:textId="77777777" w:rsidR="00694C73" w:rsidRPr="00886BC3" w:rsidRDefault="00694C73" w:rsidP="00886BC3">
                      <w:pPr>
                        <w:pStyle w:val="Default"/>
                        <w:rPr>
                          <w:rFonts w:ascii="ArialMT" w:hAnsi="ArialMT" w:cs="ArialMT"/>
                          <w:color w:val="483C35"/>
                          <w:sz w:val="20"/>
                          <w:szCs w:val="20"/>
                          <w:lang w:val="pt-PT"/>
                        </w:rPr>
                      </w:pPr>
                    </w:p>
                    <w:p w14:paraId="24504E63" w14:textId="77777777" w:rsidR="00694C73" w:rsidRPr="00886BC3" w:rsidRDefault="00694C73" w:rsidP="00886BC3">
                      <w:pPr>
                        <w:pStyle w:val="Default"/>
                        <w:rPr>
                          <w:color w:val="auto"/>
                          <w:sz w:val="20"/>
                          <w:szCs w:val="20"/>
                          <w:lang w:val="pt-PT"/>
                        </w:rPr>
                      </w:pPr>
                    </w:p>
                    <w:p w14:paraId="37DBFE3D" w14:textId="77777777" w:rsidR="00694C73" w:rsidRPr="00B419B3" w:rsidRDefault="00694C73" w:rsidP="00886BC3">
                      <w:pPr>
                        <w:pStyle w:val="Default"/>
                        <w:rPr>
                          <w:color w:val="auto"/>
                          <w:sz w:val="18"/>
                          <w:szCs w:val="20"/>
                          <w:lang w:val="pt-PT"/>
                        </w:rPr>
                      </w:pPr>
                      <w:r>
                        <w:rPr>
                          <w:b/>
                          <w:bCs/>
                          <w:color w:val="auto"/>
                          <w:sz w:val="18"/>
                          <w:szCs w:val="20"/>
                          <w:lang w:val="pt-PT"/>
                        </w:rPr>
                        <w:t>CELFOCUS</w:t>
                      </w:r>
                      <w:r w:rsidRPr="00B419B3">
                        <w:rPr>
                          <w:b/>
                          <w:bCs/>
                          <w:color w:val="auto"/>
                          <w:sz w:val="18"/>
                          <w:szCs w:val="20"/>
                          <w:lang w:val="pt-PT"/>
                        </w:rPr>
                        <w:t xml:space="preserve"> – Soluções Informáticas para Telecomunicações, S.A. </w:t>
                      </w:r>
                    </w:p>
                    <w:p w14:paraId="0DB52E93" w14:textId="77777777" w:rsidR="00694C73" w:rsidRPr="00B419B3" w:rsidRDefault="00694C73" w:rsidP="00886BC3">
                      <w:pPr>
                        <w:pStyle w:val="Default"/>
                        <w:rPr>
                          <w:color w:val="auto"/>
                          <w:sz w:val="18"/>
                          <w:szCs w:val="20"/>
                          <w:lang w:val="pt-PT"/>
                        </w:rPr>
                      </w:pPr>
                      <w:r w:rsidRPr="00B419B3">
                        <w:rPr>
                          <w:color w:val="auto"/>
                          <w:sz w:val="18"/>
                          <w:szCs w:val="20"/>
                          <w:lang w:val="pt-PT"/>
                        </w:rPr>
                        <w:t xml:space="preserve">Avenida D. João II, Lote 1.03.2.3 </w:t>
                      </w:r>
                    </w:p>
                    <w:p w14:paraId="7AC86AA8" w14:textId="77777777" w:rsidR="00694C73" w:rsidRPr="00B419B3" w:rsidRDefault="00694C73" w:rsidP="00886BC3">
                      <w:pPr>
                        <w:pStyle w:val="Default"/>
                        <w:rPr>
                          <w:color w:val="auto"/>
                          <w:sz w:val="18"/>
                          <w:szCs w:val="20"/>
                          <w:lang w:val="pt-PT"/>
                        </w:rPr>
                      </w:pPr>
                      <w:r>
                        <w:rPr>
                          <w:color w:val="auto"/>
                          <w:sz w:val="18"/>
                          <w:szCs w:val="20"/>
                          <w:lang w:val="pt-PT"/>
                        </w:rPr>
                        <w:t>Parque das Nações</w:t>
                      </w:r>
                    </w:p>
                    <w:p w14:paraId="75B0A424" w14:textId="77777777" w:rsidR="00694C73" w:rsidRPr="00B419B3" w:rsidRDefault="00694C73" w:rsidP="00886BC3">
                      <w:pPr>
                        <w:pStyle w:val="Default"/>
                        <w:rPr>
                          <w:color w:val="000000" w:themeColor="text1"/>
                          <w:sz w:val="14"/>
                          <w:lang w:val="pt-PT"/>
                        </w:rPr>
                      </w:pPr>
                      <w:r w:rsidRPr="00B419B3">
                        <w:rPr>
                          <w:color w:val="auto"/>
                          <w:sz w:val="18"/>
                          <w:szCs w:val="20"/>
                          <w:lang w:val="pt-PT"/>
                        </w:rPr>
                        <w:t>1998-031 Lisboa, Portugal</w:t>
                      </w:r>
                    </w:p>
                    <w:p w14:paraId="1495F5B0" w14:textId="77777777" w:rsidR="00694C73" w:rsidRPr="001903B9" w:rsidRDefault="00694C73" w:rsidP="00886BC3">
                      <w:pPr>
                        <w:pStyle w:val="Default"/>
                        <w:rPr>
                          <w:color w:val="auto"/>
                          <w:sz w:val="18"/>
                          <w:szCs w:val="20"/>
                          <w:lang w:val="pt-PT"/>
                        </w:rPr>
                      </w:pPr>
                      <w:r w:rsidRPr="001903B9">
                        <w:rPr>
                          <w:color w:val="auto"/>
                          <w:sz w:val="18"/>
                          <w:szCs w:val="20"/>
                          <w:lang w:val="pt-PT"/>
                        </w:rPr>
                        <w:t xml:space="preserve">Tel. +351 213 836 </w:t>
                      </w:r>
                      <w:proofErr w:type="gramStart"/>
                      <w:r w:rsidRPr="001903B9">
                        <w:rPr>
                          <w:color w:val="auto"/>
                          <w:sz w:val="18"/>
                          <w:szCs w:val="20"/>
                          <w:lang w:val="pt-PT"/>
                        </w:rPr>
                        <w:t>300 .</w:t>
                      </w:r>
                      <w:proofErr w:type="gramEnd"/>
                      <w:r w:rsidRPr="001903B9">
                        <w:rPr>
                          <w:color w:val="auto"/>
                          <w:sz w:val="18"/>
                          <w:szCs w:val="20"/>
                          <w:lang w:val="pt-PT"/>
                        </w:rPr>
                        <w:t xml:space="preserve"> </w:t>
                      </w:r>
                      <w:proofErr w:type="gramStart"/>
                      <w:r w:rsidRPr="001903B9">
                        <w:rPr>
                          <w:color w:val="auto"/>
                          <w:sz w:val="18"/>
                          <w:szCs w:val="20"/>
                          <w:lang w:val="pt-PT"/>
                        </w:rPr>
                        <w:t>Fax</w:t>
                      </w:r>
                      <w:proofErr w:type="gramEnd"/>
                      <w:r w:rsidRPr="001903B9">
                        <w:rPr>
                          <w:color w:val="auto"/>
                          <w:sz w:val="18"/>
                          <w:szCs w:val="20"/>
                          <w:lang w:val="pt-PT"/>
                        </w:rPr>
                        <w:t xml:space="preserve"> +351 213 836 301</w:t>
                      </w:r>
                    </w:p>
                    <w:p w14:paraId="57FF171C" w14:textId="77777777" w:rsidR="00694C73" w:rsidRPr="001903B9" w:rsidRDefault="00694C73" w:rsidP="00886BC3">
                      <w:pPr>
                        <w:pStyle w:val="Default"/>
                        <w:rPr>
                          <w:color w:val="auto"/>
                          <w:sz w:val="18"/>
                          <w:szCs w:val="20"/>
                          <w:lang w:val="pt-PT"/>
                        </w:rPr>
                      </w:pPr>
                      <w:proofErr w:type="gramStart"/>
                      <w:r w:rsidRPr="001903B9">
                        <w:rPr>
                          <w:color w:val="auto"/>
                          <w:sz w:val="18"/>
                          <w:szCs w:val="20"/>
                          <w:lang w:val="pt-PT"/>
                        </w:rPr>
                        <w:t>www.celfocus.com</w:t>
                      </w:r>
                      <w:proofErr w:type="gramEnd"/>
                    </w:p>
                  </w:txbxContent>
                </v:textbox>
                <w10:wrap type="tight" anchorx="margin"/>
              </v:shape>
            </w:pict>
          </mc:Fallback>
        </mc:AlternateContent>
      </w:r>
    </w:p>
    <w:p w14:paraId="73F0C1C1" w14:textId="77777777" w:rsidR="00523D65" w:rsidRPr="002F068E" w:rsidRDefault="00523D65" w:rsidP="00C101FD">
      <w:pPr>
        <w:pStyle w:val="Morada"/>
        <w:rPr>
          <w:lang w:val="en-GB"/>
        </w:rPr>
      </w:pPr>
    </w:p>
    <w:p w14:paraId="7645F9A7" w14:textId="77777777" w:rsidR="00523D65" w:rsidRPr="002F068E" w:rsidRDefault="00523D65" w:rsidP="00C101FD">
      <w:pPr>
        <w:pStyle w:val="Morada"/>
        <w:rPr>
          <w:lang w:val="en-GB"/>
        </w:rPr>
      </w:pPr>
    </w:p>
    <w:p w14:paraId="75877546" w14:textId="77777777" w:rsidR="00523D65" w:rsidRPr="002F068E" w:rsidRDefault="00523D65" w:rsidP="00C101FD">
      <w:pPr>
        <w:pStyle w:val="Morada"/>
        <w:rPr>
          <w:lang w:val="en-GB"/>
        </w:rPr>
      </w:pPr>
    </w:p>
    <w:p w14:paraId="68AAF723" w14:textId="77777777" w:rsidR="00523D65" w:rsidRPr="002F068E" w:rsidRDefault="00523D65" w:rsidP="00C101FD">
      <w:pPr>
        <w:pStyle w:val="Morada"/>
        <w:rPr>
          <w:lang w:val="en-GB"/>
        </w:rPr>
      </w:pPr>
    </w:p>
    <w:p w14:paraId="01D7EB89" w14:textId="77777777" w:rsidR="00523D65" w:rsidRPr="002F068E" w:rsidRDefault="00523D65" w:rsidP="00C101FD">
      <w:pPr>
        <w:pStyle w:val="Morada"/>
        <w:rPr>
          <w:lang w:val="en-GB"/>
        </w:rPr>
      </w:pPr>
    </w:p>
    <w:p w14:paraId="537396DF" w14:textId="77777777" w:rsidR="00523D65" w:rsidRPr="002F068E" w:rsidRDefault="00523D65" w:rsidP="00C101FD">
      <w:pPr>
        <w:pStyle w:val="Morada"/>
        <w:rPr>
          <w:lang w:val="en-GB"/>
        </w:rPr>
      </w:pPr>
    </w:p>
    <w:p w14:paraId="146FDA62" w14:textId="77777777" w:rsidR="00523D65" w:rsidRPr="002F068E" w:rsidRDefault="00523D65" w:rsidP="00C101FD">
      <w:pPr>
        <w:pStyle w:val="Morada"/>
        <w:rPr>
          <w:lang w:val="en-GB"/>
        </w:rPr>
      </w:pPr>
    </w:p>
    <w:p w14:paraId="2219A544" w14:textId="77777777" w:rsidR="00523D65" w:rsidRPr="002F068E" w:rsidRDefault="00523D65" w:rsidP="00C101FD">
      <w:pPr>
        <w:pStyle w:val="Morada"/>
        <w:rPr>
          <w:lang w:val="en-GB"/>
        </w:rPr>
      </w:pPr>
    </w:p>
    <w:p w14:paraId="4CE5D601" w14:textId="77777777" w:rsidR="00523D65" w:rsidRPr="002F068E" w:rsidRDefault="00523D65" w:rsidP="002738CA"/>
    <w:p w14:paraId="284FB5F6" w14:textId="77777777" w:rsidR="00523D65" w:rsidRPr="002F068E" w:rsidRDefault="00523D65" w:rsidP="002738CA"/>
    <w:p w14:paraId="150470CB" w14:textId="77777777" w:rsidR="00523D65" w:rsidRPr="002F068E" w:rsidRDefault="00523D65" w:rsidP="002738CA"/>
    <w:p w14:paraId="6667C7BA" w14:textId="77777777" w:rsidR="00523D65" w:rsidRPr="002F068E" w:rsidRDefault="00523D65" w:rsidP="002738CA"/>
    <w:bookmarkEnd w:id="0"/>
    <w:p w14:paraId="36661C50" w14:textId="77777777" w:rsidR="00D20A7F" w:rsidRPr="002F068E" w:rsidRDefault="00D20A7F" w:rsidP="002738CA">
      <w:pPr>
        <w:pStyle w:val="Metadata1"/>
        <w:sectPr w:rsidR="00D20A7F" w:rsidRPr="002F068E" w:rsidSect="007D2986">
          <w:headerReference w:type="first" r:id="rId13"/>
          <w:footerReference w:type="first" r:id="rId14"/>
          <w:pgSz w:w="11907" w:h="16839" w:code="9"/>
          <w:pgMar w:top="1106" w:right="1134" w:bottom="1134" w:left="1134" w:header="737" w:footer="737" w:gutter="0"/>
          <w:cols w:space="720"/>
          <w:titlePg/>
          <w:docGrid w:linePitch="299"/>
        </w:sectPr>
      </w:pPr>
    </w:p>
    <w:p w14:paraId="0658F891" w14:textId="77777777" w:rsidR="000629B7" w:rsidRPr="006D4216" w:rsidRDefault="000629B7" w:rsidP="004D5E90">
      <w:pPr>
        <w:pStyle w:val="Metadata1"/>
      </w:pPr>
      <w:bookmarkStart w:id="1" w:name="_Toc203212845"/>
      <w:r w:rsidRPr="006D4216">
        <w:lastRenderedPageBreak/>
        <w:t>Document Control</w:t>
      </w:r>
      <w:bookmarkEnd w:id="1"/>
    </w:p>
    <w:tbl>
      <w:tblPr>
        <w:tblStyle w:val="CelFocus"/>
        <w:tblW w:w="0" w:type="auto"/>
        <w:tblLook w:val="01C0" w:firstRow="0" w:lastRow="1" w:firstColumn="1" w:lastColumn="1" w:noHBand="0" w:noVBand="0"/>
      </w:tblPr>
      <w:tblGrid>
        <w:gridCol w:w="2350"/>
        <w:gridCol w:w="7242"/>
      </w:tblGrid>
      <w:tr w:rsidR="002028F1" w:rsidRPr="006670F8" w14:paraId="71708621" w14:textId="77777777" w:rsidTr="006D4216">
        <w:tc>
          <w:tcPr>
            <w:cnfStyle w:val="001000000000" w:firstRow="0" w:lastRow="0" w:firstColumn="1" w:lastColumn="0" w:oddVBand="0" w:evenVBand="0" w:oddHBand="0" w:evenHBand="0" w:firstRowFirstColumn="0" w:firstRowLastColumn="0" w:lastRowFirstColumn="0" w:lastRowLastColumn="0"/>
            <w:tcW w:w="2358" w:type="dxa"/>
            <w:shd w:val="clear" w:color="auto" w:fill="B80E18"/>
            <w:tcMar>
              <w:top w:w="57" w:type="dxa"/>
              <w:left w:w="57" w:type="dxa"/>
              <w:bottom w:w="57" w:type="dxa"/>
              <w:right w:w="57" w:type="dxa"/>
            </w:tcMar>
          </w:tcPr>
          <w:p w14:paraId="1E447B70" w14:textId="77777777" w:rsidR="002028F1" w:rsidRPr="000629B7" w:rsidRDefault="002028F1" w:rsidP="000629B7">
            <w:pPr>
              <w:spacing w:before="0" w:after="0"/>
              <w:rPr>
                <w:color w:val="FFFFFF" w:themeColor="background1"/>
              </w:rPr>
            </w:pPr>
            <w:r w:rsidRPr="000629B7">
              <w:rPr>
                <w:color w:val="FFFFFF" w:themeColor="background1"/>
              </w:rPr>
              <w:t>Title</w:t>
            </w:r>
          </w:p>
        </w:tc>
        <w:tc>
          <w:tcPr>
            <w:tcW w:w="7283" w:type="dxa"/>
            <w:tcMar>
              <w:top w:w="57" w:type="dxa"/>
              <w:left w:w="57" w:type="dxa"/>
              <w:bottom w:w="57" w:type="dxa"/>
              <w:right w:w="57" w:type="dxa"/>
            </w:tcMar>
          </w:tcPr>
          <w:p w14:paraId="44404A55" w14:textId="1DE819D9" w:rsidR="002028F1" w:rsidRPr="005958AB" w:rsidRDefault="005F274E" w:rsidP="006670F8">
            <w:pPr>
              <w:spacing w:before="0" w:after="0"/>
              <w:cnfStyle w:val="000000000000" w:firstRow="0" w:lastRow="0" w:firstColumn="0" w:lastColumn="0" w:oddVBand="0" w:evenVBand="0" w:oddHBand="0" w:evenHBand="0" w:firstRowFirstColumn="0" w:firstRowLastColumn="0" w:lastRowFirstColumn="0" w:lastRowLastColumn="0"/>
              <w:rPr>
                <w:lang w:val="pt-PT"/>
              </w:rPr>
            </w:pPr>
            <w:sdt>
              <w:sdtPr>
                <w:rPr>
                  <w:lang w:val="pt-PT"/>
                </w:rPr>
                <w:alias w:val="Subject"/>
                <w:tag w:val=""/>
                <w:id w:val="132995075"/>
                <w:dataBinding w:prefixMappings="xmlns:ns0='http://purl.org/dc/elements/1.1/' xmlns:ns1='http://schemas.openxmlformats.org/package/2006/metadata/core-properties' " w:xpath="/ns1:coreProperties[1]/ns0:subject[1]" w:storeItemID="{6C3C8BC8-F283-45AE-878A-BAB7291924A1}"/>
                <w:text/>
              </w:sdtPr>
              <w:sdtEndPr/>
              <w:sdtContent>
                <w:r w:rsidR="00EE6D63">
                  <w:rPr>
                    <w:lang w:val="pt-PT"/>
                  </w:rPr>
                  <w:t>CM+</w:t>
                </w:r>
              </w:sdtContent>
            </w:sdt>
          </w:p>
        </w:tc>
      </w:tr>
      <w:tr w:rsidR="002028F1" w:rsidRPr="000629B7" w14:paraId="59B64B5C" w14:textId="77777777" w:rsidTr="006D4216">
        <w:tc>
          <w:tcPr>
            <w:cnfStyle w:val="001000000000" w:firstRow="0" w:lastRow="0" w:firstColumn="1" w:lastColumn="0" w:oddVBand="0" w:evenVBand="0" w:oddHBand="0" w:evenHBand="0" w:firstRowFirstColumn="0" w:firstRowLastColumn="0" w:lastRowFirstColumn="0" w:lastRowLastColumn="0"/>
            <w:tcW w:w="2358" w:type="dxa"/>
            <w:shd w:val="clear" w:color="auto" w:fill="B80E18"/>
            <w:tcMar>
              <w:top w:w="57" w:type="dxa"/>
              <w:left w:w="57" w:type="dxa"/>
              <w:bottom w:w="57" w:type="dxa"/>
              <w:right w:w="57" w:type="dxa"/>
            </w:tcMar>
          </w:tcPr>
          <w:p w14:paraId="04D6855F" w14:textId="77777777" w:rsidR="002028F1" w:rsidRPr="000629B7" w:rsidRDefault="002028F1" w:rsidP="000629B7">
            <w:pPr>
              <w:spacing w:before="0" w:after="0"/>
              <w:rPr>
                <w:color w:val="FFFFFF" w:themeColor="background1"/>
              </w:rPr>
            </w:pPr>
            <w:r w:rsidRPr="000629B7">
              <w:rPr>
                <w:color w:val="FFFFFF" w:themeColor="background1"/>
              </w:rPr>
              <w:t>Date</w:t>
            </w:r>
          </w:p>
        </w:tc>
        <w:tc>
          <w:tcPr>
            <w:tcW w:w="7283" w:type="dxa"/>
            <w:tcMar>
              <w:top w:w="57" w:type="dxa"/>
              <w:left w:w="57" w:type="dxa"/>
              <w:bottom w:w="57" w:type="dxa"/>
              <w:right w:w="57" w:type="dxa"/>
            </w:tcMar>
          </w:tcPr>
          <w:sdt>
            <w:sdtPr>
              <w:alias w:val="Publish Date"/>
              <w:tag w:val=""/>
              <w:id w:val="-112051105"/>
              <w:dataBinding w:prefixMappings="xmlns:ns0='http://schemas.microsoft.com/office/2006/coverPageProps' " w:xpath="/ns0:CoverPageProperties[1]/ns0:PublishDate[1]" w:storeItemID="{55AF091B-3C7A-41E3-B477-F2FDAA23CFDA}"/>
              <w:date w:fullDate="2017-09-04T00:00:00Z">
                <w:dateFormat w:val="dd-MM-yyyy"/>
                <w:lid w:val="pt-PT"/>
                <w:storeMappedDataAs w:val="dateTime"/>
                <w:calendar w:val="gregorian"/>
              </w:date>
            </w:sdtPr>
            <w:sdtEndPr/>
            <w:sdtContent>
              <w:p w14:paraId="34C737D9" w14:textId="3E9F8E4C" w:rsidR="002028F1" w:rsidRPr="002028F1" w:rsidRDefault="00666FAF" w:rsidP="002028F1">
                <w:pPr>
                  <w:spacing w:before="0" w:after="0"/>
                  <w:cnfStyle w:val="000000000000" w:firstRow="0" w:lastRow="0" w:firstColumn="0" w:lastColumn="0" w:oddVBand="0" w:evenVBand="0" w:oddHBand="0" w:evenHBand="0" w:firstRowFirstColumn="0" w:firstRowLastColumn="0" w:lastRowFirstColumn="0" w:lastRowLastColumn="0"/>
                </w:pPr>
                <w:r>
                  <w:rPr>
                    <w:lang w:val="pt-PT"/>
                  </w:rPr>
                  <w:t>04-09-2017</w:t>
                </w:r>
              </w:p>
            </w:sdtContent>
          </w:sdt>
        </w:tc>
      </w:tr>
      <w:tr w:rsidR="002028F1" w:rsidRPr="000629B7" w14:paraId="0F9F853C" w14:textId="77777777" w:rsidTr="006D4216">
        <w:tc>
          <w:tcPr>
            <w:cnfStyle w:val="001000000000" w:firstRow="0" w:lastRow="0" w:firstColumn="1" w:lastColumn="0" w:oddVBand="0" w:evenVBand="0" w:oddHBand="0" w:evenHBand="0" w:firstRowFirstColumn="0" w:firstRowLastColumn="0" w:lastRowFirstColumn="0" w:lastRowLastColumn="0"/>
            <w:tcW w:w="2358" w:type="dxa"/>
            <w:shd w:val="clear" w:color="auto" w:fill="B80E18"/>
            <w:tcMar>
              <w:top w:w="57" w:type="dxa"/>
              <w:left w:w="57" w:type="dxa"/>
              <w:bottom w:w="57" w:type="dxa"/>
              <w:right w:w="57" w:type="dxa"/>
            </w:tcMar>
          </w:tcPr>
          <w:p w14:paraId="4175E5DC" w14:textId="77777777" w:rsidR="002028F1" w:rsidRPr="000629B7" w:rsidRDefault="002028F1" w:rsidP="000629B7">
            <w:pPr>
              <w:spacing w:before="0" w:after="0"/>
              <w:rPr>
                <w:color w:val="FFFFFF" w:themeColor="background1"/>
              </w:rPr>
            </w:pPr>
            <w:r w:rsidRPr="000629B7">
              <w:rPr>
                <w:color w:val="FFFFFF" w:themeColor="background1"/>
              </w:rPr>
              <w:t>Version</w:t>
            </w:r>
          </w:p>
        </w:tc>
        <w:sdt>
          <w:sdtPr>
            <w:alias w:val="Abstract"/>
            <w:tag w:val=""/>
            <w:id w:val="721881234"/>
            <w:dataBinding w:prefixMappings="xmlns:ns0='http://schemas.microsoft.com/office/2006/coverPageProps' " w:xpath="/ns0:CoverPageProperties[1]/ns0:Abstract[1]" w:storeItemID="{55AF091B-3C7A-41E3-B477-F2FDAA23CFDA}"/>
            <w:text/>
          </w:sdtPr>
          <w:sdtEndPr/>
          <w:sdtContent>
            <w:tc>
              <w:tcPr>
                <w:tcW w:w="7283" w:type="dxa"/>
                <w:tcMar>
                  <w:top w:w="57" w:type="dxa"/>
                  <w:left w:w="57" w:type="dxa"/>
                  <w:bottom w:w="57" w:type="dxa"/>
                  <w:right w:w="57" w:type="dxa"/>
                </w:tcMar>
              </w:tcPr>
              <w:p w14:paraId="62FFEFCD" w14:textId="77777777" w:rsidR="002028F1" w:rsidRPr="002028F1" w:rsidRDefault="00FE20F1" w:rsidP="002028F1">
                <w:pPr>
                  <w:spacing w:before="0" w:after="0"/>
                  <w:cnfStyle w:val="000000000000" w:firstRow="0" w:lastRow="0" w:firstColumn="0" w:lastColumn="0" w:oddVBand="0" w:evenVBand="0" w:oddHBand="0" w:evenHBand="0" w:firstRowFirstColumn="0" w:firstRowLastColumn="0" w:lastRowFirstColumn="0" w:lastRowLastColumn="0"/>
                </w:pPr>
                <w:r>
                  <w:rPr>
                    <w:lang w:val="pt-PT"/>
                  </w:rPr>
                  <w:t>1.0</w:t>
                </w:r>
              </w:p>
            </w:tc>
          </w:sdtContent>
        </w:sdt>
      </w:tr>
      <w:tr w:rsidR="002028F1" w:rsidRPr="000629B7" w14:paraId="695E2C9D" w14:textId="77777777" w:rsidTr="006D4216">
        <w:tc>
          <w:tcPr>
            <w:cnfStyle w:val="001000000000" w:firstRow="0" w:lastRow="0" w:firstColumn="1" w:lastColumn="0" w:oddVBand="0" w:evenVBand="0" w:oddHBand="0" w:evenHBand="0" w:firstRowFirstColumn="0" w:firstRowLastColumn="0" w:lastRowFirstColumn="0" w:lastRowLastColumn="0"/>
            <w:tcW w:w="2358" w:type="dxa"/>
            <w:shd w:val="clear" w:color="auto" w:fill="B80E18"/>
            <w:tcMar>
              <w:top w:w="57" w:type="dxa"/>
              <w:left w:w="57" w:type="dxa"/>
              <w:bottom w:w="57" w:type="dxa"/>
              <w:right w:w="57" w:type="dxa"/>
            </w:tcMar>
          </w:tcPr>
          <w:p w14:paraId="75C708A3" w14:textId="77777777" w:rsidR="002028F1" w:rsidRPr="000629B7" w:rsidRDefault="002028F1" w:rsidP="000629B7">
            <w:pPr>
              <w:spacing w:before="0" w:after="0"/>
              <w:rPr>
                <w:color w:val="FFFFFF" w:themeColor="background1"/>
              </w:rPr>
            </w:pPr>
            <w:r w:rsidRPr="000629B7">
              <w:rPr>
                <w:color w:val="FFFFFF" w:themeColor="background1"/>
              </w:rPr>
              <w:t>Reference</w:t>
            </w:r>
          </w:p>
        </w:tc>
        <w:tc>
          <w:tcPr>
            <w:tcW w:w="7283" w:type="dxa"/>
            <w:tcMar>
              <w:top w:w="57" w:type="dxa"/>
              <w:left w:w="57" w:type="dxa"/>
              <w:bottom w:w="57" w:type="dxa"/>
              <w:right w:w="57" w:type="dxa"/>
            </w:tcMar>
          </w:tcPr>
          <w:p w14:paraId="6FA35E1B" w14:textId="77777777" w:rsidR="002028F1" w:rsidRPr="002028F1" w:rsidRDefault="002028F1" w:rsidP="002028F1">
            <w:pPr>
              <w:spacing w:before="0" w:after="0"/>
              <w:cnfStyle w:val="000000000000" w:firstRow="0" w:lastRow="0" w:firstColumn="0" w:lastColumn="0" w:oddVBand="0" w:evenVBand="0" w:oddHBand="0" w:evenHBand="0" w:firstRowFirstColumn="0" w:firstRowLastColumn="0" w:lastRowFirstColumn="0" w:lastRowLastColumn="0"/>
            </w:pPr>
          </w:p>
        </w:tc>
      </w:tr>
      <w:tr w:rsidR="002028F1" w:rsidRPr="000629B7" w14:paraId="595F68F3" w14:textId="77777777" w:rsidTr="006D4216">
        <w:tc>
          <w:tcPr>
            <w:cnfStyle w:val="001000000000" w:firstRow="0" w:lastRow="0" w:firstColumn="1" w:lastColumn="0" w:oddVBand="0" w:evenVBand="0" w:oddHBand="0" w:evenHBand="0" w:firstRowFirstColumn="0" w:firstRowLastColumn="0" w:lastRowFirstColumn="0" w:lastRowLastColumn="0"/>
            <w:tcW w:w="2358" w:type="dxa"/>
            <w:shd w:val="clear" w:color="auto" w:fill="B80E18"/>
            <w:tcMar>
              <w:top w:w="57" w:type="dxa"/>
              <w:left w:w="57" w:type="dxa"/>
              <w:bottom w:w="57" w:type="dxa"/>
              <w:right w:w="57" w:type="dxa"/>
            </w:tcMar>
          </w:tcPr>
          <w:p w14:paraId="5CE27826" w14:textId="77777777" w:rsidR="002028F1" w:rsidRPr="000629B7" w:rsidRDefault="002028F1" w:rsidP="000629B7">
            <w:pPr>
              <w:spacing w:before="0" w:after="0"/>
              <w:rPr>
                <w:color w:val="FFFFFF" w:themeColor="background1"/>
              </w:rPr>
            </w:pPr>
            <w:r w:rsidRPr="000629B7">
              <w:rPr>
                <w:color w:val="FFFFFF" w:themeColor="background1"/>
              </w:rPr>
              <w:t>Associated Documents</w:t>
            </w:r>
          </w:p>
        </w:tc>
        <w:tc>
          <w:tcPr>
            <w:tcW w:w="7283" w:type="dxa"/>
            <w:tcMar>
              <w:top w:w="57" w:type="dxa"/>
              <w:left w:w="57" w:type="dxa"/>
              <w:bottom w:w="57" w:type="dxa"/>
              <w:right w:w="57" w:type="dxa"/>
            </w:tcMar>
          </w:tcPr>
          <w:p w14:paraId="77281FF8" w14:textId="77777777" w:rsidR="002028F1" w:rsidRPr="002028F1" w:rsidRDefault="002028F1" w:rsidP="002028F1">
            <w:pPr>
              <w:spacing w:before="0" w:after="0"/>
              <w:cnfStyle w:val="000000000000" w:firstRow="0" w:lastRow="0" w:firstColumn="0" w:lastColumn="0" w:oddVBand="0" w:evenVBand="0" w:oddHBand="0" w:evenHBand="0" w:firstRowFirstColumn="0" w:firstRowLastColumn="0" w:lastRowFirstColumn="0" w:lastRowLastColumn="0"/>
            </w:pPr>
          </w:p>
        </w:tc>
      </w:tr>
      <w:tr w:rsidR="002028F1" w:rsidRPr="000629B7" w14:paraId="770DFC36" w14:textId="77777777" w:rsidTr="006D4216">
        <w:tc>
          <w:tcPr>
            <w:cnfStyle w:val="001000000000" w:firstRow="0" w:lastRow="0" w:firstColumn="1" w:lastColumn="0" w:oddVBand="0" w:evenVBand="0" w:oddHBand="0" w:evenHBand="0" w:firstRowFirstColumn="0" w:firstRowLastColumn="0" w:lastRowFirstColumn="0" w:lastRowLastColumn="0"/>
            <w:tcW w:w="2358" w:type="dxa"/>
            <w:shd w:val="clear" w:color="auto" w:fill="B80E18"/>
            <w:tcMar>
              <w:top w:w="57" w:type="dxa"/>
              <w:left w:w="57" w:type="dxa"/>
              <w:bottom w:w="57" w:type="dxa"/>
              <w:right w:w="57" w:type="dxa"/>
            </w:tcMar>
          </w:tcPr>
          <w:p w14:paraId="3C4A15DC" w14:textId="77777777" w:rsidR="002028F1" w:rsidRPr="000629B7" w:rsidRDefault="002028F1" w:rsidP="000629B7">
            <w:pPr>
              <w:spacing w:before="0" w:after="0"/>
              <w:rPr>
                <w:color w:val="FFFFFF" w:themeColor="background1"/>
              </w:rPr>
            </w:pPr>
            <w:r w:rsidRPr="000629B7">
              <w:rPr>
                <w:color w:val="FFFFFF" w:themeColor="background1"/>
              </w:rPr>
              <w:t>Written by</w:t>
            </w:r>
          </w:p>
        </w:tc>
        <w:tc>
          <w:tcPr>
            <w:tcW w:w="7283" w:type="dxa"/>
            <w:tcMar>
              <w:top w:w="57" w:type="dxa"/>
              <w:left w:w="57" w:type="dxa"/>
              <w:bottom w:w="57" w:type="dxa"/>
              <w:right w:w="57" w:type="dxa"/>
            </w:tcMar>
          </w:tcPr>
          <w:sdt>
            <w:sdtPr>
              <w:alias w:val="Author"/>
              <w:tag w:val=""/>
              <w:id w:val="-294910240"/>
              <w:dataBinding w:prefixMappings="xmlns:ns0='http://purl.org/dc/elements/1.1/' xmlns:ns1='http://schemas.openxmlformats.org/package/2006/metadata/core-properties' " w:xpath="/ns1:coreProperties[1]/ns0:creator[1]" w:storeItemID="{6C3C8BC8-F283-45AE-878A-BAB7291924A1}"/>
              <w:text/>
            </w:sdtPr>
            <w:sdtEndPr/>
            <w:sdtContent>
              <w:p w14:paraId="01355BC3" w14:textId="77777777" w:rsidR="002028F1" w:rsidRPr="002028F1" w:rsidRDefault="00FE20F1" w:rsidP="002028F1">
                <w:pPr>
                  <w:spacing w:before="0" w:after="0"/>
                  <w:cnfStyle w:val="000000000000" w:firstRow="0" w:lastRow="0" w:firstColumn="0" w:lastColumn="0" w:oddVBand="0" w:evenVBand="0" w:oddHBand="0" w:evenHBand="0" w:firstRowFirstColumn="0" w:firstRowLastColumn="0" w:lastRowFirstColumn="0" w:lastRowLastColumn="0"/>
                </w:pPr>
                <w:r>
                  <w:rPr>
                    <w:lang w:val="pt-PT"/>
                  </w:rPr>
                  <w:t>CELFOCUS</w:t>
                </w:r>
              </w:p>
            </w:sdtContent>
          </w:sdt>
        </w:tc>
      </w:tr>
      <w:tr w:rsidR="002028F1" w:rsidRPr="000629B7" w14:paraId="2EDBDAC7" w14:textId="77777777" w:rsidTr="006D4216">
        <w:tc>
          <w:tcPr>
            <w:cnfStyle w:val="001000000000" w:firstRow="0" w:lastRow="0" w:firstColumn="1" w:lastColumn="0" w:oddVBand="0" w:evenVBand="0" w:oddHBand="0" w:evenHBand="0" w:firstRowFirstColumn="0" w:firstRowLastColumn="0" w:lastRowFirstColumn="0" w:lastRowLastColumn="0"/>
            <w:tcW w:w="2358" w:type="dxa"/>
            <w:shd w:val="clear" w:color="auto" w:fill="B80E18"/>
            <w:tcMar>
              <w:top w:w="57" w:type="dxa"/>
              <w:left w:w="57" w:type="dxa"/>
              <w:bottom w:w="57" w:type="dxa"/>
              <w:right w:w="57" w:type="dxa"/>
            </w:tcMar>
          </w:tcPr>
          <w:p w14:paraId="6E91A28B" w14:textId="77777777" w:rsidR="002028F1" w:rsidRPr="000629B7" w:rsidRDefault="002028F1" w:rsidP="000629B7">
            <w:pPr>
              <w:spacing w:before="0" w:after="0"/>
              <w:rPr>
                <w:color w:val="FFFFFF" w:themeColor="background1"/>
              </w:rPr>
            </w:pPr>
            <w:r w:rsidRPr="000629B7">
              <w:rPr>
                <w:color w:val="FFFFFF" w:themeColor="background1"/>
              </w:rPr>
              <w:t>Approved by</w:t>
            </w:r>
          </w:p>
        </w:tc>
        <w:tc>
          <w:tcPr>
            <w:tcW w:w="7283" w:type="dxa"/>
            <w:tcMar>
              <w:top w:w="57" w:type="dxa"/>
              <w:left w:w="57" w:type="dxa"/>
              <w:bottom w:w="57" w:type="dxa"/>
              <w:right w:w="57" w:type="dxa"/>
            </w:tcMar>
          </w:tcPr>
          <w:p w14:paraId="6415AEB2" w14:textId="77777777" w:rsidR="002028F1" w:rsidRPr="002028F1" w:rsidRDefault="002028F1" w:rsidP="002028F1">
            <w:pPr>
              <w:spacing w:before="0" w:after="0"/>
              <w:cnfStyle w:val="000000000000" w:firstRow="0" w:lastRow="0" w:firstColumn="0" w:lastColumn="0" w:oddVBand="0" w:evenVBand="0" w:oddHBand="0" w:evenHBand="0" w:firstRowFirstColumn="0" w:firstRowLastColumn="0" w:lastRowFirstColumn="0" w:lastRowLastColumn="0"/>
            </w:pPr>
            <w:r w:rsidRPr="002028F1">
              <w:t>Celfocus</w:t>
            </w:r>
          </w:p>
        </w:tc>
      </w:tr>
      <w:tr w:rsidR="002028F1" w:rsidRPr="000629B7" w14:paraId="0A7E440A" w14:textId="77777777" w:rsidTr="006D4216">
        <w:tc>
          <w:tcPr>
            <w:cnfStyle w:val="001000000000" w:firstRow="0" w:lastRow="0" w:firstColumn="1" w:lastColumn="0" w:oddVBand="0" w:evenVBand="0" w:oddHBand="0" w:evenHBand="0" w:firstRowFirstColumn="0" w:firstRowLastColumn="0" w:lastRowFirstColumn="0" w:lastRowLastColumn="0"/>
            <w:tcW w:w="2358" w:type="dxa"/>
            <w:shd w:val="clear" w:color="auto" w:fill="B80E18"/>
            <w:tcMar>
              <w:top w:w="57" w:type="dxa"/>
              <w:left w:w="57" w:type="dxa"/>
              <w:bottom w:w="57" w:type="dxa"/>
              <w:right w:w="57" w:type="dxa"/>
            </w:tcMar>
          </w:tcPr>
          <w:p w14:paraId="4364BE4A" w14:textId="77777777" w:rsidR="002028F1" w:rsidRPr="000629B7" w:rsidRDefault="002028F1" w:rsidP="00966A61">
            <w:pPr>
              <w:spacing w:before="0" w:after="0"/>
              <w:ind w:left="720" w:hanging="720"/>
              <w:rPr>
                <w:color w:val="FFFFFF" w:themeColor="background1"/>
              </w:rPr>
            </w:pPr>
            <w:r w:rsidRPr="000629B7">
              <w:rPr>
                <w:color w:val="FFFFFF" w:themeColor="background1"/>
              </w:rPr>
              <w:t>Addressed to</w:t>
            </w:r>
          </w:p>
        </w:tc>
        <w:sdt>
          <w:sdtPr>
            <w:alias w:val="Manager"/>
            <w:tag w:val=""/>
            <w:id w:val="1324241769"/>
            <w:dataBinding w:prefixMappings="xmlns:ns0='http://schemas.openxmlformats.org/officeDocument/2006/extended-properties' " w:xpath="/ns0:Properties[1]/ns0:Manager[1]" w:storeItemID="{6668398D-A668-4E3E-A5EB-62B293D839F1}"/>
            <w:text/>
          </w:sdtPr>
          <w:sdtEndPr/>
          <w:sdtContent>
            <w:tc>
              <w:tcPr>
                <w:tcW w:w="7283" w:type="dxa"/>
                <w:tcMar>
                  <w:top w:w="57" w:type="dxa"/>
                  <w:left w:w="57" w:type="dxa"/>
                  <w:bottom w:w="57" w:type="dxa"/>
                  <w:right w:w="57" w:type="dxa"/>
                </w:tcMar>
              </w:tcPr>
              <w:p w14:paraId="0AE4E6FE" w14:textId="25C67B1B" w:rsidR="002028F1" w:rsidRPr="002028F1" w:rsidRDefault="0099388D" w:rsidP="0042291A">
                <w:pPr>
                  <w:keepNext/>
                  <w:spacing w:before="0" w:after="0"/>
                  <w:cnfStyle w:val="000000000000" w:firstRow="0" w:lastRow="0" w:firstColumn="0" w:lastColumn="0" w:oddVBand="0" w:evenVBand="0" w:oddHBand="0" w:evenHBand="0" w:firstRowFirstColumn="0" w:firstRowLastColumn="0" w:lastRowFirstColumn="0" w:lastRowLastColumn="0"/>
                </w:pPr>
                <w:r>
                  <w:rPr>
                    <w:lang w:val="pt-PT"/>
                  </w:rPr>
                  <w:t>Vodafone</w:t>
                </w:r>
              </w:p>
            </w:tc>
          </w:sdtContent>
        </w:sdt>
      </w:tr>
    </w:tbl>
    <w:p w14:paraId="2904FC17" w14:textId="77777777" w:rsidR="00A437AE" w:rsidRDefault="00A437AE" w:rsidP="006D4216">
      <w:pPr>
        <w:pStyle w:val="TOC1"/>
      </w:pPr>
      <w:bookmarkStart w:id="2" w:name="_Toc201993060"/>
      <w:bookmarkStart w:id="3" w:name="_Toc202958137"/>
    </w:p>
    <w:p w14:paraId="3F47CAA2" w14:textId="77777777" w:rsidR="006F6803" w:rsidRPr="006D4216" w:rsidRDefault="006F6803" w:rsidP="006D4216">
      <w:pPr>
        <w:pStyle w:val="TOC1"/>
      </w:pPr>
      <w:r w:rsidRPr="006D4216">
        <w:t>Proprietary Notice</w:t>
      </w:r>
    </w:p>
    <w:p w14:paraId="40357F3F" w14:textId="4ED9AF4A" w:rsidR="006F6803" w:rsidRDefault="006F6803" w:rsidP="006F6803">
      <w:r>
        <w:t xml:space="preserve">This document contains information specific and confidential to </w:t>
      </w:r>
      <w:sdt>
        <w:sdtPr>
          <w:rPr>
            <w:lang w:val="en-US"/>
          </w:rPr>
          <w:alias w:val="Manager"/>
          <w:tag w:val=""/>
          <w:id w:val="1733878632"/>
          <w:dataBinding w:prefixMappings="xmlns:ns0='http://schemas.openxmlformats.org/officeDocument/2006/extended-properties' " w:xpath="/ns0:Properties[1]/ns0:Manager[1]" w:storeItemID="{6668398D-A668-4E3E-A5EB-62B293D839F1}"/>
          <w:text/>
        </w:sdtPr>
        <w:sdtEndPr/>
        <w:sdtContent>
          <w:r w:rsidR="0099388D" w:rsidRPr="00D20F18">
            <w:rPr>
              <w:lang w:val="en-US"/>
            </w:rPr>
            <w:t>Vodafone</w:t>
          </w:r>
        </w:sdtContent>
      </w:sdt>
      <w:r>
        <w:t xml:space="preserve">. Reading this document is an undertaking to observe the confidentiality and copyright of the </w:t>
      </w:r>
      <w:sdt>
        <w:sdtPr>
          <w:rPr>
            <w:lang w:val="en-US"/>
          </w:rPr>
          <w:alias w:val="Manager"/>
          <w:tag w:val=""/>
          <w:id w:val="1702744487"/>
          <w:dataBinding w:prefixMappings="xmlns:ns0='http://schemas.openxmlformats.org/officeDocument/2006/extended-properties' " w:xpath="/ns0:Properties[1]/ns0:Manager[1]" w:storeItemID="{6668398D-A668-4E3E-A5EB-62B293D839F1}"/>
          <w:text/>
        </w:sdtPr>
        <w:sdtEndPr/>
        <w:sdtContent>
          <w:r w:rsidR="0099388D" w:rsidRPr="00D20F18">
            <w:rPr>
              <w:lang w:val="en-US"/>
            </w:rPr>
            <w:t>Vodafone</w:t>
          </w:r>
        </w:sdtContent>
      </w:sdt>
      <w:r>
        <w:t xml:space="preserve"> information and to undertake that the information contained herein will not be reproduced in whole or part, discussed, or distributed under any circumstances without the prior written permission of </w:t>
      </w:r>
      <w:sdt>
        <w:sdtPr>
          <w:rPr>
            <w:lang w:val="en-US"/>
          </w:rPr>
          <w:alias w:val="Manager"/>
          <w:tag w:val=""/>
          <w:id w:val="-1284101032"/>
          <w:dataBinding w:prefixMappings="xmlns:ns0='http://schemas.openxmlformats.org/officeDocument/2006/extended-properties' " w:xpath="/ns0:Properties[1]/ns0:Manager[1]" w:storeItemID="{6668398D-A668-4E3E-A5EB-62B293D839F1}"/>
          <w:text/>
        </w:sdtPr>
        <w:sdtEndPr/>
        <w:sdtContent>
          <w:r w:rsidR="0099388D" w:rsidRPr="00D20F18">
            <w:rPr>
              <w:lang w:val="en-US"/>
            </w:rPr>
            <w:t>Vodafone</w:t>
          </w:r>
        </w:sdtContent>
      </w:sdt>
      <w:r>
        <w:t>.</w:t>
      </w:r>
    </w:p>
    <w:p w14:paraId="5F5F57EC" w14:textId="77777777" w:rsidR="006F6803" w:rsidRDefault="006F6803" w:rsidP="006F6803">
      <w:r>
        <w:t>Product and company names are trademarks or registered trademarks of their respective holders.</w:t>
      </w:r>
    </w:p>
    <w:p w14:paraId="67BCCFE0" w14:textId="77777777" w:rsidR="000629B7" w:rsidRPr="006D4216" w:rsidRDefault="000629B7" w:rsidP="004D5E90">
      <w:pPr>
        <w:pStyle w:val="Metadata1"/>
      </w:pPr>
      <w:r w:rsidRPr="006D4216">
        <w:t>Distribution List</w:t>
      </w:r>
      <w:bookmarkEnd w:id="2"/>
      <w:bookmarkEnd w:id="3"/>
    </w:p>
    <w:tbl>
      <w:tblPr>
        <w:tblStyle w:val="CelFocus"/>
        <w:tblW w:w="9653" w:type="dxa"/>
        <w:tblLook w:val="0160" w:firstRow="1" w:lastRow="1" w:firstColumn="0" w:lastColumn="1" w:noHBand="0" w:noVBand="0"/>
      </w:tblPr>
      <w:tblGrid>
        <w:gridCol w:w="2985"/>
        <w:gridCol w:w="4253"/>
        <w:gridCol w:w="2415"/>
      </w:tblGrid>
      <w:tr w:rsidR="00BC0EB7" w:rsidRPr="00572F00" w14:paraId="56577276" w14:textId="77777777" w:rsidTr="006D4216">
        <w:trPr>
          <w:cnfStyle w:val="100000000000" w:firstRow="1" w:lastRow="0" w:firstColumn="0" w:lastColumn="0" w:oddVBand="0" w:evenVBand="0" w:oddHBand="0" w:evenHBand="0" w:firstRowFirstColumn="0" w:firstRowLastColumn="0" w:lastRowFirstColumn="0" w:lastRowLastColumn="0"/>
        </w:trPr>
        <w:tc>
          <w:tcPr>
            <w:tcW w:w="2985" w:type="dxa"/>
            <w:shd w:val="clear" w:color="auto" w:fill="B80E18"/>
            <w:tcMar>
              <w:top w:w="57" w:type="dxa"/>
              <w:left w:w="57" w:type="dxa"/>
              <w:bottom w:w="57" w:type="dxa"/>
              <w:right w:w="57" w:type="dxa"/>
            </w:tcMar>
          </w:tcPr>
          <w:p w14:paraId="517FA7BB" w14:textId="77777777" w:rsidR="00BC0EB7" w:rsidRPr="00572F00" w:rsidRDefault="00BC0EB7" w:rsidP="00A35B25">
            <w:pPr>
              <w:spacing w:before="0" w:after="0"/>
              <w:jc w:val="left"/>
              <w:rPr>
                <w:b w:val="0"/>
                <w:color w:val="FFFFFF"/>
              </w:rPr>
            </w:pPr>
            <w:r w:rsidRPr="00572F00">
              <w:rPr>
                <w:color w:val="FFFFFF"/>
              </w:rPr>
              <w:t>Name</w:t>
            </w:r>
          </w:p>
        </w:tc>
        <w:tc>
          <w:tcPr>
            <w:tcW w:w="4253" w:type="dxa"/>
            <w:shd w:val="clear" w:color="auto" w:fill="B80E18"/>
            <w:tcMar>
              <w:top w:w="57" w:type="dxa"/>
              <w:left w:w="57" w:type="dxa"/>
              <w:bottom w:w="57" w:type="dxa"/>
              <w:right w:w="57" w:type="dxa"/>
            </w:tcMar>
          </w:tcPr>
          <w:p w14:paraId="2952853B" w14:textId="77777777" w:rsidR="00BC0EB7" w:rsidRPr="00572F00" w:rsidRDefault="00BC0EB7" w:rsidP="00A35B25">
            <w:pPr>
              <w:spacing w:before="0" w:after="0"/>
              <w:jc w:val="left"/>
              <w:rPr>
                <w:b w:val="0"/>
                <w:color w:val="FFFFFF"/>
              </w:rPr>
            </w:pPr>
            <w:r>
              <w:rPr>
                <w:color w:val="FFFFFF"/>
              </w:rPr>
              <w:t>Role</w:t>
            </w:r>
          </w:p>
        </w:tc>
        <w:tc>
          <w:tcPr>
            <w:tcW w:w="2415" w:type="dxa"/>
            <w:shd w:val="clear" w:color="auto" w:fill="B80E18"/>
          </w:tcPr>
          <w:p w14:paraId="5DCDE92C" w14:textId="77777777" w:rsidR="00BC0EB7" w:rsidRDefault="00BC0EB7" w:rsidP="00A35B25">
            <w:pPr>
              <w:spacing w:before="0" w:after="0"/>
              <w:jc w:val="left"/>
              <w:rPr>
                <w:b w:val="0"/>
                <w:color w:val="FFFFFF"/>
              </w:rPr>
            </w:pPr>
            <w:r>
              <w:rPr>
                <w:color w:val="FFFFFF"/>
              </w:rPr>
              <w:t>Action Required</w:t>
            </w:r>
          </w:p>
          <w:p w14:paraId="3F77146D" w14:textId="77777777" w:rsidR="00BC0EB7" w:rsidRDefault="00BC0EB7" w:rsidP="00A35B25">
            <w:pPr>
              <w:spacing w:before="0" w:after="0"/>
              <w:jc w:val="left"/>
              <w:rPr>
                <w:b w:val="0"/>
                <w:color w:val="FFFFFF"/>
              </w:rPr>
            </w:pPr>
            <w:r>
              <w:rPr>
                <w:color w:val="FFFFFF"/>
              </w:rPr>
              <w:t xml:space="preserve">(None / Review / </w:t>
            </w:r>
            <w:r w:rsidR="003F471B">
              <w:rPr>
                <w:color w:val="FFFFFF"/>
              </w:rPr>
              <w:t xml:space="preserve">Approve / </w:t>
            </w:r>
            <w:r>
              <w:rPr>
                <w:color w:val="FFFFFF"/>
              </w:rPr>
              <w:t>Sign-off)</w:t>
            </w:r>
          </w:p>
        </w:tc>
      </w:tr>
      <w:tr w:rsidR="00BC0EB7" w:rsidRPr="00A35B25" w14:paraId="1D00AD57" w14:textId="77777777" w:rsidTr="00A437AE">
        <w:tc>
          <w:tcPr>
            <w:tcW w:w="2985" w:type="dxa"/>
            <w:tcMar>
              <w:top w:w="57" w:type="dxa"/>
              <w:left w:w="57" w:type="dxa"/>
              <w:bottom w:w="57" w:type="dxa"/>
              <w:right w:w="57" w:type="dxa"/>
            </w:tcMar>
          </w:tcPr>
          <w:p w14:paraId="73CF030A" w14:textId="77777777" w:rsidR="00BC0EB7" w:rsidRPr="002028F1" w:rsidRDefault="00BC0EB7" w:rsidP="002028F1">
            <w:pPr>
              <w:spacing w:before="0" w:after="0"/>
            </w:pPr>
          </w:p>
        </w:tc>
        <w:tc>
          <w:tcPr>
            <w:tcW w:w="4253" w:type="dxa"/>
            <w:tcMar>
              <w:top w:w="57" w:type="dxa"/>
              <w:left w:w="57" w:type="dxa"/>
              <w:bottom w:w="57" w:type="dxa"/>
              <w:right w:w="57" w:type="dxa"/>
            </w:tcMar>
          </w:tcPr>
          <w:p w14:paraId="67B47F3B" w14:textId="192D0311" w:rsidR="00BC0EB7" w:rsidRPr="002028F1" w:rsidRDefault="00BC0EB7" w:rsidP="002028F1">
            <w:pPr>
              <w:spacing w:before="0" w:after="0"/>
            </w:pPr>
          </w:p>
        </w:tc>
        <w:tc>
          <w:tcPr>
            <w:tcW w:w="2415" w:type="dxa"/>
          </w:tcPr>
          <w:p w14:paraId="1281EA28" w14:textId="75C81DD2" w:rsidR="00BC0EB7" w:rsidRPr="002028F1" w:rsidRDefault="00BC0EB7" w:rsidP="002028F1">
            <w:pPr>
              <w:spacing w:before="0" w:after="0"/>
            </w:pPr>
          </w:p>
        </w:tc>
      </w:tr>
      <w:tr w:rsidR="00BC0EB7" w:rsidRPr="00A35B25" w14:paraId="79A9327D" w14:textId="77777777" w:rsidTr="00A437AE">
        <w:tc>
          <w:tcPr>
            <w:tcW w:w="2985" w:type="dxa"/>
            <w:tcMar>
              <w:top w:w="57" w:type="dxa"/>
              <w:left w:w="57" w:type="dxa"/>
              <w:bottom w:w="57" w:type="dxa"/>
              <w:right w:w="57" w:type="dxa"/>
            </w:tcMar>
          </w:tcPr>
          <w:p w14:paraId="3E06ADE9" w14:textId="77777777" w:rsidR="00BC0EB7" w:rsidRPr="002028F1" w:rsidRDefault="00BC0EB7" w:rsidP="002028F1">
            <w:pPr>
              <w:spacing w:before="0" w:after="0"/>
            </w:pPr>
          </w:p>
        </w:tc>
        <w:tc>
          <w:tcPr>
            <w:tcW w:w="4253" w:type="dxa"/>
            <w:tcMar>
              <w:top w:w="57" w:type="dxa"/>
              <w:left w:w="57" w:type="dxa"/>
              <w:bottom w:w="57" w:type="dxa"/>
              <w:right w:w="57" w:type="dxa"/>
            </w:tcMar>
          </w:tcPr>
          <w:p w14:paraId="214A8C2D" w14:textId="730D6E81" w:rsidR="00BC0EB7" w:rsidRPr="002028F1" w:rsidRDefault="00BC0EB7" w:rsidP="0099388D">
            <w:pPr>
              <w:spacing w:before="0" w:after="0"/>
            </w:pPr>
          </w:p>
        </w:tc>
        <w:tc>
          <w:tcPr>
            <w:tcW w:w="2415" w:type="dxa"/>
          </w:tcPr>
          <w:p w14:paraId="43F06D98" w14:textId="6EDB6DBA" w:rsidR="00BC0EB7" w:rsidRPr="002028F1" w:rsidRDefault="00BC0EB7" w:rsidP="002028F1">
            <w:pPr>
              <w:spacing w:before="0" w:after="0"/>
            </w:pPr>
          </w:p>
        </w:tc>
      </w:tr>
      <w:tr w:rsidR="00BC0EB7" w:rsidRPr="00A35B25" w14:paraId="0C0D0F71" w14:textId="77777777" w:rsidTr="00A437AE">
        <w:tc>
          <w:tcPr>
            <w:tcW w:w="2985" w:type="dxa"/>
            <w:tcMar>
              <w:top w:w="57" w:type="dxa"/>
              <w:left w:w="57" w:type="dxa"/>
              <w:bottom w:w="57" w:type="dxa"/>
              <w:right w:w="57" w:type="dxa"/>
            </w:tcMar>
          </w:tcPr>
          <w:p w14:paraId="6B02D02E" w14:textId="77777777" w:rsidR="00BC0EB7" w:rsidRPr="002028F1" w:rsidRDefault="00BC0EB7" w:rsidP="002028F1">
            <w:pPr>
              <w:spacing w:before="0" w:after="0"/>
            </w:pPr>
          </w:p>
        </w:tc>
        <w:tc>
          <w:tcPr>
            <w:tcW w:w="4253" w:type="dxa"/>
            <w:tcMar>
              <w:top w:w="57" w:type="dxa"/>
              <w:left w:w="57" w:type="dxa"/>
              <w:bottom w:w="57" w:type="dxa"/>
              <w:right w:w="57" w:type="dxa"/>
            </w:tcMar>
          </w:tcPr>
          <w:p w14:paraId="65F96EC4" w14:textId="13A3A322" w:rsidR="00BC0EB7" w:rsidRPr="002028F1" w:rsidRDefault="00BC0EB7" w:rsidP="002028F1">
            <w:pPr>
              <w:spacing w:before="0" w:after="0"/>
            </w:pPr>
          </w:p>
        </w:tc>
        <w:tc>
          <w:tcPr>
            <w:tcW w:w="2415" w:type="dxa"/>
          </w:tcPr>
          <w:p w14:paraId="2D1B515C" w14:textId="65554778" w:rsidR="00BC0EB7" w:rsidRPr="002028F1" w:rsidRDefault="00BC0EB7" w:rsidP="002028F1">
            <w:pPr>
              <w:spacing w:before="0" w:after="0"/>
            </w:pPr>
          </w:p>
        </w:tc>
      </w:tr>
      <w:tr w:rsidR="00BC0EB7" w:rsidRPr="00A35B25" w14:paraId="61860914" w14:textId="77777777" w:rsidTr="00A437AE">
        <w:tc>
          <w:tcPr>
            <w:tcW w:w="2985" w:type="dxa"/>
            <w:tcMar>
              <w:top w:w="57" w:type="dxa"/>
              <w:left w:w="57" w:type="dxa"/>
              <w:bottom w:w="57" w:type="dxa"/>
              <w:right w:w="57" w:type="dxa"/>
            </w:tcMar>
          </w:tcPr>
          <w:p w14:paraId="6C160D6F" w14:textId="77777777" w:rsidR="00BC0EB7" w:rsidRPr="002028F1" w:rsidRDefault="00BC0EB7" w:rsidP="002028F1">
            <w:pPr>
              <w:spacing w:before="0" w:after="0"/>
            </w:pPr>
          </w:p>
        </w:tc>
        <w:tc>
          <w:tcPr>
            <w:tcW w:w="4253" w:type="dxa"/>
            <w:tcMar>
              <w:top w:w="57" w:type="dxa"/>
              <w:left w:w="57" w:type="dxa"/>
              <w:bottom w:w="57" w:type="dxa"/>
              <w:right w:w="57" w:type="dxa"/>
            </w:tcMar>
          </w:tcPr>
          <w:p w14:paraId="250E3BAF" w14:textId="6E775B16" w:rsidR="00BC0EB7" w:rsidRPr="002028F1" w:rsidRDefault="00BC0EB7" w:rsidP="002028F1">
            <w:pPr>
              <w:spacing w:before="0" w:after="0"/>
            </w:pPr>
          </w:p>
        </w:tc>
        <w:tc>
          <w:tcPr>
            <w:tcW w:w="2415" w:type="dxa"/>
          </w:tcPr>
          <w:p w14:paraId="2E1472D4" w14:textId="07B60F58" w:rsidR="00BC0EB7" w:rsidRPr="002028F1" w:rsidRDefault="00BC0EB7" w:rsidP="002028F1">
            <w:pPr>
              <w:spacing w:before="0" w:after="0"/>
            </w:pPr>
          </w:p>
        </w:tc>
      </w:tr>
    </w:tbl>
    <w:p w14:paraId="62685C84" w14:textId="77777777" w:rsidR="00BC0EB7" w:rsidRDefault="00BC0EB7">
      <w:pPr>
        <w:tabs>
          <w:tab w:val="clear" w:pos="567"/>
        </w:tabs>
        <w:spacing w:before="0" w:after="0"/>
        <w:jc w:val="left"/>
        <w:rPr>
          <w:color w:val="FF0000"/>
          <w:sz w:val="28"/>
          <w:szCs w:val="28"/>
        </w:rPr>
      </w:pPr>
      <w:bookmarkStart w:id="4" w:name="_Toc203212850"/>
      <w:r>
        <w:br w:type="page"/>
      </w:r>
    </w:p>
    <w:p w14:paraId="58B20F11" w14:textId="77777777" w:rsidR="00BC0EB7" w:rsidRDefault="00BC0EB7" w:rsidP="004D5E90">
      <w:pPr>
        <w:pStyle w:val="Metadata1"/>
      </w:pPr>
    </w:p>
    <w:p w14:paraId="41F8D438" w14:textId="77777777" w:rsidR="00A35B25" w:rsidRPr="006D4216" w:rsidRDefault="00A35B25" w:rsidP="004D5E90">
      <w:pPr>
        <w:pStyle w:val="Metadata1"/>
      </w:pPr>
      <w:r w:rsidRPr="006D4216">
        <w:t>Revision History</w:t>
      </w:r>
      <w:bookmarkEnd w:id="4"/>
    </w:p>
    <w:tbl>
      <w:tblPr>
        <w:tblStyle w:val="CelFocus"/>
        <w:tblW w:w="0" w:type="auto"/>
        <w:tblLook w:val="01E0" w:firstRow="1" w:lastRow="1" w:firstColumn="1" w:lastColumn="1" w:noHBand="0" w:noVBand="0"/>
      </w:tblPr>
      <w:tblGrid>
        <w:gridCol w:w="1187"/>
        <w:gridCol w:w="2221"/>
        <w:gridCol w:w="3817"/>
        <w:gridCol w:w="2367"/>
      </w:tblGrid>
      <w:tr w:rsidR="00A35B25" w:rsidRPr="00E35436" w14:paraId="1EB58BFF" w14:textId="77777777" w:rsidTr="006D4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shd w:val="clear" w:color="auto" w:fill="B80E18"/>
            <w:tcMar>
              <w:top w:w="57" w:type="dxa"/>
              <w:left w:w="57" w:type="dxa"/>
              <w:bottom w:w="57" w:type="dxa"/>
              <w:right w:w="57" w:type="dxa"/>
            </w:tcMar>
          </w:tcPr>
          <w:p w14:paraId="01F24868" w14:textId="77777777" w:rsidR="00A35B25" w:rsidRPr="00997E79" w:rsidRDefault="00A35B25" w:rsidP="00A35B25">
            <w:pPr>
              <w:spacing w:before="0" w:after="0"/>
              <w:rPr>
                <w:b w:val="0"/>
                <w:color w:val="FFFFFF"/>
              </w:rPr>
            </w:pPr>
            <w:r w:rsidRPr="00997E79">
              <w:rPr>
                <w:color w:val="FFFFFF"/>
              </w:rPr>
              <w:t>Version</w:t>
            </w:r>
          </w:p>
        </w:tc>
        <w:tc>
          <w:tcPr>
            <w:tcW w:w="2234" w:type="dxa"/>
            <w:shd w:val="clear" w:color="auto" w:fill="B80E18"/>
            <w:tcMar>
              <w:top w:w="57" w:type="dxa"/>
              <w:left w:w="57" w:type="dxa"/>
              <w:bottom w:w="57" w:type="dxa"/>
              <w:right w:w="57" w:type="dxa"/>
            </w:tcMar>
          </w:tcPr>
          <w:p w14:paraId="46D06C03" w14:textId="77777777" w:rsidR="00A35B25" w:rsidRPr="00997E79" w:rsidRDefault="00A35B25" w:rsidP="00A35B25">
            <w:pPr>
              <w:spacing w:before="0" w:after="0"/>
              <w:cnfStyle w:val="100000000000" w:firstRow="1" w:lastRow="0" w:firstColumn="0" w:lastColumn="0" w:oddVBand="0" w:evenVBand="0" w:oddHBand="0" w:evenHBand="0" w:firstRowFirstColumn="0" w:firstRowLastColumn="0" w:lastRowFirstColumn="0" w:lastRowLastColumn="0"/>
              <w:rPr>
                <w:b w:val="0"/>
                <w:color w:val="FFFFFF"/>
              </w:rPr>
            </w:pPr>
            <w:r w:rsidRPr="00997E79">
              <w:rPr>
                <w:color w:val="FFFFFF"/>
              </w:rPr>
              <w:t>Date</w:t>
            </w:r>
          </w:p>
        </w:tc>
        <w:tc>
          <w:tcPr>
            <w:tcW w:w="3837" w:type="dxa"/>
            <w:shd w:val="clear" w:color="auto" w:fill="B80E18"/>
            <w:tcMar>
              <w:top w:w="57" w:type="dxa"/>
              <w:left w:w="57" w:type="dxa"/>
              <w:bottom w:w="57" w:type="dxa"/>
              <w:right w:w="57" w:type="dxa"/>
            </w:tcMar>
          </w:tcPr>
          <w:p w14:paraId="44CC8BB4" w14:textId="77777777" w:rsidR="00A35B25" w:rsidRPr="00997E79" w:rsidRDefault="00A35B25" w:rsidP="00A35B25">
            <w:pPr>
              <w:spacing w:before="0" w:after="0"/>
              <w:cnfStyle w:val="100000000000" w:firstRow="1" w:lastRow="0" w:firstColumn="0" w:lastColumn="0" w:oddVBand="0" w:evenVBand="0" w:oddHBand="0" w:evenHBand="0" w:firstRowFirstColumn="0" w:firstRowLastColumn="0" w:lastRowFirstColumn="0" w:lastRowLastColumn="0"/>
              <w:rPr>
                <w:b w:val="0"/>
                <w:color w:val="FFFFFF"/>
              </w:rPr>
            </w:pPr>
            <w:r w:rsidRPr="00997E79">
              <w:rPr>
                <w:color w:val="FFFFFF"/>
              </w:rPr>
              <w:t>Description</w:t>
            </w:r>
          </w:p>
        </w:tc>
        <w:tc>
          <w:tcPr>
            <w:tcW w:w="2379" w:type="dxa"/>
            <w:shd w:val="clear" w:color="auto" w:fill="B80E18"/>
            <w:tcMar>
              <w:top w:w="57" w:type="dxa"/>
              <w:left w:w="57" w:type="dxa"/>
              <w:bottom w:w="57" w:type="dxa"/>
              <w:right w:w="57" w:type="dxa"/>
            </w:tcMar>
          </w:tcPr>
          <w:p w14:paraId="76185659" w14:textId="77777777" w:rsidR="00A35B25" w:rsidRPr="00997E79" w:rsidRDefault="00A35B25" w:rsidP="00A35B25">
            <w:pPr>
              <w:spacing w:before="0" w:after="0"/>
              <w:cnfStyle w:val="100000000000" w:firstRow="1" w:lastRow="0" w:firstColumn="0" w:lastColumn="0" w:oddVBand="0" w:evenVBand="0" w:oddHBand="0" w:evenHBand="0" w:firstRowFirstColumn="0" w:firstRowLastColumn="0" w:lastRowFirstColumn="0" w:lastRowLastColumn="0"/>
              <w:rPr>
                <w:b w:val="0"/>
                <w:color w:val="FFFFFF"/>
              </w:rPr>
            </w:pPr>
            <w:r w:rsidRPr="00997E79">
              <w:rPr>
                <w:color w:val="FFFFFF"/>
              </w:rPr>
              <w:t>Revised By</w:t>
            </w:r>
          </w:p>
        </w:tc>
      </w:tr>
      <w:tr w:rsidR="002028F1" w:rsidRPr="00A35B25" w14:paraId="2BC01FDF" w14:textId="77777777" w:rsidTr="00A35B25">
        <w:tc>
          <w:tcPr>
            <w:cnfStyle w:val="001000000000" w:firstRow="0" w:lastRow="0" w:firstColumn="1" w:lastColumn="0" w:oddVBand="0" w:evenVBand="0" w:oddHBand="0" w:evenHBand="0" w:firstRowFirstColumn="0" w:firstRowLastColumn="0" w:lastRowFirstColumn="0" w:lastRowLastColumn="0"/>
            <w:tcW w:w="1190" w:type="dxa"/>
            <w:tcMar>
              <w:top w:w="57" w:type="dxa"/>
              <w:left w:w="57" w:type="dxa"/>
              <w:bottom w:w="57" w:type="dxa"/>
              <w:right w:w="57" w:type="dxa"/>
            </w:tcMar>
          </w:tcPr>
          <w:p w14:paraId="35C86C43" w14:textId="58588314" w:rsidR="005E0479" w:rsidRPr="002028F1" w:rsidRDefault="005E0479" w:rsidP="006F6803">
            <w:pPr>
              <w:spacing w:before="0" w:after="0"/>
              <w:jc w:val="left"/>
            </w:pPr>
            <w:r>
              <w:t>1.0</w:t>
            </w:r>
          </w:p>
        </w:tc>
        <w:tc>
          <w:tcPr>
            <w:tcW w:w="2234" w:type="dxa"/>
            <w:tcMar>
              <w:top w:w="57" w:type="dxa"/>
              <w:left w:w="57" w:type="dxa"/>
              <w:bottom w:w="57" w:type="dxa"/>
              <w:right w:w="57" w:type="dxa"/>
            </w:tcMar>
          </w:tcPr>
          <w:p w14:paraId="64EE09C6" w14:textId="1A753B9B" w:rsidR="002028F1" w:rsidRPr="002028F1" w:rsidRDefault="00DE4EB0" w:rsidP="005E0479">
            <w:pPr>
              <w:spacing w:before="0" w:after="0"/>
              <w:cnfStyle w:val="000000000000" w:firstRow="0" w:lastRow="0" w:firstColumn="0" w:lastColumn="0" w:oddVBand="0" w:evenVBand="0" w:oddHBand="0" w:evenHBand="0" w:firstRowFirstColumn="0" w:firstRowLastColumn="0" w:lastRowFirstColumn="0" w:lastRowLastColumn="0"/>
            </w:pPr>
            <w:r>
              <w:t>04</w:t>
            </w:r>
            <w:r w:rsidR="006F61EC">
              <w:t>-0</w:t>
            </w:r>
            <w:r w:rsidR="005E0479">
              <w:t>9</w:t>
            </w:r>
            <w:r w:rsidR="006F61EC">
              <w:t>-201</w:t>
            </w:r>
            <w:r w:rsidR="005E0479">
              <w:t>5</w:t>
            </w:r>
          </w:p>
        </w:tc>
        <w:tc>
          <w:tcPr>
            <w:tcW w:w="3837" w:type="dxa"/>
            <w:tcMar>
              <w:top w:w="57" w:type="dxa"/>
              <w:left w:w="57" w:type="dxa"/>
              <w:bottom w:w="57" w:type="dxa"/>
              <w:right w:w="57" w:type="dxa"/>
            </w:tcMar>
          </w:tcPr>
          <w:p w14:paraId="1AF9DD0E" w14:textId="4118811F" w:rsidR="002028F1" w:rsidRPr="002028F1" w:rsidRDefault="002028F1" w:rsidP="005E0479">
            <w:pPr>
              <w:spacing w:before="0" w:after="0"/>
              <w:cnfStyle w:val="000000000000" w:firstRow="0" w:lastRow="0" w:firstColumn="0" w:lastColumn="0" w:oddVBand="0" w:evenVBand="0" w:oddHBand="0" w:evenHBand="0" w:firstRowFirstColumn="0" w:firstRowLastColumn="0" w:lastRowFirstColumn="0" w:lastRowLastColumn="0"/>
            </w:pPr>
            <w:r w:rsidRPr="002028F1">
              <w:t xml:space="preserve">First </w:t>
            </w:r>
            <w:r w:rsidR="005E0479">
              <w:t>version</w:t>
            </w:r>
          </w:p>
        </w:tc>
        <w:tc>
          <w:tcPr>
            <w:tcW w:w="2379" w:type="dxa"/>
            <w:tcMar>
              <w:top w:w="57" w:type="dxa"/>
              <w:left w:w="57" w:type="dxa"/>
              <w:bottom w:w="57" w:type="dxa"/>
              <w:right w:w="57" w:type="dxa"/>
            </w:tcMar>
          </w:tcPr>
          <w:p w14:paraId="7EA219AE" w14:textId="77777777" w:rsidR="002028F1" w:rsidRPr="002028F1" w:rsidRDefault="002028F1" w:rsidP="002028F1">
            <w:pPr>
              <w:spacing w:before="0" w:after="0"/>
              <w:cnfStyle w:val="000000000000" w:firstRow="0" w:lastRow="0" w:firstColumn="0" w:lastColumn="0" w:oddVBand="0" w:evenVBand="0" w:oddHBand="0" w:evenHBand="0" w:firstRowFirstColumn="0" w:firstRowLastColumn="0" w:lastRowFirstColumn="0" w:lastRowLastColumn="0"/>
            </w:pPr>
          </w:p>
        </w:tc>
      </w:tr>
      <w:tr w:rsidR="005958AB" w:rsidRPr="00A35B25" w14:paraId="2712432D" w14:textId="77777777" w:rsidTr="00A437AE">
        <w:tc>
          <w:tcPr>
            <w:cnfStyle w:val="001000000000" w:firstRow="0" w:lastRow="0" w:firstColumn="1" w:lastColumn="0" w:oddVBand="0" w:evenVBand="0" w:oddHBand="0" w:evenHBand="0" w:firstRowFirstColumn="0" w:firstRowLastColumn="0" w:lastRowFirstColumn="0" w:lastRowLastColumn="0"/>
            <w:tcW w:w="1190" w:type="dxa"/>
            <w:tcMar>
              <w:top w:w="57" w:type="dxa"/>
              <w:left w:w="57" w:type="dxa"/>
              <w:bottom w:w="57" w:type="dxa"/>
              <w:right w:w="57" w:type="dxa"/>
            </w:tcMar>
          </w:tcPr>
          <w:p w14:paraId="04938B00" w14:textId="6497DCD0" w:rsidR="005958AB" w:rsidRPr="002028F1" w:rsidRDefault="005E0479" w:rsidP="006F6803">
            <w:pPr>
              <w:spacing w:before="0" w:after="0"/>
              <w:jc w:val="left"/>
            </w:pPr>
            <w:r>
              <w:t>1.0</w:t>
            </w:r>
          </w:p>
        </w:tc>
        <w:tc>
          <w:tcPr>
            <w:tcW w:w="2234" w:type="dxa"/>
            <w:tcMar>
              <w:top w:w="57" w:type="dxa"/>
              <w:left w:w="57" w:type="dxa"/>
              <w:bottom w:w="57" w:type="dxa"/>
              <w:right w:w="57" w:type="dxa"/>
            </w:tcMar>
          </w:tcPr>
          <w:p w14:paraId="2B484270" w14:textId="77777777" w:rsidR="005958AB" w:rsidRPr="002028F1" w:rsidRDefault="005958AB" w:rsidP="002028F1">
            <w:pPr>
              <w:spacing w:before="0" w:after="0"/>
              <w:cnfStyle w:val="000000000000" w:firstRow="0" w:lastRow="0" w:firstColumn="0" w:lastColumn="0" w:oddVBand="0" w:evenVBand="0" w:oddHBand="0" w:evenHBand="0" w:firstRowFirstColumn="0" w:firstRowLastColumn="0" w:lastRowFirstColumn="0" w:lastRowLastColumn="0"/>
            </w:pPr>
          </w:p>
        </w:tc>
        <w:tc>
          <w:tcPr>
            <w:tcW w:w="3837" w:type="dxa"/>
            <w:tcMar>
              <w:top w:w="57" w:type="dxa"/>
              <w:left w:w="57" w:type="dxa"/>
              <w:bottom w:w="57" w:type="dxa"/>
              <w:right w:w="57" w:type="dxa"/>
            </w:tcMar>
            <w:vAlign w:val="center"/>
          </w:tcPr>
          <w:p w14:paraId="0E298873" w14:textId="77777777" w:rsidR="005958AB" w:rsidRPr="002443CA" w:rsidRDefault="005958AB" w:rsidP="005958AB">
            <w:pPr>
              <w:spacing w:before="0" w:after="0"/>
              <w:cnfStyle w:val="000000000000" w:firstRow="0" w:lastRow="0" w:firstColumn="0" w:lastColumn="0" w:oddVBand="0" w:evenVBand="0" w:oddHBand="0" w:evenHBand="0" w:firstRowFirstColumn="0" w:firstRowLastColumn="0" w:lastRowFirstColumn="0" w:lastRowLastColumn="0"/>
              <w:rPr>
                <w:lang w:val="pt-PT"/>
              </w:rPr>
            </w:pPr>
          </w:p>
        </w:tc>
        <w:tc>
          <w:tcPr>
            <w:tcW w:w="2379" w:type="dxa"/>
            <w:tcMar>
              <w:top w:w="57" w:type="dxa"/>
              <w:left w:w="57" w:type="dxa"/>
              <w:bottom w:w="57" w:type="dxa"/>
              <w:right w:w="57" w:type="dxa"/>
            </w:tcMar>
          </w:tcPr>
          <w:p w14:paraId="6A645B5F" w14:textId="77777777" w:rsidR="005958AB" w:rsidRPr="002028F1" w:rsidRDefault="005958AB" w:rsidP="002028F1">
            <w:pPr>
              <w:spacing w:before="0" w:after="0"/>
              <w:cnfStyle w:val="000000000000" w:firstRow="0" w:lastRow="0" w:firstColumn="0" w:lastColumn="0" w:oddVBand="0" w:evenVBand="0" w:oddHBand="0" w:evenHBand="0" w:firstRowFirstColumn="0" w:firstRowLastColumn="0" w:lastRowFirstColumn="0" w:lastRowLastColumn="0"/>
            </w:pPr>
          </w:p>
        </w:tc>
      </w:tr>
      <w:tr w:rsidR="005958AB" w:rsidRPr="00A35B25" w14:paraId="2C33FE42" w14:textId="77777777" w:rsidTr="00A437AE">
        <w:tc>
          <w:tcPr>
            <w:cnfStyle w:val="001000000000" w:firstRow="0" w:lastRow="0" w:firstColumn="1" w:lastColumn="0" w:oddVBand="0" w:evenVBand="0" w:oddHBand="0" w:evenHBand="0" w:firstRowFirstColumn="0" w:firstRowLastColumn="0" w:lastRowFirstColumn="0" w:lastRowLastColumn="0"/>
            <w:tcW w:w="1190" w:type="dxa"/>
            <w:tcMar>
              <w:top w:w="57" w:type="dxa"/>
              <w:left w:w="57" w:type="dxa"/>
              <w:bottom w:w="57" w:type="dxa"/>
              <w:right w:w="57" w:type="dxa"/>
            </w:tcMar>
          </w:tcPr>
          <w:p w14:paraId="02A7CBE6" w14:textId="28637572" w:rsidR="005958AB" w:rsidRPr="002028F1" w:rsidRDefault="005E0479" w:rsidP="006F6803">
            <w:pPr>
              <w:spacing w:before="0" w:after="0"/>
              <w:jc w:val="left"/>
            </w:pPr>
            <w:r>
              <w:t>1.1</w:t>
            </w:r>
          </w:p>
        </w:tc>
        <w:tc>
          <w:tcPr>
            <w:tcW w:w="2234" w:type="dxa"/>
            <w:tcMar>
              <w:top w:w="57" w:type="dxa"/>
              <w:left w:w="57" w:type="dxa"/>
              <w:bottom w:w="57" w:type="dxa"/>
              <w:right w:w="57" w:type="dxa"/>
            </w:tcMar>
          </w:tcPr>
          <w:p w14:paraId="7A45F305" w14:textId="77777777" w:rsidR="005958AB" w:rsidRPr="002028F1" w:rsidRDefault="005958AB" w:rsidP="002028F1">
            <w:pPr>
              <w:spacing w:before="0" w:after="0"/>
              <w:cnfStyle w:val="000000000000" w:firstRow="0" w:lastRow="0" w:firstColumn="0" w:lastColumn="0" w:oddVBand="0" w:evenVBand="0" w:oddHBand="0" w:evenHBand="0" w:firstRowFirstColumn="0" w:firstRowLastColumn="0" w:lastRowFirstColumn="0" w:lastRowLastColumn="0"/>
            </w:pPr>
          </w:p>
        </w:tc>
        <w:tc>
          <w:tcPr>
            <w:tcW w:w="3837" w:type="dxa"/>
            <w:tcMar>
              <w:top w:w="57" w:type="dxa"/>
              <w:left w:w="57" w:type="dxa"/>
              <w:bottom w:w="57" w:type="dxa"/>
              <w:right w:w="57" w:type="dxa"/>
            </w:tcMar>
            <w:vAlign w:val="center"/>
          </w:tcPr>
          <w:p w14:paraId="6888F70F" w14:textId="77777777" w:rsidR="005958AB" w:rsidRPr="002443CA" w:rsidRDefault="005958AB" w:rsidP="005958AB">
            <w:pPr>
              <w:spacing w:before="0" w:after="0"/>
              <w:cnfStyle w:val="000000000000" w:firstRow="0" w:lastRow="0" w:firstColumn="0" w:lastColumn="0" w:oddVBand="0" w:evenVBand="0" w:oddHBand="0" w:evenHBand="0" w:firstRowFirstColumn="0" w:firstRowLastColumn="0" w:lastRowFirstColumn="0" w:lastRowLastColumn="0"/>
              <w:rPr>
                <w:lang w:val="pt-PT"/>
              </w:rPr>
            </w:pPr>
          </w:p>
        </w:tc>
        <w:tc>
          <w:tcPr>
            <w:tcW w:w="2379" w:type="dxa"/>
            <w:tcMar>
              <w:top w:w="57" w:type="dxa"/>
              <w:left w:w="57" w:type="dxa"/>
              <w:bottom w:w="57" w:type="dxa"/>
              <w:right w:w="57" w:type="dxa"/>
            </w:tcMar>
          </w:tcPr>
          <w:p w14:paraId="697AEF1C" w14:textId="77777777" w:rsidR="005958AB" w:rsidRPr="002028F1" w:rsidRDefault="005958AB" w:rsidP="002028F1">
            <w:pPr>
              <w:spacing w:before="0" w:after="0"/>
              <w:cnfStyle w:val="000000000000" w:firstRow="0" w:lastRow="0" w:firstColumn="0" w:lastColumn="0" w:oddVBand="0" w:evenVBand="0" w:oddHBand="0" w:evenHBand="0" w:firstRowFirstColumn="0" w:firstRowLastColumn="0" w:lastRowFirstColumn="0" w:lastRowLastColumn="0"/>
            </w:pPr>
          </w:p>
        </w:tc>
      </w:tr>
    </w:tbl>
    <w:p w14:paraId="61ADF1D5" w14:textId="77777777" w:rsidR="006F6803" w:rsidRDefault="006F6803">
      <w:pPr>
        <w:tabs>
          <w:tab w:val="clear" w:pos="567"/>
        </w:tabs>
        <w:spacing w:before="0" w:after="0"/>
        <w:jc w:val="left"/>
      </w:pPr>
    </w:p>
    <w:p w14:paraId="692359A2" w14:textId="77777777" w:rsidR="006F6803" w:rsidRDefault="006F6803" w:rsidP="006D4216">
      <w:pPr>
        <w:pStyle w:val="TOC1"/>
      </w:pPr>
      <w:r>
        <w:t>Referenced Documents</w:t>
      </w:r>
    </w:p>
    <w:p w14:paraId="0C329337" w14:textId="77777777" w:rsidR="006F6803" w:rsidRDefault="006F6803" w:rsidP="006F6803">
      <w:r>
        <w:t>Referenced using [</w:t>
      </w:r>
      <w:proofErr w:type="spellStart"/>
      <w:r>
        <w:t>Nr</w:t>
      </w:r>
      <w:proofErr w:type="spellEnd"/>
      <w:r>
        <w:t>.] throughout the document</w:t>
      </w:r>
    </w:p>
    <w:tbl>
      <w:tblPr>
        <w:tblStyle w:val="CelFocus"/>
        <w:tblW w:w="4949" w:type="pct"/>
        <w:tblCellMar>
          <w:top w:w="57" w:type="dxa"/>
          <w:left w:w="57" w:type="dxa"/>
          <w:bottom w:w="57" w:type="dxa"/>
          <w:right w:w="57" w:type="dxa"/>
        </w:tblCellMar>
        <w:tblLook w:val="00A0" w:firstRow="1" w:lastRow="0" w:firstColumn="1" w:lastColumn="0" w:noHBand="0" w:noVBand="0"/>
      </w:tblPr>
      <w:tblGrid>
        <w:gridCol w:w="566"/>
        <w:gridCol w:w="4183"/>
        <w:gridCol w:w="2231"/>
        <w:gridCol w:w="2514"/>
      </w:tblGrid>
      <w:tr w:rsidR="006F6803" w14:paraId="1331DF02" w14:textId="77777777" w:rsidTr="006D4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80E18"/>
            <w:hideMark/>
          </w:tcPr>
          <w:p w14:paraId="0B466606" w14:textId="77777777" w:rsidR="006F6803" w:rsidRDefault="006F6803" w:rsidP="006F61EC">
            <w:pPr>
              <w:spacing w:before="0" w:after="0"/>
              <w:jc w:val="left"/>
              <w:rPr>
                <w:b w:val="0"/>
                <w:color w:val="FFFFFF"/>
              </w:rPr>
            </w:pPr>
            <w:proofErr w:type="spellStart"/>
            <w:r>
              <w:rPr>
                <w:color w:val="FFFFFF"/>
              </w:rPr>
              <w:t>Nr</w:t>
            </w:r>
            <w:proofErr w:type="spellEnd"/>
            <w:r>
              <w:rPr>
                <w:color w:val="FFFFFF"/>
              </w:rPr>
              <w:t>.</w:t>
            </w:r>
          </w:p>
        </w:tc>
        <w:tc>
          <w:tcPr>
            <w:tcW w:w="220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80E18"/>
            <w:hideMark/>
          </w:tcPr>
          <w:p w14:paraId="26C49AC5" w14:textId="77777777" w:rsidR="006F6803" w:rsidRDefault="006F6803">
            <w:pPr>
              <w:spacing w:before="0" w:after="0"/>
              <w:cnfStyle w:val="100000000000" w:firstRow="1" w:lastRow="0" w:firstColumn="0" w:lastColumn="0" w:oddVBand="0" w:evenVBand="0" w:oddHBand="0" w:evenHBand="0" w:firstRowFirstColumn="0" w:firstRowLastColumn="0" w:lastRowFirstColumn="0" w:lastRowLastColumn="0"/>
              <w:rPr>
                <w:b w:val="0"/>
                <w:color w:val="FFFFFF"/>
              </w:rPr>
            </w:pPr>
            <w:r>
              <w:rPr>
                <w:color w:val="FFFFFF"/>
              </w:rPr>
              <w:t>Document Title</w:t>
            </w:r>
          </w:p>
        </w:tc>
        <w:tc>
          <w:tcPr>
            <w:tcW w:w="1175"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80E18"/>
            <w:hideMark/>
          </w:tcPr>
          <w:p w14:paraId="5F723FF2" w14:textId="77777777" w:rsidR="006F6803" w:rsidRDefault="006F6803">
            <w:pPr>
              <w:spacing w:before="0" w:after="0"/>
              <w:cnfStyle w:val="100000000000" w:firstRow="1" w:lastRow="0" w:firstColumn="0" w:lastColumn="0" w:oddVBand="0" w:evenVBand="0" w:oddHBand="0" w:evenHBand="0" w:firstRowFirstColumn="0" w:firstRowLastColumn="0" w:lastRowFirstColumn="0" w:lastRowLastColumn="0"/>
              <w:rPr>
                <w:b w:val="0"/>
                <w:color w:val="FFFFFF"/>
              </w:rPr>
            </w:pPr>
            <w:r>
              <w:rPr>
                <w:color w:val="FFFFFF"/>
              </w:rPr>
              <w:t>Author</w:t>
            </w:r>
          </w:p>
        </w:tc>
        <w:tc>
          <w:tcPr>
            <w:tcW w:w="1324"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80E18"/>
            <w:hideMark/>
          </w:tcPr>
          <w:p w14:paraId="3D0C1296" w14:textId="77777777" w:rsidR="006F6803" w:rsidRDefault="006F6803">
            <w:pPr>
              <w:spacing w:before="0" w:after="0"/>
              <w:cnfStyle w:val="100000000000" w:firstRow="1" w:lastRow="0" w:firstColumn="0" w:lastColumn="0" w:oddVBand="0" w:evenVBand="0" w:oddHBand="0" w:evenHBand="0" w:firstRowFirstColumn="0" w:firstRowLastColumn="0" w:lastRowFirstColumn="0" w:lastRowLastColumn="0"/>
              <w:rPr>
                <w:b w:val="0"/>
                <w:color w:val="FFFFFF"/>
              </w:rPr>
            </w:pPr>
            <w:r>
              <w:rPr>
                <w:color w:val="FFFFFF"/>
              </w:rPr>
              <w:t>Description</w:t>
            </w:r>
          </w:p>
        </w:tc>
      </w:tr>
      <w:tr w:rsidR="006F6803" w14:paraId="5CB863A2" w14:textId="77777777" w:rsidTr="006F61EC">
        <w:tc>
          <w:tcPr>
            <w:cnfStyle w:val="001000000000" w:firstRow="0" w:lastRow="0" w:firstColumn="1" w:lastColumn="0" w:oddVBand="0" w:evenVBand="0" w:oddHBand="0" w:evenHBand="0" w:firstRowFirstColumn="0" w:firstRowLastColumn="0" w:lastRowFirstColumn="0" w:lastRowLastColumn="0"/>
            <w:tcW w:w="29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hideMark/>
          </w:tcPr>
          <w:p w14:paraId="7B451362" w14:textId="77777777" w:rsidR="006F6803" w:rsidRDefault="006F6803" w:rsidP="006F61EC">
            <w:pPr>
              <w:spacing w:before="0" w:after="0"/>
              <w:jc w:val="left"/>
            </w:pPr>
            <w:r>
              <w:t>1</w:t>
            </w:r>
          </w:p>
        </w:tc>
        <w:tc>
          <w:tcPr>
            <w:tcW w:w="220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14:paraId="240597A1" w14:textId="77777777" w:rsidR="006F6803" w:rsidRDefault="006F6803">
            <w:pPr>
              <w:spacing w:before="0" w:after="0"/>
              <w:cnfStyle w:val="000000000000" w:firstRow="0" w:lastRow="0" w:firstColumn="0" w:lastColumn="0" w:oddVBand="0" w:evenVBand="0" w:oddHBand="0" w:evenHBand="0" w:firstRowFirstColumn="0" w:firstRowLastColumn="0" w:lastRowFirstColumn="0" w:lastRowLastColumn="0"/>
            </w:pPr>
          </w:p>
        </w:tc>
        <w:tc>
          <w:tcPr>
            <w:tcW w:w="1175"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14:paraId="0596CD3D" w14:textId="77777777" w:rsidR="006F6803" w:rsidRDefault="006F6803">
            <w:pPr>
              <w:spacing w:before="0" w:after="0"/>
              <w:cnfStyle w:val="000000000000" w:firstRow="0" w:lastRow="0" w:firstColumn="0" w:lastColumn="0" w:oddVBand="0" w:evenVBand="0" w:oddHBand="0" w:evenHBand="0" w:firstRowFirstColumn="0" w:firstRowLastColumn="0" w:lastRowFirstColumn="0" w:lastRowLastColumn="0"/>
            </w:pPr>
          </w:p>
        </w:tc>
        <w:tc>
          <w:tcPr>
            <w:tcW w:w="1324"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14:paraId="054C5729" w14:textId="77777777" w:rsidR="006F6803" w:rsidRDefault="006F6803">
            <w:pPr>
              <w:spacing w:before="0" w:after="0"/>
              <w:cnfStyle w:val="000000000000" w:firstRow="0" w:lastRow="0" w:firstColumn="0" w:lastColumn="0" w:oddVBand="0" w:evenVBand="0" w:oddHBand="0" w:evenHBand="0" w:firstRowFirstColumn="0" w:firstRowLastColumn="0" w:lastRowFirstColumn="0" w:lastRowLastColumn="0"/>
            </w:pPr>
          </w:p>
        </w:tc>
      </w:tr>
      <w:tr w:rsidR="006F6803" w14:paraId="4E87A59A" w14:textId="77777777" w:rsidTr="006F6803">
        <w:tc>
          <w:tcPr>
            <w:cnfStyle w:val="001000000000" w:firstRow="0" w:lastRow="0" w:firstColumn="1" w:lastColumn="0" w:oddVBand="0" w:evenVBand="0" w:oddHBand="0" w:evenHBand="0" w:firstRowFirstColumn="0" w:firstRowLastColumn="0" w:lastRowFirstColumn="0" w:lastRowLastColumn="0"/>
            <w:tcW w:w="29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14:paraId="28D33058" w14:textId="77777777" w:rsidR="006F6803" w:rsidRDefault="006F6803" w:rsidP="006F61EC">
            <w:pPr>
              <w:spacing w:before="0" w:after="0"/>
              <w:jc w:val="left"/>
            </w:pPr>
            <w:r>
              <w:t>2</w:t>
            </w:r>
          </w:p>
        </w:tc>
        <w:tc>
          <w:tcPr>
            <w:tcW w:w="220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14:paraId="48F2686D" w14:textId="77777777" w:rsidR="006F6803" w:rsidRDefault="006F6803">
            <w:pPr>
              <w:spacing w:before="0" w:after="0"/>
              <w:cnfStyle w:val="000000000000" w:firstRow="0" w:lastRow="0" w:firstColumn="0" w:lastColumn="0" w:oddVBand="0" w:evenVBand="0" w:oddHBand="0" w:evenHBand="0" w:firstRowFirstColumn="0" w:firstRowLastColumn="0" w:lastRowFirstColumn="0" w:lastRowLastColumn="0"/>
            </w:pPr>
          </w:p>
        </w:tc>
        <w:tc>
          <w:tcPr>
            <w:tcW w:w="1175"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14:paraId="169CE9E1" w14:textId="77777777" w:rsidR="006F6803" w:rsidRDefault="006F6803">
            <w:pPr>
              <w:spacing w:before="0" w:after="0"/>
              <w:cnfStyle w:val="000000000000" w:firstRow="0" w:lastRow="0" w:firstColumn="0" w:lastColumn="0" w:oddVBand="0" w:evenVBand="0" w:oddHBand="0" w:evenHBand="0" w:firstRowFirstColumn="0" w:firstRowLastColumn="0" w:lastRowFirstColumn="0" w:lastRowLastColumn="0"/>
            </w:pPr>
          </w:p>
        </w:tc>
        <w:tc>
          <w:tcPr>
            <w:tcW w:w="1324"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tcPr>
          <w:p w14:paraId="1CC50CC5" w14:textId="77777777" w:rsidR="006F6803" w:rsidRDefault="006F6803">
            <w:pPr>
              <w:spacing w:before="0" w:after="0"/>
              <w:cnfStyle w:val="000000000000" w:firstRow="0" w:lastRow="0" w:firstColumn="0" w:lastColumn="0" w:oddVBand="0" w:evenVBand="0" w:oddHBand="0" w:evenHBand="0" w:firstRowFirstColumn="0" w:firstRowLastColumn="0" w:lastRowFirstColumn="0" w:lastRowLastColumn="0"/>
            </w:pPr>
          </w:p>
        </w:tc>
      </w:tr>
    </w:tbl>
    <w:p w14:paraId="44E8DC16" w14:textId="77777777" w:rsidR="00A26E4A" w:rsidRDefault="00A26E4A">
      <w:pPr>
        <w:tabs>
          <w:tab w:val="clear" w:pos="567"/>
        </w:tabs>
        <w:spacing w:before="0" w:after="0"/>
        <w:jc w:val="left"/>
      </w:pPr>
      <w:r>
        <w:br w:type="page"/>
      </w:r>
    </w:p>
    <w:p w14:paraId="34501B59" w14:textId="77777777" w:rsidR="005958AB" w:rsidRDefault="005958AB" w:rsidP="006D4216">
      <w:pPr>
        <w:pStyle w:val="TOC1"/>
      </w:pPr>
    </w:p>
    <w:p w14:paraId="0035F9A1" w14:textId="77777777" w:rsidR="00671F48" w:rsidRPr="00671F48" w:rsidRDefault="00671F48" w:rsidP="006D4216">
      <w:pPr>
        <w:pStyle w:val="TOC1"/>
      </w:pPr>
      <w:r w:rsidRPr="00671F48">
        <w:t>Table of Contents</w:t>
      </w:r>
    </w:p>
    <w:p w14:paraId="582710A8" w14:textId="77777777" w:rsidR="00BB62B4" w:rsidRDefault="00671F48">
      <w:pPr>
        <w:pStyle w:val="TOC1"/>
        <w:rPr>
          <w:rFonts w:asciiTheme="minorHAnsi" w:eastAsiaTheme="minorEastAsia" w:hAnsiTheme="minorHAnsi" w:cstheme="minorBidi"/>
          <w:bCs w:val="0"/>
          <w:color w:val="auto"/>
          <w:sz w:val="22"/>
          <w:szCs w:val="22"/>
          <w:lang w:val="en-US"/>
        </w:rPr>
      </w:pPr>
      <w:r w:rsidRPr="002F068E">
        <w:rPr>
          <w:sz w:val="24"/>
        </w:rPr>
        <w:fldChar w:fldCharType="begin"/>
      </w:r>
      <w:r w:rsidRPr="002F068E">
        <w:instrText xml:space="preserve"> TOC \o "1-3" \h \z \u </w:instrText>
      </w:r>
      <w:r w:rsidRPr="002F068E">
        <w:rPr>
          <w:sz w:val="24"/>
        </w:rPr>
        <w:fldChar w:fldCharType="separate"/>
      </w:r>
      <w:hyperlink w:anchor="_Toc492568128" w:history="1">
        <w:r w:rsidR="00BB62B4" w:rsidRPr="006F0FED">
          <w:rPr>
            <w:rStyle w:val="Hyperlink"/>
          </w:rPr>
          <w:t>1.</w:t>
        </w:r>
        <w:r w:rsidR="00BB62B4">
          <w:rPr>
            <w:rFonts w:asciiTheme="minorHAnsi" w:eastAsiaTheme="minorEastAsia" w:hAnsiTheme="minorHAnsi" w:cstheme="minorBidi"/>
            <w:bCs w:val="0"/>
            <w:color w:val="auto"/>
            <w:sz w:val="22"/>
            <w:szCs w:val="22"/>
            <w:lang w:val="en-US"/>
          </w:rPr>
          <w:tab/>
        </w:r>
        <w:r w:rsidR="00BB62B4" w:rsidRPr="006F0FED">
          <w:rPr>
            <w:rStyle w:val="Hyperlink"/>
          </w:rPr>
          <w:t>Introduction</w:t>
        </w:r>
        <w:r w:rsidR="00BB62B4">
          <w:rPr>
            <w:webHidden/>
          </w:rPr>
          <w:tab/>
        </w:r>
        <w:r w:rsidR="00BB62B4">
          <w:rPr>
            <w:webHidden/>
          </w:rPr>
          <w:fldChar w:fldCharType="begin"/>
        </w:r>
        <w:r w:rsidR="00BB62B4">
          <w:rPr>
            <w:webHidden/>
          </w:rPr>
          <w:instrText xml:space="preserve"> PAGEREF _Toc492568128 \h </w:instrText>
        </w:r>
        <w:r w:rsidR="00BB62B4">
          <w:rPr>
            <w:webHidden/>
          </w:rPr>
        </w:r>
        <w:r w:rsidR="00BB62B4">
          <w:rPr>
            <w:webHidden/>
          </w:rPr>
          <w:fldChar w:fldCharType="separate"/>
        </w:r>
        <w:r w:rsidR="00BB62B4">
          <w:rPr>
            <w:webHidden/>
          </w:rPr>
          <w:t>6</w:t>
        </w:r>
        <w:r w:rsidR="00BB62B4">
          <w:rPr>
            <w:webHidden/>
          </w:rPr>
          <w:fldChar w:fldCharType="end"/>
        </w:r>
      </w:hyperlink>
    </w:p>
    <w:p w14:paraId="6DB6EAE0" w14:textId="77777777" w:rsidR="00BB62B4" w:rsidRDefault="00BB62B4">
      <w:pPr>
        <w:pStyle w:val="TOC2"/>
        <w:rPr>
          <w:rFonts w:asciiTheme="minorHAnsi" w:eastAsiaTheme="minorEastAsia" w:hAnsiTheme="minorHAnsi" w:cstheme="minorBidi"/>
          <w:szCs w:val="22"/>
          <w:lang w:val="en-US"/>
        </w:rPr>
      </w:pPr>
      <w:hyperlink w:anchor="_Toc492568129" w:history="1">
        <w:r w:rsidRPr="006F0FED">
          <w:rPr>
            <w:rStyle w:val="Hyperlink"/>
          </w:rPr>
          <w:t>1.1.</w:t>
        </w:r>
        <w:r>
          <w:rPr>
            <w:rFonts w:asciiTheme="minorHAnsi" w:eastAsiaTheme="minorEastAsia" w:hAnsiTheme="minorHAnsi" w:cstheme="minorBidi"/>
            <w:szCs w:val="22"/>
            <w:lang w:val="en-US"/>
          </w:rPr>
          <w:tab/>
        </w:r>
        <w:r w:rsidRPr="006F0FED">
          <w:rPr>
            <w:rStyle w:val="Hyperlink"/>
          </w:rPr>
          <w:t>Document Purpose</w:t>
        </w:r>
        <w:r>
          <w:rPr>
            <w:webHidden/>
          </w:rPr>
          <w:tab/>
        </w:r>
        <w:r>
          <w:rPr>
            <w:webHidden/>
          </w:rPr>
          <w:fldChar w:fldCharType="begin"/>
        </w:r>
        <w:r>
          <w:rPr>
            <w:webHidden/>
          </w:rPr>
          <w:instrText xml:space="preserve"> PAGEREF _Toc492568129 \h </w:instrText>
        </w:r>
        <w:r>
          <w:rPr>
            <w:webHidden/>
          </w:rPr>
        </w:r>
        <w:r>
          <w:rPr>
            <w:webHidden/>
          </w:rPr>
          <w:fldChar w:fldCharType="separate"/>
        </w:r>
        <w:r>
          <w:rPr>
            <w:webHidden/>
          </w:rPr>
          <w:t>6</w:t>
        </w:r>
        <w:r>
          <w:rPr>
            <w:webHidden/>
          </w:rPr>
          <w:fldChar w:fldCharType="end"/>
        </w:r>
      </w:hyperlink>
    </w:p>
    <w:p w14:paraId="1D5D7828" w14:textId="77777777" w:rsidR="00BB62B4" w:rsidRDefault="00BB62B4">
      <w:pPr>
        <w:pStyle w:val="TOC2"/>
        <w:rPr>
          <w:rFonts w:asciiTheme="minorHAnsi" w:eastAsiaTheme="minorEastAsia" w:hAnsiTheme="minorHAnsi" w:cstheme="minorBidi"/>
          <w:szCs w:val="22"/>
          <w:lang w:val="en-US"/>
        </w:rPr>
      </w:pPr>
      <w:hyperlink w:anchor="_Toc492568130" w:history="1">
        <w:r w:rsidRPr="006F0FED">
          <w:rPr>
            <w:rStyle w:val="Hyperlink"/>
          </w:rPr>
          <w:t>1.2.</w:t>
        </w:r>
        <w:r>
          <w:rPr>
            <w:rFonts w:asciiTheme="minorHAnsi" w:eastAsiaTheme="minorEastAsia" w:hAnsiTheme="minorHAnsi" w:cstheme="minorBidi"/>
            <w:szCs w:val="22"/>
            <w:lang w:val="en-US"/>
          </w:rPr>
          <w:tab/>
        </w:r>
        <w:r w:rsidRPr="006F0FED">
          <w:rPr>
            <w:rStyle w:val="Hyperlink"/>
          </w:rPr>
          <w:t>Intended Audience</w:t>
        </w:r>
        <w:r>
          <w:rPr>
            <w:webHidden/>
          </w:rPr>
          <w:tab/>
        </w:r>
        <w:r>
          <w:rPr>
            <w:webHidden/>
          </w:rPr>
          <w:fldChar w:fldCharType="begin"/>
        </w:r>
        <w:r>
          <w:rPr>
            <w:webHidden/>
          </w:rPr>
          <w:instrText xml:space="preserve"> PAGEREF _Toc492568130 \h </w:instrText>
        </w:r>
        <w:r>
          <w:rPr>
            <w:webHidden/>
          </w:rPr>
        </w:r>
        <w:r>
          <w:rPr>
            <w:webHidden/>
          </w:rPr>
          <w:fldChar w:fldCharType="separate"/>
        </w:r>
        <w:r>
          <w:rPr>
            <w:webHidden/>
          </w:rPr>
          <w:t>6</w:t>
        </w:r>
        <w:r>
          <w:rPr>
            <w:webHidden/>
          </w:rPr>
          <w:fldChar w:fldCharType="end"/>
        </w:r>
      </w:hyperlink>
    </w:p>
    <w:p w14:paraId="25D755D9" w14:textId="77777777" w:rsidR="00BB62B4" w:rsidRDefault="00BB62B4">
      <w:pPr>
        <w:pStyle w:val="TOC2"/>
        <w:rPr>
          <w:rFonts w:asciiTheme="minorHAnsi" w:eastAsiaTheme="minorEastAsia" w:hAnsiTheme="minorHAnsi" w:cstheme="minorBidi"/>
          <w:szCs w:val="22"/>
          <w:lang w:val="en-US"/>
        </w:rPr>
      </w:pPr>
      <w:hyperlink w:anchor="_Toc492568131" w:history="1">
        <w:r w:rsidRPr="006F0FED">
          <w:rPr>
            <w:rStyle w:val="Hyperlink"/>
          </w:rPr>
          <w:t>1.3.</w:t>
        </w:r>
        <w:r>
          <w:rPr>
            <w:rFonts w:asciiTheme="minorHAnsi" w:eastAsiaTheme="minorEastAsia" w:hAnsiTheme="minorHAnsi" w:cstheme="minorBidi"/>
            <w:szCs w:val="22"/>
            <w:lang w:val="en-US"/>
          </w:rPr>
          <w:tab/>
        </w:r>
        <w:r w:rsidRPr="006F0FED">
          <w:rPr>
            <w:rStyle w:val="Hyperlink"/>
            <w:lang w:val="en-US"/>
          </w:rPr>
          <w:t>Scope</w:t>
        </w:r>
        <w:r>
          <w:rPr>
            <w:webHidden/>
          </w:rPr>
          <w:tab/>
        </w:r>
        <w:r>
          <w:rPr>
            <w:webHidden/>
          </w:rPr>
          <w:fldChar w:fldCharType="begin"/>
        </w:r>
        <w:r>
          <w:rPr>
            <w:webHidden/>
          </w:rPr>
          <w:instrText xml:space="preserve"> PAGEREF _Toc492568131 \h </w:instrText>
        </w:r>
        <w:r>
          <w:rPr>
            <w:webHidden/>
          </w:rPr>
        </w:r>
        <w:r>
          <w:rPr>
            <w:webHidden/>
          </w:rPr>
          <w:fldChar w:fldCharType="separate"/>
        </w:r>
        <w:r>
          <w:rPr>
            <w:webHidden/>
          </w:rPr>
          <w:t>6</w:t>
        </w:r>
        <w:r>
          <w:rPr>
            <w:webHidden/>
          </w:rPr>
          <w:fldChar w:fldCharType="end"/>
        </w:r>
      </w:hyperlink>
    </w:p>
    <w:p w14:paraId="51052BF7" w14:textId="77777777" w:rsidR="00BB62B4" w:rsidRDefault="00BB62B4">
      <w:pPr>
        <w:pStyle w:val="TOC2"/>
        <w:rPr>
          <w:rFonts w:asciiTheme="minorHAnsi" w:eastAsiaTheme="minorEastAsia" w:hAnsiTheme="minorHAnsi" w:cstheme="minorBidi"/>
          <w:szCs w:val="22"/>
          <w:lang w:val="en-US"/>
        </w:rPr>
      </w:pPr>
      <w:hyperlink w:anchor="_Toc492568132" w:history="1">
        <w:r w:rsidRPr="006F0FED">
          <w:rPr>
            <w:rStyle w:val="Hyperlink"/>
          </w:rPr>
          <w:t>1.4.</w:t>
        </w:r>
        <w:r>
          <w:rPr>
            <w:rFonts w:asciiTheme="minorHAnsi" w:eastAsiaTheme="minorEastAsia" w:hAnsiTheme="minorHAnsi" w:cstheme="minorBidi"/>
            <w:szCs w:val="22"/>
            <w:lang w:val="en-US"/>
          </w:rPr>
          <w:tab/>
        </w:r>
        <w:r w:rsidRPr="006F0FED">
          <w:rPr>
            <w:rStyle w:val="Hyperlink"/>
          </w:rPr>
          <w:t>Out of Scope</w:t>
        </w:r>
        <w:r>
          <w:rPr>
            <w:webHidden/>
          </w:rPr>
          <w:tab/>
        </w:r>
        <w:r>
          <w:rPr>
            <w:webHidden/>
          </w:rPr>
          <w:fldChar w:fldCharType="begin"/>
        </w:r>
        <w:r>
          <w:rPr>
            <w:webHidden/>
          </w:rPr>
          <w:instrText xml:space="preserve"> PAGEREF _Toc492568132 \h </w:instrText>
        </w:r>
        <w:r>
          <w:rPr>
            <w:webHidden/>
          </w:rPr>
        </w:r>
        <w:r>
          <w:rPr>
            <w:webHidden/>
          </w:rPr>
          <w:fldChar w:fldCharType="separate"/>
        </w:r>
        <w:r>
          <w:rPr>
            <w:webHidden/>
          </w:rPr>
          <w:t>6</w:t>
        </w:r>
        <w:r>
          <w:rPr>
            <w:webHidden/>
          </w:rPr>
          <w:fldChar w:fldCharType="end"/>
        </w:r>
      </w:hyperlink>
    </w:p>
    <w:p w14:paraId="4E747D2B" w14:textId="77777777" w:rsidR="00BB62B4" w:rsidRDefault="00BB62B4">
      <w:pPr>
        <w:pStyle w:val="TOC2"/>
        <w:rPr>
          <w:rFonts w:asciiTheme="minorHAnsi" w:eastAsiaTheme="minorEastAsia" w:hAnsiTheme="minorHAnsi" w:cstheme="minorBidi"/>
          <w:szCs w:val="22"/>
          <w:lang w:val="en-US"/>
        </w:rPr>
      </w:pPr>
      <w:hyperlink w:anchor="_Toc492568133" w:history="1">
        <w:r w:rsidRPr="006F0FED">
          <w:rPr>
            <w:rStyle w:val="Hyperlink"/>
          </w:rPr>
          <w:t>1.5.</w:t>
        </w:r>
        <w:r>
          <w:rPr>
            <w:rFonts w:asciiTheme="minorHAnsi" w:eastAsiaTheme="minorEastAsia" w:hAnsiTheme="minorHAnsi" w:cstheme="minorBidi"/>
            <w:szCs w:val="22"/>
            <w:lang w:val="en-US"/>
          </w:rPr>
          <w:tab/>
        </w:r>
        <w:r w:rsidRPr="006F0FED">
          <w:rPr>
            <w:rStyle w:val="Hyperlink"/>
          </w:rPr>
          <w:t>Acronyms and Abbreviations</w:t>
        </w:r>
        <w:r>
          <w:rPr>
            <w:webHidden/>
          </w:rPr>
          <w:tab/>
        </w:r>
        <w:r>
          <w:rPr>
            <w:webHidden/>
          </w:rPr>
          <w:fldChar w:fldCharType="begin"/>
        </w:r>
        <w:r>
          <w:rPr>
            <w:webHidden/>
          </w:rPr>
          <w:instrText xml:space="preserve"> PAGEREF _Toc492568133 \h </w:instrText>
        </w:r>
        <w:r>
          <w:rPr>
            <w:webHidden/>
          </w:rPr>
        </w:r>
        <w:r>
          <w:rPr>
            <w:webHidden/>
          </w:rPr>
          <w:fldChar w:fldCharType="separate"/>
        </w:r>
        <w:r>
          <w:rPr>
            <w:webHidden/>
          </w:rPr>
          <w:t>6</w:t>
        </w:r>
        <w:r>
          <w:rPr>
            <w:webHidden/>
          </w:rPr>
          <w:fldChar w:fldCharType="end"/>
        </w:r>
      </w:hyperlink>
    </w:p>
    <w:p w14:paraId="65F2BDAD" w14:textId="77777777" w:rsidR="00BB62B4" w:rsidRDefault="00BB62B4">
      <w:pPr>
        <w:pStyle w:val="TOC2"/>
        <w:rPr>
          <w:rFonts w:asciiTheme="minorHAnsi" w:eastAsiaTheme="minorEastAsia" w:hAnsiTheme="minorHAnsi" w:cstheme="minorBidi"/>
          <w:szCs w:val="22"/>
          <w:lang w:val="en-US"/>
        </w:rPr>
      </w:pPr>
      <w:hyperlink w:anchor="_Toc492568134" w:history="1">
        <w:r w:rsidRPr="006F0FED">
          <w:rPr>
            <w:rStyle w:val="Hyperlink"/>
          </w:rPr>
          <w:t>1.6.</w:t>
        </w:r>
        <w:r>
          <w:rPr>
            <w:rFonts w:asciiTheme="minorHAnsi" w:eastAsiaTheme="minorEastAsia" w:hAnsiTheme="minorHAnsi" w:cstheme="minorBidi"/>
            <w:szCs w:val="22"/>
            <w:lang w:val="en-US"/>
          </w:rPr>
          <w:tab/>
        </w:r>
        <w:r w:rsidRPr="006F0FED">
          <w:rPr>
            <w:rStyle w:val="Hyperlink"/>
          </w:rPr>
          <w:t>Assumptions</w:t>
        </w:r>
        <w:r>
          <w:rPr>
            <w:webHidden/>
          </w:rPr>
          <w:tab/>
        </w:r>
        <w:r>
          <w:rPr>
            <w:webHidden/>
          </w:rPr>
          <w:fldChar w:fldCharType="begin"/>
        </w:r>
        <w:r>
          <w:rPr>
            <w:webHidden/>
          </w:rPr>
          <w:instrText xml:space="preserve"> PAGEREF _Toc492568134 \h </w:instrText>
        </w:r>
        <w:r>
          <w:rPr>
            <w:webHidden/>
          </w:rPr>
        </w:r>
        <w:r>
          <w:rPr>
            <w:webHidden/>
          </w:rPr>
          <w:fldChar w:fldCharType="separate"/>
        </w:r>
        <w:r>
          <w:rPr>
            <w:webHidden/>
          </w:rPr>
          <w:t>6</w:t>
        </w:r>
        <w:r>
          <w:rPr>
            <w:webHidden/>
          </w:rPr>
          <w:fldChar w:fldCharType="end"/>
        </w:r>
      </w:hyperlink>
    </w:p>
    <w:p w14:paraId="2C6374A2" w14:textId="77777777" w:rsidR="00BB62B4" w:rsidRDefault="00BB62B4">
      <w:pPr>
        <w:pStyle w:val="TOC1"/>
        <w:rPr>
          <w:rFonts w:asciiTheme="minorHAnsi" w:eastAsiaTheme="minorEastAsia" w:hAnsiTheme="minorHAnsi" w:cstheme="minorBidi"/>
          <w:bCs w:val="0"/>
          <w:color w:val="auto"/>
          <w:sz w:val="22"/>
          <w:szCs w:val="22"/>
          <w:lang w:val="en-US"/>
        </w:rPr>
      </w:pPr>
      <w:hyperlink w:anchor="_Toc492568135" w:history="1">
        <w:r w:rsidRPr="006F0FED">
          <w:rPr>
            <w:rStyle w:val="Hyperlink"/>
          </w:rPr>
          <w:t>2.</w:t>
        </w:r>
        <w:r>
          <w:rPr>
            <w:rFonts w:asciiTheme="minorHAnsi" w:eastAsiaTheme="minorEastAsia" w:hAnsiTheme="minorHAnsi" w:cstheme="minorBidi"/>
            <w:bCs w:val="0"/>
            <w:color w:val="auto"/>
            <w:sz w:val="22"/>
            <w:szCs w:val="22"/>
            <w:lang w:val="en-US"/>
          </w:rPr>
          <w:tab/>
        </w:r>
        <w:r w:rsidRPr="006F0FED">
          <w:rPr>
            <w:rStyle w:val="Hyperlink"/>
          </w:rPr>
          <w:t>Installation Process</w:t>
        </w:r>
        <w:r>
          <w:rPr>
            <w:webHidden/>
          </w:rPr>
          <w:tab/>
        </w:r>
        <w:r>
          <w:rPr>
            <w:webHidden/>
          </w:rPr>
          <w:fldChar w:fldCharType="begin"/>
        </w:r>
        <w:r>
          <w:rPr>
            <w:webHidden/>
          </w:rPr>
          <w:instrText xml:space="preserve"> PAGEREF _Toc492568135 \h </w:instrText>
        </w:r>
        <w:r>
          <w:rPr>
            <w:webHidden/>
          </w:rPr>
        </w:r>
        <w:r>
          <w:rPr>
            <w:webHidden/>
          </w:rPr>
          <w:fldChar w:fldCharType="separate"/>
        </w:r>
        <w:r>
          <w:rPr>
            <w:webHidden/>
          </w:rPr>
          <w:t>7</w:t>
        </w:r>
        <w:r>
          <w:rPr>
            <w:webHidden/>
          </w:rPr>
          <w:fldChar w:fldCharType="end"/>
        </w:r>
      </w:hyperlink>
    </w:p>
    <w:p w14:paraId="7E7E3C12" w14:textId="77777777" w:rsidR="00BB62B4" w:rsidRDefault="00BB62B4">
      <w:pPr>
        <w:pStyle w:val="TOC2"/>
        <w:rPr>
          <w:rFonts w:asciiTheme="minorHAnsi" w:eastAsiaTheme="minorEastAsia" w:hAnsiTheme="minorHAnsi" w:cstheme="minorBidi"/>
          <w:szCs w:val="22"/>
          <w:lang w:val="en-US"/>
        </w:rPr>
      </w:pPr>
      <w:hyperlink w:anchor="_Toc492568136" w:history="1">
        <w:r w:rsidRPr="006F0FED">
          <w:rPr>
            <w:rStyle w:val="Hyperlink"/>
          </w:rPr>
          <w:t>2.1.</w:t>
        </w:r>
        <w:r>
          <w:rPr>
            <w:rFonts w:asciiTheme="minorHAnsi" w:eastAsiaTheme="minorEastAsia" w:hAnsiTheme="minorHAnsi" w:cstheme="minorBidi"/>
            <w:szCs w:val="22"/>
            <w:lang w:val="en-US"/>
          </w:rPr>
          <w:tab/>
        </w:r>
        <w:r w:rsidRPr="006F0FED">
          <w:rPr>
            <w:rStyle w:val="Hyperlink"/>
          </w:rPr>
          <w:t>Jenkins Plugin</w:t>
        </w:r>
        <w:r>
          <w:rPr>
            <w:webHidden/>
          </w:rPr>
          <w:tab/>
        </w:r>
        <w:r>
          <w:rPr>
            <w:webHidden/>
          </w:rPr>
          <w:fldChar w:fldCharType="begin"/>
        </w:r>
        <w:r>
          <w:rPr>
            <w:webHidden/>
          </w:rPr>
          <w:instrText xml:space="preserve"> PAGEREF _Toc492568136 \h </w:instrText>
        </w:r>
        <w:r>
          <w:rPr>
            <w:webHidden/>
          </w:rPr>
        </w:r>
        <w:r>
          <w:rPr>
            <w:webHidden/>
          </w:rPr>
          <w:fldChar w:fldCharType="separate"/>
        </w:r>
        <w:r>
          <w:rPr>
            <w:webHidden/>
          </w:rPr>
          <w:t>7</w:t>
        </w:r>
        <w:r>
          <w:rPr>
            <w:webHidden/>
          </w:rPr>
          <w:fldChar w:fldCharType="end"/>
        </w:r>
      </w:hyperlink>
    </w:p>
    <w:p w14:paraId="4BD37AD8" w14:textId="77777777" w:rsidR="00BB62B4" w:rsidRDefault="00BB62B4">
      <w:pPr>
        <w:pStyle w:val="TOC1"/>
        <w:rPr>
          <w:rFonts w:asciiTheme="minorHAnsi" w:eastAsiaTheme="minorEastAsia" w:hAnsiTheme="minorHAnsi" w:cstheme="minorBidi"/>
          <w:bCs w:val="0"/>
          <w:color w:val="auto"/>
          <w:sz w:val="22"/>
          <w:szCs w:val="22"/>
          <w:lang w:val="en-US"/>
        </w:rPr>
      </w:pPr>
      <w:hyperlink w:anchor="_Toc492568137" w:history="1">
        <w:r w:rsidRPr="006F0FED">
          <w:rPr>
            <w:rStyle w:val="Hyperlink"/>
            <w:lang w:val="en-US"/>
          </w:rPr>
          <w:t>3.</w:t>
        </w:r>
        <w:r>
          <w:rPr>
            <w:rFonts w:asciiTheme="minorHAnsi" w:eastAsiaTheme="minorEastAsia" w:hAnsiTheme="minorHAnsi" w:cstheme="minorBidi"/>
            <w:bCs w:val="0"/>
            <w:color w:val="auto"/>
            <w:sz w:val="22"/>
            <w:szCs w:val="22"/>
            <w:lang w:val="en-US"/>
          </w:rPr>
          <w:tab/>
        </w:r>
        <w:r w:rsidRPr="006F0FED">
          <w:rPr>
            <w:rStyle w:val="Hyperlink"/>
            <w:lang w:val="en-US"/>
          </w:rPr>
          <w:t>Prerequisites</w:t>
        </w:r>
        <w:r>
          <w:rPr>
            <w:webHidden/>
          </w:rPr>
          <w:tab/>
        </w:r>
        <w:r>
          <w:rPr>
            <w:webHidden/>
          </w:rPr>
          <w:fldChar w:fldCharType="begin"/>
        </w:r>
        <w:r>
          <w:rPr>
            <w:webHidden/>
          </w:rPr>
          <w:instrText xml:space="preserve"> PAGEREF _Toc492568137 \h </w:instrText>
        </w:r>
        <w:r>
          <w:rPr>
            <w:webHidden/>
          </w:rPr>
        </w:r>
        <w:r>
          <w:rPr>
            <w:webHidden/>
          </w:rPr>
          <w:fldChar w:fldCharType="separate"/>
        </w:r>
        <w:r>
          <w:rPr>
            <w:webHidden/>
          </w:rPr>
          <w:t>8</w:t>
        </w:r>
        <w:r>
          <w:rPr>
            <w:webHidden/>
          </w:rPr>
          <w:fldChar w:fldCharType="end"/>
        </w:r>
      </w:hyperlink>
    </w:p>
    <w:p w14:paraId="0B1C9780" w14:textId="77777777" w:rsidR="00BB62B4" w:rsidRDefault="00BB62B4">
      <w:pPr>
        <w:pStyle w:val="TOC2"/>
        <w:rPr>
          <w:rFonts w:asciiTheme="minorHAnsi" w:eastAsiaTheme="minorEastAsia" w:hAnsiTheme="minorHAnsi" w:cstheme="minorBidi"/>
          <w:szCs w:val="22"/>
          <w:lang w:val="en-US"/>
        </w:rPr>
      </w:pPr>
      <w:hyperlink w:anchor="_Toc492568138" w:history="1">
        <w:r w:rsidRPr="006F0FED">
          <w:rPr>
            <w:rStyle w:val="Hyperlink"/>
          </w:rPr>
          <w:t>3.1.</w:t>
        </w:r>
        <w:r>
          <w:rPr>
            <w:webHidden/>
          </w:rPr>
          <w:tab/>
        </w:r>
        <w:r>
          <w:rPr>
            <w:webHidden/>
          </w:rPr>
          <w:fldChar w:fldCharType="begin"/>
        </w:r>
        <w:r>
          <w:rPr>
            <w:webHidden/>
          </w:rPr>
          <w:instrText xml:space="preserve"> PAGEREF _Toc492568138 \h </w:instrText>
        </w:r>
        <w:r>
          <w:rPr>
            <w:webHidden/>
          </w:rPr>
        </w:r>
        <w:r>
          <w:rPr>
            <w:webHidden/>
          </w:rPr>
          <w:fldChar w:fldCharType="separate"/>
        </w:r>
        <w:r>
          <w:rPr>
            <w:webHidden/>
          </w:rPr>
          <w:t>8</w:t>
        </w:r>
        <w:r>
          <w:rPr>
            <w:webHidden/>
          </w:rPr>
          <w:fldChar w:fldCharType="end"/>
        </w:r>
      </w:hyperlink>
    </w:p>
    <w:p w14:paraId="2A0C5C37" w14:textId="77777777" w:rsidR="00C1635B" w:rsidRDefault="00671F48" w:rsidP="006D4216">
      <w:pPr>
        <w:pStyle w:val="TOC1"/>
      </w:pPr>
      <w:r w:rsidRPr="002F068E">
        <w:fldChar w:fldCharType="end"/>
      </w:r>
    </w:p>
    <w:p w14:paraId="373A6FAA" w14:textId="77777777" w:rsidR="003A607F" w:rsidRPr="00C1635B" w:rsidRDefault="003A607F" w:rsidP="006D4216">
      <w:pPr>
        <w:pStyle w:val="TOC1"/>
      </w:pPr>
      <w:r w:rsidRPr="00C1635B">
        <w:t>Table of Figures</w:t>
      </w:r>
    </w:p>
    <w:p w14:paraId="38163B40" w14:textId="77777777" w:rsidR="00C1635B" w:rsidRDefault="003A607F" w:rsidP="006D4216">
      <w:pPr>
        <w:pStyle w:val="TOC1"/>
      </w:pPr>
      <w:r>
        <w:rPr>
          <w:b/>
          <w:bCs w:val="0"/>
          <w:color w:val="auto"/>
          <w:sz w:val="18"/>
          <w:szCs w:val="18"/>
        </w:rPr>
        <w:fldChar w:fldCharType="begin"/>
      </w:r>
      <w:r>
        <w:rPr>
          <w:b/>
        </w:rPr>
        <w:instrText xml:space="preserve"> TOC \h \z \c "Figure" </w:instrText>
      </w:r>
      <w:r>
        <w:rPr>
          <w:b/>
          <w:bCs w:val="0"/>
          <w:color w:val="auto"/>
          <w:sz w:val="18"/>
          <w:szCs w:val="18"/>
        </w:rPr>
        <w:fldChar w:fldCharType="separate"/>
      </w:r>
      <w:r w:rsidR="00FE72DA">
        <w:rPr>
          <w:color w:val="auto"/>
          <w:sz w:val="18"/>
          <w:szCs w:val="18"/>
          <w:lang w:val="en-US"/>
        </w:rPr>
        <w:t>No table of figures entries found.</w:t>
      </w:r>
      <w:r>
        <w:fldChar w:fldCharType="end"/>
      </w:r>
    </w:p>
    <w:p w14:paraId="47EBC93C" w14:textId="77777777" w:rsidR="003A607F" w:rsidRPr="00C1635B" w:rsidRDefault="003A607F" w:rsidP="006D4216">
      <w:pPr>
        <w:pStyle w:val="TOC1"/>
      </w:pPr>
      <w:r w:rsidRPr="00C1635B">
        <w:t xml:space="preserve">Table </w:t>
      </w:r>
      <w:r w:rsidR="00C1635B" w:rsidRPr="00C1635B">
        <w:t>of Tables</w:t>
      </w:r>
    </w:p>
    <w:p w14:paraId="401BCFEE" w14:textId="77777777" w:rsidR="00FE72DA" w:rsidRDefault="003A607F">
      <w:pPr>
        <w:pStyle w:val="TableofFigures"/>
        <w:tabs>
          <w:tab w:val="right" w:pos="9628"/>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492568116" w:history="1">
        <w:r w:rsidR="00FE72DA" w:rsidRPr="005A7D15">
          <w:rPr>
            <w:rStyle w:val="Hyperlink"/>
            <w:noProof/>
          </w:rPr>
          <w:t>Table 1 – Acronyms and Abbreviations</w:t>
        </w:r>
        <w:r w:rsidR="00FE72DA">
          <w:rPr>
            <w:noProof/>
            <w:webHidden/>
          </w:rPr>
          <w:tab/>
        </w:r>
        <w:r w:rsidR="00FE72DA">
          <w:rPr>
            <w:noProof/>
            <w:webHidden/>
          </w:rPr>
          <w:fldChar w:fldCharType="begin"/>
        </w:r>
        <w:r w:rsidR="00FE72DA">
          <w:rPr>
            <w:noProof/>
            <w:webHidden/>
          </w:rPr>
          <w:instrText xml:space="preserve"> PAGEREF _Toc492568116 \h </w:instrText>
        </w:r>
        <w:r w:rsidR="00FE72DA">
          <w:rPr>
            <w:noProof/>
            <w:webHidden/>
          </w:rPr>
        </w:r>
        <w:r w:rsidR="00FE72DA">
          <w:rPr>
            <w:noProof/>
            <w:webHidden/>
          </w:rPr>
          <w:fldChar w:fldCharType="separate"/>
        </w:r>
        <w:r w:rsidR="00FE72DA">
          <w:rPr>
            <w:noProof/>
            <w:webHidden/>
          </w:rPr>
          <w:t>7</w:t>
        </w:r>
        <w:r w:rsidR="00FE72DA">
          <w:rPr>
            <w:noProof/>
            <w:webHidden/>
          </w:rPr>
          <w:fldChar w:fldCharType="end"/>
        </w:r>
      </w:hyperlink>
    </w:p>
    <w:p w14:paraId="5DE40634" w14:textId="77777777" w:rsidR="00D12DF5" w:rsidRPr="0042291A" w:rsidRDefault="003A607F" w:rsidP="003A607F">
      <w:pPr>
        <w:pStyle w:val="Metadata1"/>
        <w:rPr>
          <w:rFonts w:cs="Arial"/>
          <w:b/>
          <w:kern w:val="32"/>
          <w:sz w:val="36"/>
          <w:szCs w:val="32"/>
          <w:lang w:val="pt-PT"/>
        </w:rPr>
      </w:pPr>
      <w:r>
        <w:rPr>
          <w:noProof/>
        </w:rPr>
        <w:fldChar w:fldCharType="end"/>
      </w:r>
    </w:p>
    <w:p w14:paraId="0FCEEAEF" w14:textId="77777777" w:rsidR="001E53DB" w:rsidRDefault="001E53DB">
      <w:pPr>
        <w:tabs>
          <w:tab w:val="clear" w:pos="567"/>
        </w:tabs>
        <w:spacing w:before="0" w:after="0"/>
        <w:jc w:val="left"/>
        <w:rPr>
          <w:rFonts w:cs="Arial"/>
          <w:b/>
          <w:color w:val="FF0000"/>
          <w:kern w:val="32"/>
          <w:sz w:val="36"/>
          <w:szCs w:val="32"/>
          <w:lang w:val="pt-PT"/>
        </w:rPr>
      </w:pPr>
      <w:r>
        <w:rPr>
          <w:rFonts w:cs="Arial"/>
          <w:b/>
          <w:color w:val="FF0000"/>
          <w:kern w:val="32"/>
          <w:sz w:val="36"/>
          <w:szCs w:val="32"/>
          <w:lang w:val="pt-PT"/>
        </w:rPr>
        <w:br w:type="page"/>
      </w:r>
    </w:p>
    <w:p w14:paraId="101797D6" w14:textId="77777777" w:rsidR="00834AC0" w:rsidRPr="006D4216" w:rsidRDefault="00834AC0" w:rsidP="00834AC0">
      <w:pPr>
        <w:pStyle w:val="Heading1"/>
      </w:pPr>
      <w:bookmarkStart w:id="5" w:name="_Toc492568128"/>
      <w:proofErr w:type="spellStart"/>
      <w:r w:rsidRPr="006D4216">
        <w:lastRenderedPageBreak/>
        <w:t>Introduction</w:t>
      </w:r>
      <w:bookmarkEnd w:id="5"/>
      <w:proofErr w:type="spellEnd"/>
    </w:p>
    <w:p w14:paraId="5743A2BF" w14:textId="5ED8B690" w:rsidR="00BF5C6D" w:rsidRDefault="00834AC0" w:rsidP="00831E00">
      <w:pPr>
        <w:pStyle w:val="Heading2"/>
      </w:pPr>
      <w:bookmarkStart w:id="6" w:name="_Toc492568129"/>
      <w:proofErr w:type="spellStart"/>
      <w:r w:rsidRPr="00187315">
        <w:t>Document</w:t>
      </w:r>
      <w:proofErr w:type="spellEnd"/>
      <w:r>
        <w:t xml:space="preserve"> </w:t>
      </w:r>
      <w:proofErr w:type="spellStart"/>
      <w:r>
        <w:t>Purpose</w:t>
      </w:r>
      <w:bookmarkEnd w:id="6"/>
      <w:proofErr w:type="spellEnd"/>
    </w:p>
    <w:p w14:paraId="58C752A0" w14:textId="5DA93240" w:rsidR="00FE1AC4" w:rsidRDefault="00FE1AC4" w:rsidP="00FE1AC4">
      <w:pPr>
        <w:rPr>
          <w:lang w:val="en-US"/>
        </w:rPr>
      </w:pPr>
      <w:r w:rsidRPr="000677C0">
        <w:rPr>
          <w:lang w:val="en-US"/>
        </w:rPr>
        <w:t>T</w:t>
      </w:r>
      <w:r w:rsidR="00395174">
        <w:rPr>
          <w:lang w:val="en-US"/>
        </w:rPr>
        <w:t xml:space="preserve">he purpose of this </w:t>
      </w:r>
      <w:r w:rsidRPr="000677C0">
        <w:rPr>
          <w:lang w:val="en-US"/>
        </w:rPr>
        <w:t>document is to provide a complete guide for</w:t>
      </w:r>
      <w:r w:rsidR="00453342">
        <w:rPr>
          <w:lang w:val="en-US"/>
        </w:rPr>
        <w:t xml:space="preserve"> the installation and configuration of the Azure Jenkins Plugin</w:t>
      </w:r>
      <w:r w:rsidRPr="000677C0">
        <w:rPr>
          <w:lang w:val="en-US"/>
        </w:rPr>
        <w:t>.</w:t>
      </w:r>
    </w:p>
    <w:p w14:paraId="7AD96849" w14:textId="77777777" w:rsidR="00834AC0" w:rsidRPr="00834AC0" w:rsidRDefault="00834AC0" w:rsidP="00831E00">
      <w:pPr>
        <w:pStyle w:val="Heading2"/>
      </w:pPr>
      <w:bookmarkStart w:id="7" w:name="_Toc492568130"/>
      <w:proofErr w:type="spellStart"/>
      <w:r>
        <w:t>Intended</w:t>
      </w:r>
      <w:proofErr w:type="spellEnd"/>
      <w:r>
        <w:t xml:space="preserve"> </w:t>
      </w:r>
      <w:proofErr w:type="spellStart"/>
      <w:r>
        <w:t>Audience</w:t>
      </w:r>
      <w:bookmarkEnd w:id="7"/>
      <w:proofErr w:type="spellEnd"/>
    </w:p>
    <w:p w14:paraId="0182AA31" w14:textId="33CB45B7" w:rsidR="00BF5C6D" w:rsidRPr="00453342" w:rsidRDefault="00D40511" w:rsidP="00D40511">
      <w:pPr>
        <w:rPr>
          <w:lang w:val="en-US"/>
        </w:rPr>
      </w:pPr>
      <w:r>
        <w:t xml:space="preserve">This document should be used by those who aim </w:t>
      </w:r>
      <w:r w:rsidR="00041166">
        <w:t xml:space="preserve">to </w:t>
      </w:r>
      <w:r w:rsidR="00453342">
        <w:rPr>
          <w:lang w:val="en-US"/>
        </w:rPr>
        <w:t>automate stop/start tasks over the virtual machines</w:t>
      </w:r>
      <w:r w:rsidR="008D45B1">
        <w:rPr>
          <w:lang w:val="en-US"/>
        </w:rPr>
        <w:t xml:space="preserve"> available on an Azure account, and some</w:t>
      </w:r>
      <w:r w:rsidR="002133FB">
        <w:rPr>
          <w:lang w:val="en-US"/>
        </w:rPr>
        <w:t xml:space="preserve"> basic knowledge abou</w:t>
      </w:r>
      <w:r w:rsidR="008D45B1">
        <w:rPr>
          <w:lang w:val="en-US"/>
        </w:rPr>
        <w:t xml:space="preserve">t Jenkins functionalities. </w:t>
      </w:r>
    </w:p>
    <w:p w14:paraId="0CC7BC0C" w14:textId="77777777" w:rsidR="00FE1AC4" w:rsidRPr="00453342" w:rsidRDefault="00FE1AC4" w:rsidP="00831E00">
      <w:pPr>
        <w:pStyle w:val="Heading2"/>
      </w:pPr>
      <w:bookmarkStart w:id="8" w:name="_Toc492568131"/>
      <w:r w:rsidRPr="00453342">
        <w:t>Scope</w:t>
      </w:r>
      <w:bookmarkEnd w:id="8"/>
    </w:p>
    <w:p w14:paraId="6585CC35" w14:textId="2A3DD44A" w:rsidR="00FE1AC4" w:rsidRDefault="00E64964" w:rsidP="00FE1AC4">
      <w:pPr>
        <w:rPr>
          <w:lang w:val="en-US"/>
        </w:rPr>
      </w:pPr>
      <w:r>
        <w:rPr>
          <w:lang w:val="en-US"/>
        </w:rPr>
        <w:t xml:space="preserve">This document scope covers installation </w:t>
      </w:r>
      <w:r w:rsidR="001818BF">
        <w:rPr>
          <w:lang w:val="en-US"/>
        </w:rPr>
        <w:t>and configuration in order to execute the automated tasks.</w:t>
      </w:r>
    </w:p>
    <w:p w14:paraId="5FDC5352" w14:textId="77777777" w:rsidR="00FE1AC4" w:rsidRDefault="00FE1AC4" w:rsidP="00831E00">
      <w:pPr>
        <w:pStyle w:val="Heading2"/>
      </w:pPr>
      <w:bookmarkStart w:id="9" w:name="_Toc492568132"/>
      <w:r>
        <w:t xml:space="preserve">Out </w:t>
      </w:r>
      <w:proofErr w:type="spellStart"/>
      <w:r>
        <w:t>of</w:t>
      </w:r>
      <w:proofErr w:type="spellEnd"/>
      <w:r>
        <w:t xml:space="preserve"> Scope</w:t>
      </w:r>
      <w:bookmarkEnd w:id="9"/>
    </w:p>
    <w:p w14:paraId="0DB91ABE" w14:textId="44175CA4" w:rsidR="00FE1AC4" w:rsidRPr="00972017" w:rsidRDefault="008D709E" w:rsidP="00972017">
      <w:pPr>
        <w:ind w:left="720" w:hanging="360"/>
        <w:rPr>
          <w:lang w:val="en-US"/>
        </w:rPr>
      </w:pPr>
      <w:r w:rsidRPr="00972017">
        <w:rPr>
          <w:lang w:val="en-US"/>
        </w:rPr>
        <w:t>NA</w:t>
      </w:r>
    </w:p>
    <w:p w14:paraId="1143A9BE" w14:textId="77777777" w:rsidR="00834AC0" w:rsidRPr="00834AC0" w:rsidRDefault="00834AC0" w:rsidP="00831E00">
      <w:pPr>
        <w:pStyle w:val="Heading2"/>
      </w:pPr>
      <w:bookmarkStart w:id="10" w:name="_Toc492568133"/>
      <w:proofErr w:type="spellStart"/>
      <w:r>
        <w:t>Acronyms</w:t>
      </w:r>
      <w:proofErr w:type="spellEnd"/>
      <w:r>
        <w:t xml:space="preserve"> </w:t>
      </w:r>
      <w:proofErr w:type="spellStart"/>
      <w:r>
        <w:t>and</w:t>
      </w:r>
      <w:proofErr w:type="spellEnd"/>
      <w:r>
        <w:t xml:space="preserve"> </w:t>
      </w:r>
      <w:proofErr w:type="spellStart"/>
      <w:r>
        <w:t>Abbreviations</w:t>
      </w:r>
      <w:bookmarkEnd w:id="10"/>
      <w:proofErr w:type="spellEnd"/>
    </w:p>
    <w:p w14:paraId="6BD392C5" w14:textId="77777777" w:rsidR="00BF5C6D" w:rsidRDefault="00BF5C6D" w:rsidP="00BF5C6D">
      <w:r>
        <w:t>The following Acronyms and Abbreviations are used throughout this document:</w:t>
      </w:r>
    </w:p>
    <w:p w14:paraId="2EB28AFA" w14:textId="64BC8A5E" w:rsidR="00FE20F1" w:rsidRDefault="00FE20F1" w:rsidP="00275C15">
      <w:pPr>
        <w:pStyle w:val="Caption"/>
        <w:keepNext/>
      </w:pPr>
      <w:bookmarkStart w:id="11" w:name="_Toc492568116"/>
      <w:proofErr w:type="spellStart"/>
      <w:r>
        <w:t>Table</w:t>
      </w:r>
      <w:proofErr w:type="spellEnd"/>
      <w:r>
        <w:t xml:space="preserve"> </w:t>
      </w:r>
      <w:r>
        <w:fldChar w:fldCharType="begin"/>
      </w:r>
      <w:r>
        <w:instrText xml:space="preserve"> SEQ Table \* ARABIC </w:instrText>
      </w:r>
      <w:r>
        <w:fldChar w:fldCharType="separate"/>
      </w:r>
      <w:r w:rsidR="00694C73">
        <w:rPr>
          <w:noProof/>
        </w:rPr>
        <w:t>1</w:t>
      </w:r>
      <w:r>
        <w:fldChar w:fldCharType="end"/>
      </w:r>
      <w:r>
        <w:t xml:space="preserve"> </w:t>
      </w:r>
      <w:r w:rsidR="00275C15">
        <w:t xml:space="preserve">– </w:t>
      </w:r>
      <w:proofErr w:type="spellStart"/>
      <w:r>
        <w:t>Acronyms</w:t>
      </w:r>
      <w:proofErr w:type="spellEnd"/>
      <w:r>
        <w:t xml:space="preserve"> </w:t>
      </w:r>
      <w:proofErr w:type="spellStart"/>
      <w:r>
        <w:t>and</w:t>
      </w:r>
      <w:proofErr w:type="spellEnd"/>
      <w:r>
        <w:t xml:space="preserve"> </w:t>
      </w:r>
      <w:proofErr w:type="spellStart"/>
      <w:r>
        <w:t>Abbreviations</w:t>
      </w:r>
      <w:bookmarkEnd w:id="11"/>
      <w:proofErr w:type="spellEnd"/>
    </w:p>
    <w:tbl>
      <w:tblPr>
        <w:tblStyle w:val="CelFocus"/>
        <w:tblW w:w="4971" w:type="pct"/>
        <w:jc w:val="left"/>
        <w:tblInd w:w="57" w:type="dxa"/>
        <w:tblCellMar>
          <w:top w:w="57" w:type="dxa"/>
          <w:bottom w:w="57" w:type="dxa"/>
        </w:tblCellMar>
        <w:tblLook w:val="01E0" w:firstRow="1" w:lastRow="1" w:firstColumn="1" w:lastColumn="1" w:noHBand="0" w:noVBand="0"/>
      </w:tblPr>
      <w:tblGrid>
        <w:gridCol w:w="2188"/>
        <w:gridCol w:w="7348"/>
      </w:tblGrid>
      <w:tr w:rsidR="00BF5C6D" w:rsidRPr="0010036D" w14:paraId="168D4F5D" w14:textId="77777777" w:rsidTr="00FE20F1">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147" w:type="pct"/>
            <w:tcBorders>
              <w:bottom w:val="single" w:sz="18" w:space="0" w:color="FFFFFF" w:themeColor="background1"/>
            </w:tcBorders>
            <w:shd w:val="clear" w:color="auto" w:fill="B80E18"/>
            <w:tcMar>
              <w:top w:w="57" w:type="dxa"/>
              <w:left w:w="57" w:type="dxa"/>
              <w:bottom w:w="57" w:type="dxa"/>
              <w:right w:w="57" w:type="dxa"/>
            </w:tcMar>
          </w:tcPr>
          <w:p w14:paraId="128A5298" w14:textId="77777777" w:rsidR="00BF5C6D" w:rsidRPr="0010036D" w:rsidRDefault="00BF5C6D" w:rsidP="00615318">
            <w:pPr>
              <w:spacing w:before="0" w:after="0"/>
              <w:jc w:val="left"/>
              <w:rPr>
                <w:b w:val="0"/>
                <w:color w:val="FFFFFF"/>
              </w:rPr>
            </w:pPr>
            <w:r>
              <w:rPr>
                <w:color w:val="FFFFFF"/>
              </w:rPr>
              <w:t>Acronym /</w:t>
            </w:r>
            <w:r w:rsidRPr="0010036D">
              <w:rPr>
                <w:color w:val="FFFFFF"/>
              </w:rPr>
              <w:t xml:space="preserve"> Abbreviation</w:t>
            </w:r>
          </w:p>
        </w:tc>
        <w:tc>
          <w:tcPr>
            <w:tcW w:w="3853" w:type="pct"/>
            <w:shd w:val="clear" w:color="auto" w:fill="B80E18"/>
            <w:tcMar>
              <w:top w:w="57" w:type="dxa"/>
              <w:left w:w="57" w:type="dxa"/>
              <w:bottom w:w="57" w:type="dxa"/>
              <w:right w:w="57" w:type="dxa"/>
            </w:tcMar>
          </w:tcPr>
          <w:p w14:paraId="5F8F466B" w14:textId="77777777" w:rsidR="00BF5C6D" w:rsidRPr="0010036D" w:rsidRDefault="00BF5C6D" w:rsidP="00615318">
            <w:pPr>
              <w:spacing w:before="0" w:after="0"/>
              <w:jc w:val="left"/>
              <w:cnfStyle w:val="100000000000" w:firstRow="1" w:lastRow="0" w:firstColumn="0" w:lastColumn="0" w:oddVBand="0" w:evenVBand="0" w:oddHBand="0" w:evenHBand="0" w:firstRowFirstColumn="0" w:firstRowLastColumn="0" w:lastRowFirstColumn="0" w:lastRowLastColumn="0"/>
              <w:rPr>
                <w:b w:val="0"/>
                <w:color w:val="FFFFFF"/>
              </w:rPr>
            </w:pPr>
            <w:r w:rsidRPr="0010036D">
              <w:rPr>
                <w:color w:val="FFFFFF"/>
              </w:rPr>
              <w:t>Description</w:t>
            </w:r>
          </w:p>
        </w:tc>
      </w:tr>
      <w:tr w:rsidR="00BF5C6D" w:rsidRPr="008561F6" w14:paraId="00A25B82"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462A6A1E" w14:textId="77777777" w:rsidR="00BF5C6D" w:rsidRPr="0010036D" w:rsidRDefault="00FE1AC4" w:rsidP="00615318">
            <w:pPr>
              <w:spacing w:before="0" w:after="0"/>
              <w:jc w:val="left"/>
              <w:rPr>
                <w:b w:val="0"/>
              </w:rPr>
            </w:pPr>
            <w:r>
              <w:rPr>
                <w:b w:val="0"/>
              </w:rPr>
              <w:t>WLS</w:t>
            </w:r>
          </w:p>
        </w:tc>
        <w:tc>
          <w:tcPr>
            <w:tcW w:w="3853" w:type="pct"/>
            <w:tcMar>
              <w:top w:w="57" w:type="dxa"/>
              <w:left w:w="57" w:type="dxa"/>
              <w:bottom w:w="57" w:type="dxa"/>
              <w:right w:w="57" w:type="dxa"/>
            </w:tcMar>
          </w:tcPr>
          <w:p w14:paraId="6435D7BD" w14:textId="77777777" w:rsidR="00BF5C6D" w:rsidRPr="00D175C6" w:rsidRDefault="00FE1AC4" w:rsidP="00615318">
            <w:pPr>
              <w:spacing w:before="0" w:after="0"/>
              <w:jc w:val="left"/>
              <w:cnfStyle w:val="000000000000" w:firstRow="0" w:lastRow="0" w:firstColumn="0" w:lastColumn="0" w:oddVBand="0" w:evenVBand="0" w:oddHBand="0" w:evenHBand="0" w:firstRowFirstColumn="0" w:firstRowLastColumn="0" w:lastRowFirstColumn="0" w:lastRowLastColumn="0"/>
            </w:pPr>
            <w:r>
              <w:t>WebLogic Server</w:t>
            </w:r>
          </w:p>
        </w:tc>
      </w:tr>
      <w:tr w:rsidR="00BF5C6D" w:rsidRPr="008561F6" w14:paraId="7A0AC5F1"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06DF4F9A" w14:textId="77777777" w:rsidR="00BF5C6D" w:rsidRPr="00C922F8" w:rsidRDefault="00FE1AC4" w:rsidP="00615318">
            <w:pPr>
              <w:spacing w:before="0" w:after="0"/>
              <w:jc w:val="left"/>
              <w:rPr>
                <w:b w:val="0"/>
              </w:rPr>
            </w:pPr>
            <w:r w:rsidRPr="00C922F8">
              <w:rPr>
                <w:b w:val="0"/>
              </w:rPr>
              <w:t>STG</w:t>
            </w:r>
          </w:p>
        </w:tc>
        <w:tc>
          <w:tcPr>
            <w:tcW w:w="3853" w:type="pct"/>
            <w:tcMar>
              <w:top w:w="57" w:type="dxa"/>
              <w:left w:w="57" w:type="dxa"/>
              <w:bottom w:w="57" w:type="dxa"/>
              <w:right w:w="57" w:type="dxa"/>
            </w:tcMar>
          </w:tcPr>
          <w:p w14:paraId="3FFD78A9" w14:textId="77777777" w:rsidR="00BF5C6D" w:rsidRPr="00D175C6" w:rsidRDefault="00FE1AC4"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t>Staging</w:t>
            </w:r>
          </w:p>
        </w:tc>
      </w:tr>
      <w:tr w:rsidR="00BF5C6D" w:rsidRPr="008561F6" w14:paraId="196BE463"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0A58AF48" w14:textId="77777777" w:rsidR="00BF5C6D" w:rsidRPr="00C922F8" w:rsidRDefault="00FE1AC4" w:rsidP="00615318">
            <w:pPr>
              <w:spacing w:before="0" w:after="0"/>
              <w:jc w:val="left"/>
              <w:rPr>
                <w:b w:val="0"/>
              </w:rPr>
            </w:pPr>
            <w:r w:rsidRPr="00C922F8">
              <w:rPr>
                <w:b w:val="0"/>
              </w:rPr>
              <w:t>PRD</w:t>
            </w:r>
          </w:p>
        </w:tc>
        <w:tc>
          <w:tcPr>
            <w:tcW w:w="3853" w:type="pct"/>
            <w:tcMar>
              <w:top w:w="57" w:type="dxa"/>
              <w:left w:w="57" w:type="dxa"/>
              <w:bottom w:w="57" w:type="dxa"/>
              <w:right w:w="57" w:type="dxa"/>
            </w:tcMar>
          </w:tcPr>
          <w:p w14:paraId="07491309" w14:textId="77777777" w:rsidR="00BF5C6D" w:rsidRPr="00D175C6" w:rsidRDefault="00FE1AC4"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t>Production</w:t>
            </w:r>
          </w:p>
        </w:tc>
      </w:tr>
      <w:tr w:rsidR="00FE1AC4" w:rsidRPr="008561F6" w14:paraId="6206FCC3"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5B257292" w14:textId="77777777" w:rsidR="00FE1AC4" w:rsidRPr="00C922F8" w:rsidRDefault="00FE1AC4" w:rsidP="00615318">
            <w:pPr>
              <w:spacing w:before="0" w:after="0"/>
              <w:jc w:val="left"/>
              <w:rPr>
                <w:b w:val="0"/>
              </w:rPr>
            </w:pPr>
            <w:r w:rsidRPr="00C922F8">
              <w:rPr>
                <w:b w:val="0"/>
              </w:rPr>
              <w:t>M2M-IITC</w:t>
            </w:r>
          </w:p>
        </w:tc>
        <w:tc>
          <w:tcPr>
            <w:tcW w:w="3853" w:type="pct"/>
            <w:tcMar>
              <w:top w:w="57" w:type="dxa"/>
              <w:left w:w="57" w:type="dxa"/>
              <w:bottom w:w="57" w:type="dxa"/>
              <w:right w:w="57" w:type="dxa"/>
            </w:tcMar>
          </w:tcPr>
          <w:p w14:paraId="46A92541" w14:textId="77777777" w:rsidR="00FE1AC4" w:rsidRPr="00D175C6" w:rsidRDefault="00C922F8"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t>Machine to Machine – Internet in the Car</w:t>
            </w:r>
          </w:p>
        </w:tc>
      </w:tr>
      <w:tr w:rsidR="00FE1AC4" w:rsidRPr="008561F6" w14:paraId="2406263C"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411BAFFD" w14:textId="77777777" w:rsidR="00FE1AC4" w:rsidRPr="00C922F8" w:rsidRDefault="00FE1AC4" w:rsidP="00615318">
            <w:pPr>
              <w:spacing w:before="0" w:after="0"/>
              <w:jc w:val="left"/>
              <w:rPr>
                <w:b w:val="0"/>
              </w:rPr>
            </w:pPr>
            <w:r w:rsidRPr="00C922F8">
              <w:rPr>
                <w:b w:val="0"/>
              </w:rPr>
              <w:t>EAI</w:t>
            </w:r>
          </w:p>
        </w:tc>
        <w:tc>
          <w:tcPr>
            <w:tcW w:w="3853" w:type="pct"/>
            <w:tcMar>
              <w:top w:w="57" w:type="dxa"/>
              <w:left w:w="57" w:type="dxa"/>
              <w:bottom w:w="57" w:type="dxa"/>
              <w:right w:w="57" w:type="dxa"/>
            </w:tcMar>
          </w:tcPr>
          <w:p w14:paraId="5E3B4D02" w14:textId="77777777" w:rsidR="00FE1AC4" w:rsidRPr="00D175C6" w:rsidRDefault="00FE1AC4"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rsidRPr="00D175C6">
              <w:t>Enterprise Application Integration</w:t>
            </w:r>
          </w:p>
        </w:tc>
      </w:tr>
      <w:tr w:rsidR="00FE1AC4" w:rsidRPr="008561F6" w14:paraId="669DBB26"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20924AEB" w14:textId="77777777" w:rsidR="00FE1AC4" w:rsidRPr="00C922F8" w:rsidRDefault="00FE1AC4" w:rsidP="00615318">
            <w:pPr>
              <w:spacing w:before="0" w:after="0"/>
              <w:jc w:val="left"/>
              <w:rPr>
                <w:b w:val="0"/>
              </w:rPr>
            </w:pPr>
            <w:r w:rsidRPr="00C922F8">
              <w:rPr>
                <w:b w:val="0"/>
              </w:rPr>
              <w:t>CRM</w:t>
            </w:r>
          </w:p>
        </w:tc>
        <w:tc>
          <w:tcPr>
            <w:tcW w:w="3853" w:type="pct"/>
            <w:tcMar>
              <w:top w:w="57" w:type="dxa"/>
              <w:left w:w="57" w:type="dxa"/>
              <w:bottom w:w="57" w:type="dxa"/>
              <w:right w:w="57" w:type="dxa"/>
            </w:tcMar>
          </w:tcPr>
          <w:p w14:paraId="2750ECEB" w14:textId="77777777" w:rsidR="00FE1AC4" w:rsidRPr="00D175C6" w:rsidRDefault="00FE1AC4"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t>Customer Relationship Management</w:t>
            </w:r>
          </w:p>
        </w:tc>
      </w:tr>
      <w:tr w:rsidR="00A812CC" w:rsidRPr="008561F6" w14:paraId="766AF4F8"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359816C2" w14:textId="0044C6BC" w:rsidR="00A812CC" w:rsidRPr="00C922F8" w:rsidRDefault="00A812CC" w:rsidP="00615318">
            <w:pPr>
              <w:spacing w:before="0" w:after="0"/>
              <w:jc w:val="left"/>
              <w:rPr>
                <w:b w:val="0"/>
              </w:rPr>
            </w:pPr>
            <w:r>
              <w:rPr>
                <w:b w:val="0"/>
              </w:rPr>
              <w:t>RCU</w:t>
            </w:r>
          </w:p>
        </w:tc>
        <w:tc>
          <w:tcPr>
            <w:tcW w:w="3853" w:type="pct"/>
            <w:tcMar>
              <w:top w:w="57" w:type="dxa"/>
              <w:left w:w="57" w:type="dxa"/>
              <w:bottom w:w="57" w:type="dxa"/>
              <w:right w:w="57" w:type="dxa"/>
            </w:tcMar>
          </w:tcPr>
          <w:p w14:paraId="26ADD902" w14:textId="6988B857" w:rsidR="00A812CC" w:rsidRDefault="00A812CC"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t>Repository Creation Utility</w:t>
            </w:r>
          </w:p>
        </w:tc>
      </w:tr>
      <w:tr w:rsidR="00BD1985" w:rsidRPr="008561F6" w14:paraId="4A61FB52"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3E92A64C" w14:textId="2BF35FBE" w:rsidR="00BD1985" w:rsidRDefault="00BD1985" w:rsidP="00615318">
            <w:pPr>
              <w:spacing w:before="0" w:after="0"/>
              <w:jc w:val="left"/>
              <w:rPr>
                <w:b w:val="0"/>
              </w:rPr>
            </w:pPr>
            <w:r>
              <w:rPr>
                <w:b w:val="0"/>
              </w:rPr>
              <w:t>DB</w:t>
            </w:r>
          </w:p>
        </w:tc>
        <w:tc>
          <w:tcPr>
            <w:tcW w:w="3853" w:type="pct"/>
            <w:tcMar>
              <w:top w:w="57" w:type="dxa"/>
              <w:left w:w="57" w:type="dxa"/>
              <w:bottom w:w="57" w:type="dxa"/>
              <w:right w:w="57" w:type="dxa"/>
            </w:tcMar>
          </w:tcPr>
          <w:p w14:paraId="1B0282D6" w14:textId="32ACC587" w:rsidR="00BD1985" w:rsidRDefault="00BD1985"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t>Database</w:t>
            </w:r>
          </w:p>
        </w:tc>
      </w:tr>
      <w:tr w:rsidR="00AC6AAF" w:rsidRPr="008561F6" w14:paraId="65FD4F97"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5E4BF6F0" w14:textId="41E32FF1" w:rsidR="00AC6AAF" w:rsidRDefault="00AC6AAF" w:rsidP="00615318">
            <w:pPr>
              <w:spacing w:before="0" w:after="0"/>
              <w:jc w:val="left"/>
              <w:rPr>
                <w:b w:val="0"/>
              </w:rPr>
            </w:pPr>
            <w:r>
              <w:rPr>
                <w:b w:val="0"/>
              </w:rPr>
              <w:t>VM</w:t>
            </w:r>
          </w:p>
        </w:tc>
        <w:tc>
          <w:tcPr>
            <w:tcW w:w="3853" w:type="pct"/>
            <w:tcMar>
              <w:top w:w="57" w:type="dxa"/>
              <w:left w:w="57" w:type="dxa"/>
              <w:bottom w:w="57" w:type="dxa"/>
              <w:right w:w="57" w:type="dxa"/>
            </w:tcMar>
          </w:tcPr>
          <w:p w14:paraId="234D4283" w14:textId="43B31375" w:rsidR="00AC6AAF" w:rsidRDefault="00AC6AAF"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t>Virtual Machine</w:t>
            </w:r>
          </w:p>
        </w:tc>
      </w:tr>
      <w:tr w:rsidR="00694EFE" w:rsidRPr="008561F6" w14:paraId="2DE8543A"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2AA7BF00" w14:textId="44F4035F" w:rsidR="00694EFE" w:rsidRDefault="00694EFE" w:rsidP="00615318">
            <w:pPr>
              <w:spacing w:before="0" w:after="0"/>
              <w:jc w:val="left"/>
              <w:rPr>
                <w:b w:val="0"/>
              </w:rPr>
            </w:pPr>
            <w:r>
              <w:rPr>
                <w:b w:val="0"/>
              </w:rPr>
              <w:t>SSH</w:t>
            </w:r>
          </w:p>
        </w:tc>
        <w:tc>
          <w:tcPr>
            <w:tcW w:w="3853" w:type="pct"/>
            <w:tcMar>
              <w:top w:w="57" w:type="dxa"/>
              <w:left w:w="57" w:type="dxa"/>
              <w:bottom w:w="57" w:type="dxa"/>
              <w:right w:w="57" w:type="dxa"/>
            </w:tcMar>
          </w:tcPr>
          <w:p w14:paraId="00573DBE" w14:textId="6032349E" w:rsidR="00694EFE" w:rsidRDefault="00694EFE"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t>Secure Shell</w:t>
            </w:r>
          </w:p>
        </w:tc>
      </w:tr>
      <w:tr w:rsidR="007A0A19" w:rsidRPr="008561F6" w14:paraId="455D0A7F"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70DB2755" w14:textId="2F89D737" w:rsidR="007A0A19" w:rsidRPr="007A0A19" w:rsidRDefault="007A0A19" w:rsidP="00615318">
            <w:pPr>
              <w:spacing w:before="0" w:after="0"/>
              <w:jc w:val="left"/>
              <w:rPr>
                <w:b w:val="0"/>
              </w:rPr>
            </w:pPr>
            <w:r w:rsidRPr="007A0A19">
              <w:rPr>
                <w:b w:val="0"/>
              </w:rPr>
              <w:t>GET</w:t>
            </w:r>
          </w:p>
        </w:tc>
        <w:tc>
          <w:tcPr>
            <w:tcW w:w="3853" w:type="pct"/>
            <w:tcMar>
              <w:top w:w="57" w:type="dxa"/>
              <w:left w:w="57" w:type="dxa"/>
              <w:bottom w:w="57" w:type="dxa"/>
              <w:right w:w="57" w:type="dxa"/>
            </w:tcMar>
          </w:tcPr>
          <w:p w14:paraId="2280E1A4" w14:textId="3428CDEB" w:rsidR="007A0A19" w:rsidRDefault="007A0A19"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rPr>
                <w:lang w:val="en-US"/>
              </w:rPr>
              <w:t>Global Enterprise Technology</w:t>
            </w:r>
          </w:p>
        </w:tc>
      </w:tr>
      <w:tr w:rsidR="007A0A19" w:rsidRPr="008561F6" w14:paraId="05517800"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7756314F" w14:textId="4CA05EDE" w:rsidR="007A0A19" w:rsidRPr="007A0A19" w:rsidRDefault="007A0A19" w:rsidP="00615318">
            <w:pPr>
              <w:spacing w:before="0" w:after="0"/>
              <w:jc w:val="left"/>
              <w:rPr>
                <w:b w:val="0"/>
              </w:rPr>
            </w:pPr>
            <w:r w:rsidRPr="007A0A19">
              <w:rPr>
                <w:b w:val="0"/>
              </w:rPr>
              <w:t>GO</w:t>
            </w:r>
          </w:p>
        </w:tc>
        <w:tc>
          <w:tcPr>
            <w:tcW w:w="3853" w:type="pct"/>
            <w:tcMar>
              <w:top w:w="57" w:type="dxa"/>
              <w:left w:w="57" w:type="dxa"/>
              <w:bottom w:w="57" w:type="dxa"/>
              <w:right w:w="57" w:type="dxa"/>
            </w:tcMar>
          </w:tcPr>
          <w:p w14:paraId="40AE99DD" w14:textId="77A13516" w:rsidR="007A0A19" w:rsidRDefault="007A0A19"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rPr>
                <w:lang w:val="en-US"/>
              </w:rPr>
              <w:t>Global Operations</w:t>
            </w:r>
          </w:p>
        </w:tc>
      </w:tr>
      <w:tr w:rsidR="007A0A19" w:rsidRPr="008561F6" w14:paraId="78996803" w14:textId="77777777" w:rsidTr="00FE20F1">
        <w:trPr>
          <w:jc w:val="left"/>
        </w:trPr>
        <w:tc>
          <w:tcPr>
            <w:cnfStyle w:val="001000000000" w:firstRow="0" w:lastRow="0" w:firstColumn="1" w:lastColumn="0" w:oddVBand="0" w:evenVBand="0" w:oddHBand="0" w:evenHBand="0" w:firstRowFirstColumn="0" w:firstRowLastColumn="0" w:lastRowFirstColumn="0" w:lastRowLastColumn="0"/>
            <w:tcW w:w="1147" w:type="pct"/>
            <w:tcMar>
              <w:top w:w="57" w:type="dxa"/>
              <w:left w:w="57" w:type="dxa"/>
              <w:bottom w:w="57" w:type="dxa"/>
              <w:right w:w="57" w:type="dxa"/>
            </w:tcMar>
          </w:tcPr>
          <w:p w14:paraId="5655A40B" w14:textId="3DD31D65" w:rsidR="007A0A19" w:rsidRPr="007A0A19" w:rsidRDefault="007A0A19" w:rsidP="00615318">
            <w:pPr>
              <w:spacing w:before="0" w:after="0"/>
              <w:jc w:val="left"/>
              <w:rPr>
                <w:b w:val="0"/>
              </w:rPr>
            </w:pPr>
            <w:r w:rsidRPr="007A0A19">
              <w:rPr>
                <w:b w:val="0"/>
              </w:rPr>
              <w:t>MDS</w:t>
            </w:r>
          </w:p>
        </w:tc>
        <w:tc>
          <w:tcPr>
            <w:tcW w:w="3853" w:type="pct"/>
            <w:tcMar>
              <w:top w:w="57" w:type="dxa"/>
              <w:left w:w="57" w:type="dxa"/>
              <w:bottom w:w="57" w:type="dxa"/>
              <w:right w:w="57" w:type="dxa"/>
            </w:tcMar>
          </w:tcPr>
          <w:p w14:paraId="2E8327C4" w14:textId="6A27B34D" w:rsidR="007A0A19" w:rsidRDefault="007A0A19" w:rsidP="00615318">
            <w:pPr>
              <w:keepNext/>
              <w:spacing w:before="0" w:after="0"/>
              <w:jc w:val="left"/>
              <w:cnfStyle w:val="000000000000" w:firstRow="0" w:lastRow="0" w:firstColumn="0" w:lastColumn="0" w:oddVBand="0" w:evenVBand="0" w:oddHBand="0" w:evenHBand="0" w:firstRowFirstColumn="0" w:firstRowLastColumn="0" w:lastRowFirstColumn="0" w:lastRowLastColumn="0"/>
            </w:pPr>
            <w:r>
              <w:rPr>
                <w:lang w:val="en-US"/>
              </w:rPr>
              <w:t>Mobile &amp; Data Services</w:t>
            </w:r>
          </w:p>
        </w:tc>
      </w:tr>
    </w:tbl>
    <w:p w14:paraId="4C21A175" w14:textId="77777777" w:rsidR="00BF5C6D" w:rsidRDefault="00C922F8" w:rsidP="00831E00">
      <w:pPr>
        <w:pStyle w:val="Heading2"/>
      </w:pPr>
      <w:bookmarkStart w:id="12" w:name="_Toc492568134"/>
      <w:proofErr w:type="spellStart"/>
      <w:r>
        <w:t>Assumptions</w:t>
      </w:r>
      <w:bookmarkEnd w:id="12"/>
      <w:proofErr w:type="spellEnd"/>
    </w:p>
    <w:p w14:paraId="303EECCA" w14:textId="4989B9EF" w:rsidR="00C922F8" w:rsidRPr="00C922F8" w:rsidRDefault="00694EFE" w:rsidP="00C922F8">
      <w:pPr>
        <w:rPr>
          <w:lang w:val="en-US"/>
        </w:rPr>
      </w:pPr>
      <w:r>
        <w:rPr>
          <w:lang w:val="en-US"/>
        </w:rPr>
        <w:t>N/A</w:t>
      </w:r>
    </w:p>
    <w:p w14:paraId="3D88BAC5" w14:textId="77777777" w:rsidR="00FE20F1" w:rsidRDefault="00FE20F1" w:rsidP="00FE20F1">
      <w:pPr>
        <w:pStyle w:val="Heading1"/>
      </w:pPr>
      <w:bookmarkStart w:id="13" w:name="_Ref429475806"/>
      <w:bookmarkStart w:id="14" w:name="_Toc492568135"/>
      <w:proofErr w:type="spellStart"/>
      <w:r>
        <w:lastRenderedPageBreak/>
        <w:t>Installation</w:t>
      </w:r>
      <w:proofErr w:type="spellEnd"/>
      <w:r>
        <w:t xml:space="preserve"> </w:t>
      </w:r>
      <w:proofErr w:type="spellStart"/>
      <w:r>
        <w:t>Process</w:t>
      </w:r>
      <w:bookmarkEnd w:id="13"/>
      <w:bookmarkEnd w:id="14"/>
      <w:proofErr w:type="spellEnd"/>
    </w:p>
    <w:p w14:paraId="4171E950" w14:textId="1604647D" w:rsidR="00FE20F1" w:rsidRDefault="00330CD3" w:rsidP="00831E00">
      <w:pPr>
        <w:pStyle w:val="Heading2"/>
      </w:pPr>
      <w:bookmarkStart w:id="15" w:name="_Toc492568136"/>
      <w:proofErr w:type="spellStart"/>
      <w:r>
        <w:t>Jenkins</w:t>
      </w:r>
      <w:proofErr w:type="spellEnd"/>
      <w:r>
        <w:t xml:space="preserve"> </w:t>
      </w:r>
      <w:proofErr w:type="spellStart"/>
      <w:r>
        <w:t>Plugin</w:t>
      </w:r>
      <w:bookmarkEnd w:id="15"/>
      <w:proofErr w:type="spellEnd"/>
    </w:p>
    <w:p w14:paraId="4A10826C" w14:textId="081C129C" w:rsidR="00FE20F1" w:rsidRDefault="00330CD3" w:rsidP="00FE20F1">
      <w:pPr>
        <w:rPr>
          <w:lang w:val="en-US"/>
        </w:rPr>
      </w:pPr>
      <w:r>
        <w:rPr>
          <w:lang w:val="en-US"/>
        </w:rPr>
        <w:t>Plugin is installed by importing an .</w:t>
      </w:r>
      <w:proofErr w:type="spellStart"/>
      <w:r>
        <w:rPr>
          <w:lang w:val="en-US"/>
        </w:rPr>
        <w:t>hpi</w:t>
      </w:r>
      <w:proofErr w:type="spellEnd"/>
      <w:r>
        <w:rPr>
          <w:lang w:val="en-US"/>
        </w:rPr>
        <w:t xml:space="preserve"> file. The installation process consists in:</w:t>
      </w:r>
    </w:p>
    <w:p w14:paraId="231DEC17" w14:textId="514233A8" w:rsidR="00330CD3" w:rsidRDefault="00330CD3" w:rsidP="00330CD3">
      <w:pPr>
        <w:pStyle w:val="ListParagraph"/>
        <w:numPr>
          <w:ilvl w:val="0"/>
          <w:numId w:val="35"/>
        </w:numPr>
        <w:rPr>
          <w:lang w:val="en-US"/>
        </w:rPr>
      </w:pPr>
      <w:r w:rsidRPr="00330CD3">
        <w:rPr>
          <w:lang w:val="en-US"/>
        </w:rPr>
        <w:t>Ac</w:t>
      </w:r>
      <w:r>
        <w:rPr>
          <w:lang w:val="en-US"/>
        </w:rPr>
        <w:t>c</w:t>
      </w:r>
      <w:r w:rsidRPr="00330CD3">
        <w:rPr>
          <w:lang w:val="en-US"/>
        </w:rPr>
        <w:t xml:space="preserve">ess to </w:t>
      </w:r>
      <w:r>
        <w:rPr>
          <w:lang w:val="en-US"/>
        </w:rPr>
        <w:t>‘</w:t>
      </w:r>
      <w:r w:rsidRPr="00330CD3">
        <w:rPr>
          <w:lang w:val="en-US"/>
        </w:rPr>
        <w:t>Manage Jenkins</w:t>
      </w:r>
      <w:r>
        <w:rPr>
          <w:lang w:val="en-US"/>
        </w:rPr>
        <w:t>’</w:t>
      </w:r>
      <w:r w:rsidRPr="00330CD3">
        <w:rPr>
          <w:lang w:val="en-US"/>
        </w:rPr>
        <w:t xml:space="preserve"> &gt; Manage Plugins</w:t>
      </w:r>
    </w:p>
    <w:p w14:paraId="704B6540" w14:textId="77777777" w:rsidR="00831E00" w:rsidRDefault="00831E00" w:rsidP="00831E00">
      <w:pPr>
        <w:pStyle w:val="ListParagraph"/>
        <w:numPr>
          <w:ilvl w:val="0"/>
          <w:numId w:val="0"/>
        </w:numPr>
        <w:ind w:left="720"/>
        <w:rPr>
          <w:lang w:val="en-US"/>
        </w:rPr>
      </w:pPr>
    </w:p>
    <w:p w14:paraId="17784801" w14:textId="3CF4558B" w:rsidR="00831E00" w:rsidRDefault="0011023D" w:rsidP="00831E00">
      <w:pPr>
        <w:pStyle w:val="ListParagraph"/>
        <w:numPr>
          <w:ilvl w:val="0"/>
          <w:numId w:val="0"/>
        </w:numPr>
        <w:ind w:left="720"/>
        <w:rPr>
          <w:lang w:val="en-US"/>
        </w:rPr>
      </w:pPr>
      <w:r>
        <w:rPr>
          <w:noProof/>
          <w:lang w:val="en-US" w:eastAsia="en-US"/>
        </w:rPr>
        <w:drawing>
          <wp:inline distT="0" distB="0" distL="0" distR="0" wp14:anchorId="62CCA926" wp14:editId="3B1B9542">
            <wp:extent cx="3065217" cy="1566407"/>
            <wp:effectExtent l="0" t="0" r="1905"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8062" cy="1572971"/>
                    </a:xfrm>
                    <a:prstGeom prst="rect">
                      <a:avLst/>
                    </a:prstGeom>
                    <a:noFill/>
                    <a:ln>
                      <a:noFill/>
                    </a:ln>
                  </pic:spPr>
                </pic:pic>
              </a:graphicData>
            </a:graphic>
          </wp:inline>
        </w:drawing>
      </w:r>
    </w:p>
    <w:p w14:paraId="294A0A94" w14:textId="77777777" w:rsidR="00831E00" w:rsidRPr="00330CD3" w:rsidRDefault="00831E00" w:rsidP="00831E00">
      <w:pPr>
        <w:pStyle w:val="ListParagraph"/>
        <w:numPr>
          <w:ilvl w:val="0"/>
          <w:numId w:val="0"/>
        </w:numPr>
        <w:ind w:left="720"/>
        <w:rPr>
          <w:lang w:val="en-US"/>
        </w:rPr>
      </w:pPr>
    </w:p>
    <w:p w14:paraId="3C15245F" w14:textId="573E4D47" w:rsidR="00330CD3" w:rsidRDefault="00330CD3" w:rsidP="00330CD3">
      <w:pPr>
        <w:pStyle w:val="ListParagraph"/>
        <w:numPr>
          <w:ilvl w:val="0"/>
          <w:numId w:val="35"/>
        </w:numPr>
        <w:rPr>
          <w:lang w:val="en-US"/>
        </w:rPr>
      </w:pPr>
      <w:r>
        <w:rPr>
          <w:lang w:val="en-US"/>
        </w:rPr>
        <w:t>Select Advanced Tab</w:t>
      </w:r>
    </w:p>
    <w:p w14:paraId="301BA2A5" w14:textId="4CA47068" w:rsidR="00831E00" w:rsidRPr="00831E00" w:rsidRDefault="0011023D" w:rsidP="00831E00">
      <w:pPr>
        <w:ind w:left="360"/>
        <w:rPr>
          <w:lang w:val="en-US"/>
        </w:rPr>
      </w:pPr>
      <w:r>
        <w:rPr>
          <w:noProof/>
          <w:lang w:val="en-US"/>
        </w:rPr>
        <w:drawing>
          <wp:inline distT="0" distB="0" distL="0" distR="0" wp14:anchorId="00B0D642" wp14:editId="3CA46F00">
            <wp:extent cx="3217465" cy="1089328"/>
            <wp:effectExtent l="0" t="0" r="254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8869" cy="1103346"/>
                    </a:xfrm>
                    <a:prstGeom prst="rect">
                      <a:avLst/>
                    </a:prstGeom>
                    <a:noFill/>
                    <a:ln>
                      <a:noFill/>
                    </a:ln>
                  </pic:spPr>
                </pic:pic>
              </a:graphicData>
            </a:graphic>
          </wp:inline>
        </w:drawing>
      </w:r>
    </w:p>
    <w:p w14:paraId="18848CD6" w14:textId="77777777" w:rsidR="00831E00" w:rsidRDefault="00831E00" w:rsidP="00831E00">
      <w:pPr>
        <w:pStyle w:val="ListParagraph"/>
        <w:numPr>
          <w:ilvl w:val="0"/>
          <w:numId w:val="0"/>
        </w:numPr>
        <w:ind w:left="720"/>
        <w:rPr>
          <w:lang w:val="en-US"/>
        </w:rPr>
      </w:pPr>
    </w:p>
    <w:p w14:paraId="73C492BD" w14:textId="3C99120E" w:rsidR="00330CD3" w:rsidRDefault="0011023D" w:rsidP="00330CD3">
      <w:pPr>
        <w:pStyle w:val="ListParagraph"/>
        <w:numPr>
          <w:ilvl w:val="0"/>
          <w:numId w:val="35"/>
        </w:numPr>
        <w:rPr>
          <w:lang w:val="en-US"/>
        </w:rPr>
      </w:pPr>
      <w:r>
        <w:rPr>
          <w:lang w:val="en-US"/>
        </w:rPr>
        <w:t>Import .</w:t>
      </w:r>
      <w:proofErr w:type="spellStart"/>
      <w:r>
        <w:rPr>
          <w:lang w:val="en-US"/>
        </w:rPr>
        <w:t>hpi</w:t>
      </w:r>
      <w:proofErr w:type="spellEnd"/>
      <w:r>
        <w:rPr>
          <w:lang w:val="en-US"/>
        </w:rPr>
        <w:t xml:space="preserve"> file.</w:t>
      </w:r>
    </w:p>
    <w:p w14:paraId="0C2776EF" w14:textId="3D0219C3" w:rsidR="00330CD3" w:rsidRPr="00330CD3" w:rsidRDefault="00330CD3" w:rsidP="00330CD3">
      <w:pPr>
        <w:rPr>
          <w:lang w:val="en-US"/>
        </w:rPr>
      </w:pPr>
      <w:r>
        <w:rPr>
          <w:noProof/>
          <w:lang w:val="en-US"/>
        </w:rPr>
        <w:drawing>
          <wp:inline distT="0" distB="0" distL="0" distR="0" wp14:anchorId="13324143" wp14:editId="5EECC9AF">
            <wp:extent cx="6115685" cy="103886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1038860"/>
                    </a:xfrm>
                    <a:prstGeom prst="rect">
                      <a:avLst/>
                    </a:prstGeom>
                    <a:noFill/>
                    <a:ln>
                      <a:noFill/>
                    </a:ln>
                  </pic:spPr>
                </pic:pic>
              </a:graphicData>
            </a:graphic>
          </wp:inline>
        </w:drawing>
      </w:r>
    </w:p>
    <w:p w14:paraId="28C86021" w14:textId="77777777" w:rsidR="00784002" w:rsidRDefault="00784002" w:rsidP="00784002">
      <w:pPr>
        <w:rPr>
          <w:lang w:val="en-US"/>
        </w:rPr>
      </w:pPr>
    </w:p>
    <w:p w14:paraId="1AE470F3" w14:textId="77777777" w:rsidR="00B01750" w:rsidRDefault="00B01750" w:rsidP="00784002">
      <w:pPr>
        <w:rPr>
          <w:lang w:val="en-US"/>
        </w:rPr>
      </w:pPr>
    </w:p>
    <w:p w14:paraId="14A329DB" w14:textId="77777777" w:rsidR="00330CD3" w:rsidRDefault="00330CD3" w:rsidP="00784002">
      <w:pPr>
        <w:rPr>
          <w:lang w:val="en-US"/>
        </w:rPr>
      </w:pPr>
    </w:p>
    <w:p w14:paraId="2A1CA370" w14:textId="77777777" w:rsidR="00784002" w:rsidRPr="00330CD3" w:rsidRDefault="00784002" w:rsidP="00784002">
      <w:pPr>
        <w:pStyle w:val="Heading1"/>
        <w:rPr>
          <w:lang w:val="en-US"/>
        </w:rPr>
      </w:pPr>
      <w:bookmarkStart w:id="16" w:name="_Toc492568137"/>
      <w:r w:rsidRPr="00330CD3">
        <w:rPr>
          <w:lang w:val="en-US"/>
        </w:rPr>
        <w:lastRenderedPageBreak/>
        <w:t>Prerequisites</w:t>
      </w:r>
      <w:bookmarkEnd w:id="16"/>
    </w:p>
    <w:p w14:paraId="3D18EDBB" w14:textId="682EAD8F" w:rsidR="00782EA8" w:rsidRDefault="00B01750" w:rsidP="00784002">
      <w:r>
        <w:t xml:space="preserve">In order the application can access to virtual machines, a service principal must be registered in the target Azure account. </w:t>
      </w:r>
      <w:r w:rsidR="00C901D2">
        <w:t>T</w:t>
      </w:r>
      <w:r w:rsidR="005E3099">
        <w:t xml:space="preserve">he credentials to be used </w:t>
      </w:r>
      <w:r w:rsidR="0061265B">
        <w:t>are the ones resulting from the registration process.</w:t>
      </w:r>
      <w:r w:rsidR="005619E4">
        <w:t xml:space="preserve"> If the application was already </w:t>
      </w:r>
      <w:proofErr w:type="spellStart"/>
      <w:r w:rsidR="005619E4">
        <w:t>registred</w:t>
      </w:r>
      <w:proofErr w:type="spellEnd"/>
      <w:r w:rsidR="005619E4">
        <w:t>, you can skip these steps.</w:t>
      </w:r>
    </w:p>
    <w:p w14:paraId="27B6C42C" w14:textId="4277CE91" w:rsidR="00784002" w:rsidRDefault="00782EA8" w:rsidP="00784002">
      <w:r>
        <w:t xml:space="preserve">The following instructions are based on </w:t>
      </w:r>
      <w:r w:rsidR="005D3A6E">
        <w:t xml:space="preserve">the </w:t>
      </w:r>
      <w:r>
        <w:t>official Microsoft Azure manu</w:t>
      </w:r>
      <w:r w:rsidR="00382AB2">
        <w:t>al. For more details, use the</w:t>
      </w:r>
      <w:r>
        <w:t xml:space="preserve"> </w:t>
      </w:r>
      <w:hyperlink r:id="rId18" w:history="1">
        <w:r w:rsidRPr="00782EA8">
          <w:rPr>
            <w:rStyle w:val="Hyperlink"/>
            <w:sz w:val="18"/>
          </w:rPr>
          <w:t>link</w:t>
        </w:r>
      </w:hyperlink>
      <w:r>
        <w:t xml:space="preserve">. </w:t>
      </w:r>
    </w:p>
    <w:p w14:paraId="5A973A66" w14:textId="63C5C2AC" w:rsidR="003B737D" w:rsidRPr="00DC78A1" w:rsidRDefault="00693645" w:rsidP="00831E00">
      <w:pPr>
        <w:pStyle w:val="Heading2"/>
        <w:rPr>
          <w:sz w:val="36"/>
          <w:szCs w:val="36"/>
        </w:rPr>
      </w:pPr>
      <w:bookmarkStart w:id="17" w:name="_Toc492568138"/>
      <w:bookmarkEnd w:id="17"/>
      <w:r w:rsidRPr="00693645">
        <w:t>Create an Azure Active Directory application</w:t>
      </w:r>
    </w:p>
    <w:p w14:paraId="35EFB90A" w14:textId="77777777" w:rsidR="006C3670" w:rsidRPr="006C3670" w:rsidRDefault="006C3670" w:rsidP="006C3670">
      <w:pPr>
        <w:numPr>
          <w:ilvl w:val="0"/>
          <w:numId w:val="39"/>
        </w:numPr>
        <w:shd w:val="clear" w:color="auto" w:fill="FFFFFF"/>
        <w:tabs>
          <w:tab w:val="clear" w:pos="567"/>
        </w:tabs>
        <w:spacing w:before="100" w:beforeAutospacing="1" w:after="100" w:afterAutospacing="1"/>
        <w:ind w:left="570"/>
        <w:jc w:val="left"/>
        <w:rPr>
          <w:rFonts w:cs="Arial"/>
          <w:color w:val="222222"/>
          <w:lang w:val="en-US"/>
        </w:rPr>
      </w:pPr>
      <w:r w:rsidRPr="006C3670">
        <w:rPr>
          <w:rFonts w:cs="Arial"/>
          <w:color w:val="222222"/>
        </w:rPr>
        <w:t>Log in to your Azure Account through the </w:t>
      </w:r>
      <w:hyperlink r:id="rId19" w:history="1">
        <w:r w:rsidRPr="006C3670">
          <w:rPr>
            <w:rStyle w:val="Hyperlink"/>
            <w:rFonts w:cs="Arial"/>
            <w:color w:val="0078D7"/>
            <w:sz w:val="18"/>
          </w:rPr>
          <w:t>Azure portal</w:t>
        </w:r>
      </w:hyperlink>
      <w:r w:rsidRPr="006C3670">
        <w:rPr>
          <w:rFonts w:cs="Arial"/>
          <w:color w:val="222222"/>
        </w:rPr>
        <w:t>.</w:t>
      </w:r>
    </w:p>
    <w:p w14:paraId="489A88B4" w14:textId="77777777" w:rsidR="006C3670" w:rsidRPr="006C3670" w:rsidRDefault="006C3670" w:rsidP="006C3670">
      <w:pPr>
        <w:pStyle w:val="NormalWeb"/>
        <w:numPr>
          <w:ilvl w:val="0"/>
          <w:numId w:val="39"/>
        </w:numPr>
        <w:shd w:val="clear" w:color="auto" w:fill="FFFFFF"/>
        <w:spacing w:after="0" w:afterAutospacing="0"/>
        <w:ind w:left="570"/>
        <w:rPr>
          <w:rFonts w:ascii="Arial" w:hAnsi="Arial" w:cs="Arial"/>
          <w:color w:val="222222"/>
          <w:sz w:val="18"/>
          <w:szCs w:val="18"/>
        </w:rPr>
      </w:pPr>
      <w:r w:rsidRPr="006C3670">
        <w:rPr>
          <w:rFonts w:ascii="Arial" w:hAnsi="Arial" w:cs="Arial"/>
          <w:color w:val="222222"/>
          <w:sz w:val="18"/>
          <w:szCs w:val="18"/>
        </w:rPr>
        <w:t>Select </w:t>
      </w:r>
      <w:r w:rsidRPr="006C3670">
        <w:rPr>
          <w:rStyle w:val="Strong"/>
          <w:rFonts w:ascii="Arial" w:hAnsi="Arial" w:cs="Arial"/>
          <w:color w:val="222222"/>
          <w:sz w:val="18"/>
          <w:szCs w:val="18"/>
        </w:rPr>
        <w:t>Azure Active Directory</w:t>
      </w:r>
      <w:r w:rsidRPr="006C3670">
        <w:rPr>
          <w:rFonts w:ascii="Arial" w:hAnsi="Arial" w:cs="Arial"/>
          <w:color w:val="222222"/>
          <w:sz w:val="18"/>
          <w:szCs w:val="18"/>
        </w:rPr>
        <w:t>.</w:t>
      </w:r>
    </w:p>
    <w:p w14:paraId="6B7B3396" w14:textId="1EEBC12E" w:rsidR="006C3670" w:rsidRPr="006C3670" w:rsidRDefault="00911DEF" w:rsidP="00911DEF">
      <w:pPr>
        <w:pStyle w:val="NormalWeb"/>
        <w:shd w:val="clear" w:color="auto" w:fill="FFFFFF"/>
        <w:spacing w:after="0" w:afterAutospacing="0"/>
        <w:ind w:left="210"/>
        <w:rPr>
          <w:rFonts w:ascii="Arial" w:hAnsi="Arial" w:cs="Arial"/>
          <w:color w:val="222222"/>
          <w:sz w:val="18"/>
          <w:szCs w:val="18"/>
        </w:rPr>
      </w:pPr>
      <w:r>
        <w:rPr>
          <w:noProof/>
          <w:lang w:val="en-US" w:eastAsia="en-US"/>
        </w:rPr>
        <w:drawing>
          <wp:inline distT="0" distB="0" distL="0" distR="0" wp14:anchorId="555ECE96" wp14:editId="73327A46">
            <wp:extent cx="1390721" cy="3079908"/>
            <wp:effectExtent l="0" t="0" r="0" b="635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select-active-directory.png"/>
                    <pic:cNvPicPr/>
                  </pic:nvPicPr>
                  <pic:blipFill>
                    <a:blip r:embed="rId20">
                      <a:extLst>
                        <a:ext uri="{28A0092B-C50C-407E-A947-70E740481C1C}">
                          <a14:useLocalDpi xmlns:a14="http://schemas.microsoft.com/office/drawing/2010/main" val="0"/>
                        </a:ext>
                      </a:extLst>
                    </a:blip>
                    <a:stretch>
                      <a:fillRect/>
                    </a:stretch>
                  </pic:blipFill>
                  <pic:spPr>
                    <a:xfrm>
                      <a:off x="0" y="0"/>
                      <a:ext cx="1390721" cy="3079908"/>
                    </a:xfrm>
                    <a:prstGeom prst="rect">
                      <a:avLst/>
                    </a:prstGeom>
                  </pic:spPr>
                </pic:pic>
              </a:graphicData>
            </a:graphic>
          </wp:inline>
        </w:drawing>
      </w:r>
      <w:r w:rsidRPr="00911DEF">
        <w:t xml:space="preserve"> </w:t>
      </w:r>
    </w:p>
    <w:p w14:paraId="7076E54B" w14:textId="77777777" w:rsidR="006C3670" w:rsidRPr="006C3670" w:rsidRDefault="006C3670" w:rsidP="006C3670">
      <w:pPr>
        <w:pStyle w:val="NormalWeb"/>
        <w:numPr>
          <w:ilvl w:val="0"/>
          <w:numId w:val="39"/>
        </w:numPr>
        <w:shd w:val="clear" w:color="auto" w:fill="FFFFFF"/>
        <w:spacing w:after="0" w:afterAutospacing="0"/>
        <w:ind w:left="570"/>
        <w:rPr>
          <w:rFonts w:ascii="Arial" w:hAnsi="Arial" w:cs="Arial"/>
          <w:color w:val="222222"/>
          <w:sz w:val="18"/>
          <w:szCs w:val="18"/>
        </w:rPr>
      </w:pPr>
      <w:r w:rsidRPr="006C3670">
        <w:rPr>
          <w:rFonts w:ascii="Arial" w:hAnsi="Arial" w:cs="Arial"/>
          <w:color w:val="222222"/>
          <w:sz w:val="18"/>
          <w:szCs w:val="18"/>
        </w:rPr>
        <w:t>Select </w:t>
      </w:r>
      <w:r w:rsidRPr="006C3670">
        <w:rPr>
          <w:rStyle w:val="Strong"/>
          <w:rFonts w:ascii="Arial" w:hAnsi="Arial" w:cs="Arial"/>
          <w:color w:val="222222"/>
          <w:sz w:val="18"/>
          <w:szCs w:val="18"/>
        </w:rPr>
        <w:t>App registrations</w:t>
      </w:r>
      <w:r w:rsidRPr="006C3670">
        <w:rPr>
          <w:rFonts w:ascii="Arial" w:hAnsi="Arial" w:cs="Arial"/>
          <w:color w:val="222222"/>
          <w:sz w:val="18"/>
          <w:szCs w:val="18"/>
        </w:rPr>
        <w:t>.</w:t>
      </w:r>
    </w:p>
    <w:p w14:paraId="1C476C5A" w14:textId="4CA56399" w:rsidR="006C3670" w:rsidRPr="006C3670" w:rsidRDefault="00911DEF" w:rsidP="00911DEF">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41FD7821" wp14:editId="7FEAB307">
            <wp:extent cx="1530429" cy="1778091"/>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select-app-registrations.png"/>
                    <pic:cNvPicPr/>
                  </pic:nvPicPr>
                  <pic:blipFill>
                    <a:blip r:embed="rId21">
                      <a:extLst>
                        <a:ext uri="{28A0092B-C50C-407E-A947-70E740481C1C}">
                          <a14:useLocalDpi xmlns:a14="http://schemas.microsoft.com/office/drawing/2010/main" val="0"/>
                        </a:ext>
                      </a:extLst>
                    </a:blip>
                    <a:stretch>
                      <a:fillRect/>
                    </a:stretch>
                  </pic:blipFill>
                  <pic:spPr>
                    <a:xfrm>
                      <a:off x="0" y="0"/>
                      <a:ext cx="1530429" cy="1778091"/>
                    </a:xfrm>
                    <a:prstGeom prst="rect">
                      <a:avLst/>
                    </a:prstGeom>
                  </pic:spPr>
                </pic:pic>
              </a:graphicData>
            </a:graphic>
          </wp:inline>
        </w:drawing>
      </w:r>
    </w:p>
    <w:p w14:paraId="7B148724" w14:textId="77777777" w:rsidR="006C3670" w:rsidRPr="006C3670" w:rsidRDefault="006C3670" w:rsidP="006C3670">
      <w:pPr>
        <w:pStyle w:val="NormalWeb"/>
        <w:numPr>
          <w:ilvl w:val="0"/>
          <w:numId w:val="39"/>
        </w:numPr>
        <w:shd w:val="clear" w:color="auto" w:fill="FFFFFF"/>
        <w:spacing w:after="0" w:afterAutospacing="0"/>
        <w:ind w:left="570"/>
        <w:rPr>
          <w:rFonts w:ascii="Arial" w:hAnsi="Arial" w:cs="Arial"/>
          <w:color w:val="222222"/>
          <w:sz w:val="18"/>
          <w:szCs w:val="18"/>
        </w:rPr>
      </w:pPr>
      <w:r w:rsidRPr="006C3670">
        <w:rPr>
          <w:rFonts w:ascii="Arial" w:hAnsi="Arial" w:cs="Arial"/>
          <w:color w:val="222222"/>
          <w:sz w:val="18"/>
          <w:szCs w:val="18"/>
        </w:rPr>
        <w:t>Select </w:t>
      </w:r>
      <w:r w:rsidRPr="006C3670">
        <w:rPr>
          <w:rStyle w:val="Strong"/>
          <w:rFonts w:ascii="Arial" w:hAnsi="Arial" w:cs="Arial"/>
          <w:color w:val="222222"/>
          <w:sz w:val="18"/>
          <w:szCs w:val="18"/>
        </w:rPr>
        <w:t>Add</w:t>
      </w:r>
      <w:r w:rsidRPr="006C3670">
        <w:rPr>
          <w:rFonts w:ascii="Arial" w:hAnsi="Arial" w:cs="Arial"/>
          <w:color w:val="222222"/>
          <w:sz w:val="18"/>
          <w:szCs w:val="18"/>
        </w:rPr>
        <w:t>.</w:t>
      </w:r>
    </w:p>
    <w:p w14:paraId="5D917719" w14:textId="484174A1" w:rsidR="006C3670" w:rsidRPr="006C3670" w:rsidRDefault="00911DEF" w:rsidP="00911DEF">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12242C91" wp14:editId="5B82F80D">
            <wp:extent cx="1187511" cy="266714"/>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select-add-app.png"/>
                    <pic:cNvPicPr/>
                  </pic:nvPicPr>
                  <pic:blipFill>
                    <a:blip r:embed="rId22">
                      <a:extLst>
                        <a:ext uri="{28A0092B-C50C-407E-A947-70E740481C1C}">
                          <a14:useLocalDpi xmlns:a14="http://schemas.microsoft.com/office/drawing/2010/main" val="0"/>
                        </a:ext>
                      </a:extLst>
                    </a:blip>
                    <a:stretch>
                      <a:fillRect/>
                    </a:stretch>
                  </pic:blipFill>
                  <pic:spPr>
                    <a:xfrm>
                      <a:off x="0" y="0"/>
                      <a:ext cx="1187511" cy="266714"/>
                    </a:xfrm>
                    <a:prstGeom prst="rect">
                      <a:avLst/>
                    </a:prstGeom>
                  </pic:spPr>
                </pic:pic>
              </a:graphicData>
            </a:graphic>
          </wp:inline>
        </w:drawing>
      </w:r>
    </w:p>
    <w:p w14:paraId="607BBED5" w14:textId="77777777" w:rsidR="00BA7D8F" w:rsidRDefault="00BA7D8F" w:rsidP="006C3670">
      <w:pPr>
        <w:pStyle w:val="NormalWeb"/>
        <w:numPr>
          <w:ilvl w:val="0"/>
          <w:numId w:val="39"/>
        </w:numPr>
        <w:shd w:val="clear" w:color="auto" w:fill="FFFFFF"/>
        <w:spacing w:after="0" w:afterAutospacing="0"/>
        <w:ind w:left="570"/>
        <w:rPr>
          <w:rFonts w:ascii="Arial" w:hAnsi="Arial" w:cs="Arial"/>
          <w:color w:val="222222"/>
          <w:sz w:val="18"/>
          <w:szCs w:val="18"/>
        </w:rPr>
      </w:pPr>
      <w:r>
        <w:rPr>
          <w:rFonts w:ascii="Arial" w:hAnsi="Arial" w:cs="Arial"/>
          <w:color w:val="222222"/>
          <w:sz w:val="18"/>
          <w:szCs w:val="18"/>
        </w:rPr>
        <w:t>Set the following values:</w:t>
      </w:r>
    </w:p>
    <w:p w14:paraId="7DA61948" w14:textId="1FB38FB1" w:rsidR="00BA7D8F" w:rsidRDefault="00BA7D8F" w:rsidP="00BA7D8F">
      <w:pPr>
        <w:pStyle w:val="NormalWeb"/>
        <w:numPr>
          <w:ilvl w:val="1"/>
          <w:numId w:val="39"/>
        </w:numPr>
        <w:shd w:val="clear" w:color="auto" w:fill="FFFFFF"/>
        <w:spacing w:after="0" w:afterAutospacing="0"/>
        <w:rPr>
          <w:rFonts w:ascii="Arial" w:hAnsi="Arial" w:cs="Arial"/>
          <w:color w:val="222222"/>
          <w:sz w:val="18"/>
          <w:szCs w:val="18"/>
        </w:rPr>
      </w:pPr>
      <w:r w:rsidRPr="00BA7D8F">
        <w:rPr>
          <w:rFonts w:ascii="Arial" w:hAnsi="Arial" w:cs="Arial"/>
          <w:b/>
          <w:color w:val="222222"/>
          <w:sz w:val="18"/>
          <w:szCs w:val="18"/>
        </w:rPr>
        <w:t>Name:</w:t>
      </w:r>
      <w:r w:rsidRPr="00BA7D8F">
        <w:rPr>
          <w:rFonts w:ascii="Arial" w:hAnsi="Arial" w:cs="Arial"/>
          <w:color w:val="222222"/>
          <w:sz w:val="18"/>
          <w:szCs w:val="18"/>
        </w:rPr>
        <w:t xml:space="preserve"> </w:t>
      </w:r>
      <w:proofErr w:type="spellStart"/>
      <w:r w:rsidRPr="00BA7D8F">
        <w:rPr>
          <w:rFonts w:ascii="Arial" w:hAnsi="Arial" w:cs="Arial"/>
          <w:color w:val="222222"/>
          <w:sz w:val="18"/>
          <w:szCs w:val="18"/>
        </w:rPr>
        <w:t>CFazureCmd</w:t>
      </w:r>
      <w:proofErr w:type="spellEnd"/>
    </w:p>
    <w:p w14:paraId="4891C09C" w14:textId="2EB61283" w:rsidR="00BA7D8F" w:rsidRPr="00BA7D8F" w:rsidRDefault="00BA7D8F" w:rsidP="00BA7D8F">
      <w:pPr>
        <w:pStyle w:val="NormalWeb"/>
        <w:numPr>
          <w:ilvl w:val="1"/>
          <w:numId w:val="39"/>
        </w:numPr>
        <w:shd w:val="clear" w:color="auto" w:fill="FFFFFF"/>
        <w:spacing w:after="0" w:afterAutospacing="0"/>
        <w:rPr>
          <w:rFonts w:ascii="Arial" w:hAnsi="Arial" w:cs="Arial"/>
          <w:b/>
          <w:color w:val="222222"/>
          <w:sz w:val="18"/>
          <w:szCs w:val="18"/>
        </w:rPr>
      </w:pPr>
      <w:r w:rsidRPr="00BA7D8F">
        <w:rPr>
          <w:rFonts w:ascii="Arial" w:hAnsi="Arial" w:cs="Arial"/>
          <w:b/>
          <w:color w:val="222222"/>
          <w:sz w:val="18"/>
          <w:szCs w:val="18"/>
        </w:rPr>
        <w:t xml:space="preserve">Application Type: </w:t>
      </w:r>
      <w:r>
        <w:rPr>
          <w:rFonts w:ascii="Arial" w:hAnsi="Arial" w:cs="Arial"/>
          <w:color w:val="222222"/>
          <w:sz w:val="18"/>
          <w:szCs w:val="18"/>
        </w:rPr>
        <w:t>Web app/ API</w:t>
      </w:r>
    </w:p>
    <w:p w14:paraId="19F0EEE1" w14:textId="16D1E071" w:rsidR="00BA7D8F" w:rsidRPr="00BA7D8F" w:rsidRDefault="00BA7D8F" w:rsidP="00BA7D8F">
      <w:pPr>
        <w:pStyle w:val="NormalWeb"/>
        <w:numPr>
          <w:ilvl w:val="1"/>
          <w:numId w:val="39"/>
        </w:numPr>
        <w:shd w:val="clear" w:color="auto" w:fill="FFFFFF"/>
        <w:spacing w:after="0" w:afterAutospacing="0"/>
        <w:rPr>
          <w:rFonts w:ascii="Arial" w:hAnsi="Arial" w:cs="Arial"/>
          <w:b/>
          <w:color w:val="222222"/>
          <w:sz w:val="18"/>
          <w:szCs w:val="18"/>
        </w:rPr>
      </w:pPr>
      <w:r>
        <w:rPr>
          <w:rFonts w:ascii="Arial" w:hAnsi="Arial" w:cs="Arial"/>
          <w:b/>
          <w:color w:val="222222"/>
          <w:sz w:val="18"/>
          <w:szCs w:val="18"/>
        </w:rPr>
        <w:t xml:space="preserve">Sign-in URL: </w:t>
      </w:r>
      <w:r w:rsidRPr="00BA7D8F">
        <w:rPr>
          <w:rFonts w:ascii="Arial" w:hAnsi="Arial" w:cs="Arial"/>
          <w:color w:val="222222"/>
          <w:sz w:val="18"/>
          <w:szCs w:val="18"/>
        </w:rPr>
        <w:t>http://CFazureCmd</w:t>
      </w:r>
    </w:p>
    <w:p w14:paraId="3DC2033D" w14:textId="203B8E3E" w:rsidR="006C3670" w:rsidRDefault="0051402E" w:rsidP="005C1033">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lastRenderedPageBreak/>
        <w:drawing>
          <wp:inline distT="0" distB="0" distL="0" distR="0" wp14:anchorId="27CC992C" wp14:editId="505DBDBD">
            <wp:extent cx="1955901" cy="2698889"/>
            <wp:effectExtent l="0" t="0" r="6350" b="635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create-app.png"/>
                    <pic:cNvPicPr/>
                  </pic:nvPicPr>
                  <pic:blipFill>
                    <a:blip r:embed="rId23">
                      <a:extLst>
                        <a:ext uri="{28A0092B-C50C-407E-A947-70E740481C1C}">
                          <a14:useLocalDpi xmlns:a14="http://schemas.microsoft.com/office/drawing/2010/main" val="0"/>
                        </a:ext>
                      </a:extLst>
                    </a:blip>
                    <a:stretch>
                      <a:fillRect/>
                    </a:stretch>
                  </pic:blipFill>
                  <pic:spPr>
                    <a:xfrm>
                      <a:off x="0" y="0"/>
                      <a:ext cx="1955901" cy="2698889"/>
                    </a:xfrm>
                    <a:prstGeom prst="rect">
                      <a:avLst/>
                    </a:prstGeom>
                  </pic:spPr>
                </pic:pic>
              </a:graphicData>
            </a:graphic>
          </wp:inline>
        </w:drawing>
      </w:r>
    </w:p>
    <w:p w14:paraId="7796BAD7" w14:textId="5F65C3D0" w:rsidR="00C20DD8" w:rsidRDefault="00C20DD8" w:rsidP="00C20DD8">
      <w:pPr>
        <w:pStyle w:val="NormalWeb"/>
        <w:numPr>
          <w:ilvl w:val="0"/>
          <w:numId w:val="39"/>
        </w:numPr>
        <w:shd w:val="clear" w:color="auto" w:fill="FFFFFF"/>
        <w:spacing w:after="0" w:afterAutospacing="0"/>
        <w:ind w:left="570"/>
        <w:rPr>
          <w:rFonts w:ascii="Arial" w:hAnsi="Arial" w:cs="Arial"/>
          <w:color w:val="222222"/>
          <w:sz w:val="18"/>
          <w:szCs w:val="18"/>
        </w:rPr>
      </w:pPr>
      <w:r w:rsidRPr="006C3670">
        <w:rPr>
          <w:rFonts w:ascii="Arial" w:hAnsi="Arial" w:cs="Arial"/>
          <w:color w:val="222222"/>
          <w:sz w:val="18"/>
          <w:szCs w:val="18"/>
        </w:rPr>
        <w:t>. After setting the values, select </w:t>
      </w:r>
      <w:r w:rsidRPr="006C3670">
        <w:rPr>
          <w:rStyle w:val="Strong"/>
          <w:rFonts w:ascii="Arial" w:hAnsi="Arial" w:cs="Arial"/>
          <w:color w:val="222222"/>
          <w:sz w:val="18"/>
          <w:szCs w:val="18"/>
        </w:rPr>
        <w:t>Create</w:t>
      </w:r>
      <w:r w:rsidRPr="006C3670">
        <w:rPr>
          <w:rFonts w:ascii="Arial" w:hAnsi="Arial" w:cs="Arial"/>
          <w:color w:val="222222"/>
          <w:sz w:val="18"/>
          <w:szCs w:val="18"/>
        </w:rPr>
        <w:t>.</w:t>
      </w:r>
    </w:p>
    <w:p w14:paraId="75732818" w14:textId="78E515EF" w:rsidR="00AE1E24" w:rsidRPr="00C20DD8" w:rsidRDefault="00AE1E24" w:rsidP="00AE1E24">
      <w:pPr>
        <w:pStyle w:val="NormalWeb"/>
        <w:shd w:val="clear" w:color="auto" w:fill="FFFFFF"/>
        <w:spacing w:after="0" w:afterAutospacing="0"/>
        <w:rPr>
          <w:rFonts w:ascii="Arial" w:hAnsi="Arial" w:cs="Arial"/>
          <w:color w:val="222222"/>
          <w:sz w:val="18"/>
          <w:szCs w:val="18"/>
        </w:rPr>
      </w:pPr>
      <w:r>
        <w:rPr>
          <w:rFonts w:ascii="Arial" w:hAnsi="Arial" w:cs="Arial"/>
          <w:color w:val="222222"/>
          <w:sz w:val="18"/>
          <w:szCs w:val="18"/>
        </w:rPr>
        <w:t>A notification will be raised confirming that the application was successfully regist</w:t>
      </w:r>
      <w:r w:rsidR="00360392">
        <w:rPr>
          <w:rFonts w:ascii="Arial" w:hAnsi="Arial" w:cs="Arial"/>
          <w:color w:val="222222"/>
          <w:sz w:val="18"/>
          <w:szCs w:val="18"/>
        </w:rPr>
        <w:t>e</w:t>
      </w:r>
      <w:r>
        <w:rPr>
          <w:rFonts w:ascii="Arial" w:hAnsi="Arial" w:cs="Arial"/>
          <w:color w:val="222222"/>
          <w:sz w:val="18"/>
          <w:szCs w:val="18"/>
        </w:rPr>
        <w:t xml:space="preserve">red. </w:t>
      </w:r>
    </w:p>
    <w:p w14:paraId="7C3BDDEE" w14:textId="77777777" w:rsidR="00693645" w:rsidRDefault="00693645" w:rsidP="00831E00">
      <w:pPr>
        <w:pStyle w:val="Heading2"/>
      </w:pPr>
      <w:r w:rsidRPr="00693645">
        <w:t>Get application ID and authentication key</w:t>
      </w:r>
    </w:p>
    <w:p w14:paraId="0AEB6A41" w14:textId="77777777" w:rsidR="00693645" w:rsidRPr="00382AB2" w:rsidRDefault="00693645" w:rsidP="00693645">
      <w:pPr>
        <w:rPr>
          <w:lang w:val="en-US"/>
        </w:rPr>
      </w:pPr>
    </w:p>
    <w:p w14:paraId="538785F5" w14:textId="77777777" w:rsidR="00693645" w:rsidRPr="00382AB2" w:rsidRDefault="00693645" w:rsidP="00693645">
      <w:pPr>
        <w:pStyle w:val="NormalWeb"/>
        <w:numPr>
          <w:ilvl w:val="0"/>
          <w:numId w:val="36"/>
        </w:numPr>
        <w:shd w:val="clear" w:color="auto" w:fill="FFFFFF"/>
        <w:spacing w:after="0" w:afterAutospacing="0"/>
        <w:ind w:left="570"/>
        <w:rPr>
          <w:rFonts w:ascii="Arial" w:hAnsi="Arial" w:cs="Arial"/>
          <w:color w:val="222222"/>
          <w:sz w:val="18"/>
          <w:szCs w:val="18"/>
        </w:rPr>
      </w:pPr>
      <w:r w:rsidRPr="00382AB2">
        <w:rPr>
          <w:rFonts w:ascii="Arial" w:hAnsi="Arial" w:cs="Arial"/>
          <w:color w:val="222222"/>
          <w:sz w:val="18"/>
          <w:szCs w:val="18"/>
        </w:rPr>
        <w:t>From </w:t>
      </w:r>
      <w:r w:rsidRPr="00382AB2">
        <w:rPr>
          <w:rStyle w:val="Strong"/>
          <w:rFonts w:ascii="Arial" w:hAnsi="Arial" w:cs="Arial"/>
          <w:color w:val="222222"/>
          <w:sz w:val="18"/>
          <w:szCs w:val="18"/>
        </w:rPr>
        <w:t>App registrations</w:t>
      </w:r>
      <w:r w:rsidRPr="00382AB2">
        <w:rPr>
          <w:rFonts w:ascii="Arial" w:hAnsi="Arial" w:cs="Arial"/>
          <w:color w:val="222222"/>
          <w:sz w:val="18"/>
          <w:szCs w:val="18"/>
        </w:rPr>
        <w:t> in Azure Active Directory, select your application.</w:t>
      </w:r>
    </w:p>
    <w:p w14:paraId="112AE9DD" w14:textId="48745922" w:rsidR="00693645" w:rsidRPr="00382AB2" w:rsidRDefault="00310270" w:rsidP="00310270">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328C3A27" wp14:editId="260D6447">
            <wp:extent cx="3537132" cy="1384371"/>
            <wp:effectExtent l="0" t="0" r="6350" b="635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select-app.png"/>
                    <pic:cNvPicPr/>
                  </pic:nvPicPr>
                  <pic:blipFill>
                    <a:blip r:embed="rId24">
                      <a:extLst>
                        <a:ext uri="{28A0092B-C50C-407E-A947-70E740481C1C}">
                          <a14:useLocalDpi xmlns:a14="http://schemas.microsoft.com/office/drawing/2010/main" val="0"/>
                        </a:ext>
                      </a:extLst>
                    </a:blip>
                    <a:stretch>
                      <a:fillRect/>
                    </a:stretch>
                  </pic:blipFill>
                  <pic:spPr>
                    <a:xfrm>
                      <a:off x="0" y="0"/>
                      <a:ext cx="3537132" cy="1384371"/>
                    </a:xfrm>
                    <a:prstGeom prst="rect">
                      <a:avLst/>
                    </a:prstGeom>
                  </pic:spPr>
                </pic:pic>
              </a:graphicData>
            </a:graphic>
          </wp:inline>
        </w:drawing>
      </w:r>
    </w:p>
    <w:p w14:paraId="365A7F4E" w14:textId="368DF69B" w:rsidR="00693645" w:rsidRPr="00382AB2" w:rsidRDefault="00693645" w:rsidP="00693645">
      <w:pPr>
        <w:pStyle w:val="NormalWeb"/>
        <w:numPr>
          <w:ilvl w:val="0"/>
          <w:numId w:val="36"/>
        </w:numPr>
        <w:shd w:val="clear" w:color="auto" w:fill="FFFFFF"/>
        <w:spacing w:after="0" w:afterAutospacing="0"/>
        <w:ind w:left="570"/>
        <w:rPr>
          <w:rFonts w:ascii="Arial" w:hAnsi="Arial" w:cs="Arial"/>
          <w:color w:val="222222"/>
          <w:sz w:val="18"/>
          <w:szCs w:val="18"/>
        </w:rPr>
      </w:pPr>
      <w:r w:rsidRPr="00382AB2">
        <w:rPr>
          <w:rFonts w:ascii="Arial" w:hAnsi="Arial" w:cs="Arial"/>
          <w:color w:val="222222"/>
          <w:sz w:val="18"/>
          <w:szCs w:val="18"/>
        </w:rPr>
        <w:t>Copy the </w:t>
      </w:r>
      <w:r w:rsidRPr="00382AB2">
        <w:rPr>
          <w:rStyle w:val="Strong"/>
          <w:rFonts w:ascii="Arial" w:hAnsi="Arial" w:cs="Arial"/>
          <w:color w:val="222222"/>
          <w:sz w:val="18"/>
          <w:szCs w:val="18"/>
        </w:rPr>
        <w:t>Application ID</w:t>
      </w:r>
      <w:r w:rsidRPr="00382AB2">
        <w:rPr>
          <w:rFonts w:ascii="Arial" w:hAnsi="Arial" w:cs="Arial"/>
          <w:color w:val="222222"/>
          <w:sz w:val="18"/>
          <w:szCs w:val="18"/>
        </w:rPr>
        <w:t> </w:t>
      </w:r>
      <w:r w:rsidR="00831E00">
        <w:rPr>
          <w:rFonts w:ascii="Arial" w:hAnsi="Arial" w:cs="Arial"/>
          <w:color w:val="222222"/>
          <w:sz w:val="18"/>
          <w:szCs w:val="18"/>
        </w:rPr>
        <w:t>and store it. It will be used later.</w:t>
      </w:r>
      <w:r w:rsidRPr="00382AB2">
        <w:rPr>
          <w:rFonts w:ascii="Arial" w:hAnsi="Arial" w:cs="Arial"/>
          <w:color w:val="222222"/>
          <w:sz w:val="18"/>
          <w:szCs w:val="18"/>
        </w:rPr>
        <w:t xml:space="preserve"> </w:t>
      </w:r>
    </w:p>
    <w:p w14:paraId="48D299C5" w14:textId="437E55A6" w:rsidR="00693645" w:rsidRPr="00382AB2" w:rsidRDefault="00310270" w:rsidP="00310270">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60A88BA2" wp14:editId="63775159">
            <wp:extent cx="4013406" cy="1193861"/>
            <wp:effectExtent l="0" t="0" r="6350" b="635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copy-app-id.png"/>
                    <pic:cNvPicPr/>
                  </pic:nvPicPr>
                  <pic:blipFill>
                    <a:blip r:embed="rId25">
                      <a:extLst>
                        <a:ext uri="{28A0092B-C50C-407E-A947-70E740481C1C}">
                          <a14:useLocalDpi xmlns:a14="http://schemas.microsoft.com/office/drawing/2010/main" val="0"/>
                        </a:ext>
                      </a:extLst>
                    </a:blip>
                    <a:stretch>
                      <a:fillRect/>
                    </a:stretch>
                  </pic:blipFill>
                  <pic:spPr>
                    <a:xfrm>
                      <a:off x="0" y="0"/>
                      <a:ext cx="4013406" cy="1193861"/>
                    </a:xfrm>
                    <a:prstGeom prst="rect">
                      <a:avLst/>
                    </a:prstGeom>
                  </pic:spPr>
                </pic:pic>
              </a:graphicData>
            </a:graphic>
          </wp:inline>
        </w:drawing>
      </w:r>
    </w:p>
    <w:p w14:paraId="5261EA84" w14:textId="77777777" w:rsidR="00693645" w:rsidRPr="00382AB2" w:rsidRDefault="00693645" w:rsidP="00693645">
      <w:pPr>
        <w:pStyle w:val="NormalWeb"/>
        <w:numPr>
          <w:ilvl w:val="0"/>
          <w:numId w:val="36"/>
        </w:numPr>
        <w:shd w:val="clear" w:color="auto" w:fill="FFFFFF"/>
        <w:spacing w:after="0" w:afterAutospacing="0"/>
        <w:ind w:left="570"/>
        <w:rPr>
          <w:rFonts w:ascii="Arial" w:hAnsi="Arial" w:cs="Arial"/>
          <w:color w:val="222222"/>
          <w:sz w:val="18"/>
          <w:szCs w:val="18"/>
        </w:rPr>
      </w:pPr>
      <w:r w:rsidRPr="00382AB2">
        <w:rPr>
          <w:rFonts w:ascii="Arial" w:hAnsi="Arial" w:cs="Arial"/>
          <w:color w:val="222222"/>
          <w:sz w:val="18"/>
          <w:szCs w:val="18"/>
        </w:rPr>
        <w:t>To generate an authentication key, select </w:t>
      </w:r>
      <w:r w:rsidRPr="00382AB2">
        <w:rPr>
          <w:rStyle w:val="Strong"/>
          <w:rFonts w:ascii="Arial" w:hAnsi="Arial" w:cs="Arial"/>
          <w:color w:val="222222"/>
          <w:sz w:val="18"/>
          <w:szCs w:val="18"/>
        </w:rPr>
        <w:t>Keys</w:t>
      </w:r>
      <w:r w:rsidRPr="00382AB2">
        <w:rPr>
          <w:rFonts w:ascii="Arial" w:hAnsi="Arial" w:cs="Arial"/>
          <w:color w:val="222222"/>
          <w:sz w:val="18"/>
          <w:szCs w:val="18"/>
        </w:rPr>
        <w:t>.</w:t>
      </w:r>
    </w:p>
    <w:p w14:paraId="116E9C87" w14:textId="756F3B4F" w:rsidR="00693645" w:rsidRPr="00382AB2" w:rsidRDefault="00310270" w:rsidP="00310270">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lastRenderedPageBreak/>
        <w:drawing>
          <wp:inline distT="0" distB="0" distL="0" distR="0" wp14:anchorId="4743484D" wp14:editId="124F81A5">
            <wp:extent cx="1974951" cy="2540131"/>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select-keys.png"/>
                    <pic:cNvPicPr/>
                  </pic:nvPicPr>
                  <pic:blipFill>
                    <a:blip r:embed="rId26">
                      <a:extLst>
                        <a:ext uri="{28A0092B-C50C-407E-A947-70E740481C1C}">
                          <a14:useLocalDpi xmlns:a14="http://schemas.microsoft.com/office/drawing/2010/main" val="0"/>
                        </a:ext>
                      </a:extLst>
                    </a:blip>
                    <a:stretch>
                      <a:fillRect/>
                    </a:stretch>
                  </pic:blipFill>
                  <pic:spPr>
                    <a:xfrm>
                      <a:off x="0" y="0"/>
                      <a:ext cx="1974951" cy="2540131"/>
                    </a:xfrm>
                    <a:prstGeom prst="rect">
                      <a:avLst/>
                    </a:prstGeom>
                  </pic:spPr>
                </pic:pic>
              </a:graphicData>
            </a:graphic>
          </wp:inline>
        </w:drawing>
      </w:r>
    </w:p>
    <w:p w14:paraId="5B77A0F6" w14:textId="03BBB024" w:rsidR="00693645" w:rsidRPr="00382AB2" w:rsidRDefault="005A587F" w:rsidP="00693645">
      <w:pPr>
        <w:pStyle w:val="NormalWeb"/>
        <w:numPr>
          <w:ilvl w:val="0"/>
          <w:numId w:val="36"/>
        </w:numPr>
        <w:shd w:val="clear" w:color="auto" w:fill="FFFFFF"/>
        <w:spacing w:after="0" w:afterAutospacing="0"/>
        <w:ind w:left="570"/>
        <w:rPr>
          <w:rFonts w:ascii="Arial" w:hAnsi="Arial" w:cs="Arial"/>
          <w:color w:val="222222"/>
          <w:sz w:val="18"/>
          <w:szCs w:val="18"/>
        </w:rPr>
      </w:pPr>
      <w:r>
        <w:rPr>
          <w:rFonts w:ascii="Arial" w:hAnsi="Arial" w:cs="Arial"/>
          <w:color w:val="222222"/>
          <w:sz w:val="18"/>
          <w:szCs w:val="18"/>
        </w:rPr>
        <w:t xml:space="preserve">Provide a description of the key with the value </w:t>
      </w:r>
      <w:r w:rsidRPr="005A587F">
        <w:rPr>
          <w:rFonts w:ascii="Arial" w:hAnsi="Arial" w:cs="Arial"/>
          <w:b/>
          <w:color w:val="222222"/>
          <w:sz w:val="18"/>
          <w:szCs w:val="18"/>
        </w:rPr>
        <w:t>First Key</w:t>
      </w:r>
      <w:r>
        <w:rPr>
          <w:rFonts w:ascii="Arial" w:hAnsi="Arial" w:cs="Arial"/>
          <w:color w:val="222222"/>
          <w:sz w:val="18"/>
          <w:szCs w:val="18"/>
        </w:rPr>
        <w:t>, and set the</w:t>
      </w:r>
      <w:r w:rsidR="00693645" w:rsidRPr="00382AB2">
        <w:rPr>
          <w:rFonts w:ascii="Arial" w:hAnsi="Arial" w:cs="Arial"/>
          <w:color w:val="222222"/>
          <w:sz w:val="18"/>
          <w:szCs w:val="18"/>
        </w:rPr>
        <w:t xml:space="preserve"> duration for the key</w:t>
      </w:r>
      <w:r>
        <w:rPr>
          <w:rFonts w:ascii="Arial" w:hAnsi="Arial" w:cs="Arial"/>
          <w:color w:val="222222"/>
          <w:sz w:val="18"/>
          <w:szCs w:val="18"/>
        </w:rPr>
        <w:t xml:space="preserve"> to </w:t>
      </w:r>
      <w:r w:rsidRPr="005A587F">
        <w:rPr>
          <w:rFonts w:ascii="Arial" w:hAnsi="Arial" w:cs="Arial"/>
          <w:b/>
          <w:color w:val="222222"/>
          <w:sz w:val="18"/>
          <w:szCs w:val="18"/>
        </w:rPr>
        <w:t>Never</w:t>
      </w:r>
      <w:r w:rsidR="00693645" w:rsidRPr="00382AB2">
        <w:rPr>
          <w:rFonts w:ascii="Arial" w:hAnsi="Arial" w:cs="Arial"/>
          <w:color w:val="222222"/>
          <w:sz w:val="18"/>
          <w:szCs w:val="18"/>
        </w:rPr>
        <w:t>. When done, select </w:t>
      </w:r>
      <w:proofErr w:type="gramStart"/>
      <w:r w:rsidR="00693645" w:rsidRPr="00382AB2">
        <w:rPr>
          <w:rStyle w:val="Strong"/>
          <w:rFonts w:ascii="Arial" w:hAnsi="Arial" w:cs="Arial"/>
          <w:color w:val="222222"/>
          <w:sz w:val="18"/>
          <w:szCs w:val="18"/>
        </w:rPr>
        <w:t>Save</w:t>
      </w:r>
      <w:proofErr w:type="gramEnd"/>
      <w:r w:rsidR="00693645" w:rsidRPr="00382AB2">
        <w:rPr>
          <w:rFonts w:ascii="Arial" w:hAnsi="Arial" w:cs="Arial"/>
          <w:color w:val="222222"/>
          <w:sz w:val="18"/>
          <w:szCs w:val="18"/>
        </w:rPr>
        <w:t>.</w:t>
      </w:r>
    </w:p>
    <w:p w14:paraId="1766E6DE" w14:textId="3523821A" w:rsidR="00693645" w:rsidRPr="00382AB2" w:rsidRDefault="00310270" w:rsidP="00310270">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2E42F17E" wp14:editId="38512790">
            <wp:extent cx="3587934" cy="1130358"/>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save-key.png"/>
                    <pic:cNvPicPr/>
                  </pic:nvPicPr>
                  <pic:blipFill>
                    <a:blip r:embed="rId27">
                      <a:extLst>
                        <a:ext uri="{28A0092B-C50C-407E-A947-70E740481C1C}">
                          <a14:useLocalDpi xmlns:a14="http://schemas.microsoft.com/office/drawing/2010/main" val="0"/>
                        </a:ext>
                      </a:extLst>
                    </a:blip>
                    <a:stretch>
                      <a:fillRect/>
                    </a:stretch>
                  </pic:blipFill>
                  <pic:spPr>
                    <a:xfrm>
                      <a:off x="0" y="0"/>
                      <a:ext cx="3587934" cy="1130358"/>
                    </a:xfrm>
                    <a:prstGeom prst="rect">
                      <a:avLst/>
                    </a:prstGeom>
                  </pic:spPr>
                </pic:pic>
              </a:graphicData>
            </a:graphic>
          </wp:inline>
        </w:drawing>
      </w:r>
    </w:p>
    <w:p w14:paraId="61B3A2E5" w14:textId="4900885F" w:rsidR="00693645" w:rsidRPr="00382AB2" w:rsidRDefault="00693645" w:rsidP="00693645">
      <w:pPr>
        <w:pStyle w:val="NormalWeb"/>
        <w:shd w:val="clear" w:color="auto" w:fill="FFFFFF"/>
        <w:spacing w:after="0" w:afterAutospacing="0"/>
        <w:ind w:left="570"/>
        <w:rPr>
          <w:rFonts w:ascii="Arial" w:hAnsi="Arial" w:cs="Arial"/>
          <w:color w:val="222222"/>
          <w:sz w:val="18"/>
          <w:szCs w:val="18"/>
        </w:rPr>
      </w:pPr>
      <w:r w:rsidRPr="00382AB2">
        <w:rPr>
          <w:rFonts w:ascii="Arial" w:hAnsi="Arial" w:cs="Arial"/>
          <w:color w:val="222222"/>
          <w:sz w:val="18"/>
          <w:szCs w:val="18"/>
        </w:rPr>
        <w:t>After saving the key, the value of the key is displayed. Copy this value because you are not able to retrieve the key later. You provide the key value with the application ID to log in as the a</w:t>
      </w:r>
      <w:r w:rsidR="00A330E7">
        <w:rPr>
          <w:rFonts w:ascii="Arial" w:hAnsi="Arial" w:cs="Arial"/>
          <w:color w:val="222222"/>
          <w:sz w:val="18"/>
          <w:szCs w:val="18"/>
        </w:rPr>
        <w:t xml:space="preserve">pplication. Store </w:t>
      </w:r>
      <w:r w:rsidR="00D803B3">
        <w:rPr>
          <w:rFonts w:ascii="Arial" w:hAnsi="Arial" w:cs="Arial"/>
          <w:color w:val="222222"/>
          <w:sz w:val="18"/>
          <w:szCs w:val="18"/>
        </w:rPr>
        <w:t>t</w:t>
      </w:r>
      <w:r w:rsidR="00A760E9">
        <w:rPr>
          <w:rFonts w:ascii="Arial" w:hAnsi="Arial" w:cs="Arial"/>
          <w:color w:val="222222"/>
          <w:sz w:val="18"/>
          <w:szCs w:val="18"/>
        </w:rPr>
        <w:t>his value, as it will be used for later configuration</w:t>
      </w:r>
      <w:r w:rsidR="004E6E89">
        <w:rPr>
          <w:rFonts w:ascii="Arial" w:hAnsi="Arial" w:cs="Arial"/>
          <w:color w:val="222222"/>
          <w:sz w:val="18"/>
          <w:szCs w:val="18"/>
        </w:rPr>
        <w:t>s</w:t>
      </w:r>
      <w:r w:rsidR="00A760E9">
        <w:rPr>
          <w:rFonts w:ascii="Arial" w:hAnsi="Arial" w:cs="Arial"/>
          <w:color w:val="222222"/>
          <w:sz w:val="18"/>
          <w:szCs w:val="18"/>
        </w:rPr>
        <w:t>.</w:t>
      </w:r>
    </w:p>
    <w:p w14:paraId="437D19A3" w14:textId="2E8AD236" w:rsidR="00693645" w:rsidRPr="00382AB2" w:rsidRDefault="001E4531" w:rsidP="001E4531">
      <w:pPr>
        <w:pStyle w:val="NormalWeb"/>
        <w:shd w:val="clear" w:color="auto" w:fill="FFFFFF"/>
        <w:spacing w:after="0" w:afterAutospacing="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1EAF1E29" wp14:editId="49ED4D9A">
            <wp:extent cx="4127712" cy="1606633"/>
            <wp:effectExtent l="0" t="0" r="635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copy-key.png"/>
                    <pic:cNvPicPr/>
                  </pic:nvPicPr>
                  <pic:blipFill>
                    <a:blip r:embed="rId28">
                      <a:extLst>
                        <a:ext uri="{28A0092B-C50C-407E-A947-70E740481C1C}">
                          <a14:useLocalDpi xmlns:a14="http://schemas.microsoft.com/office/drawing/2010/main" val="0"/>
                        </a:ext>
                      </a:extLst>
                    </a:blip>
                    <a:stretch>
                      <a:fillRect/>
                    </a:stretch>
                  </pic:blipFill>
                  <pic:spPr>
                    <a:xfrm>
                      <a:off x="0" y="0"/>
                      <a:ext cx="4127712" cy="1606633"/>
                    </a:xfrm>
                    <a:prstGeom prst="rect">
                      <a:avLst/>
                    </a:prstGeom>
                  </pic:spPr>
                </pic:pic>
              </a:graphicData>
            </a:graphic>
          </wp:inline>
        </w:drawing>
      </w:r>
    </w:p>
    <w:p w14:paraId="314D5204" w14:textId="77777777" w:rsidR="00693645" w:rsidRPr="00693645" w:rsidRDefault="00693645" w:rsidP="00831E00">
      <w:pPr>
        <w:pStyle w:val="Heading2"/>
      </w:pPr>
      <w:r w:rsidRPr="00693645">
        <w:t>Get tenant ID</w:t>
      </w:r>
    </w:p>
    <w:p w14:paraId="641EBC84" w14:textId="77777777" w:rsidR="00693645" w:rsidRPr="00382AB2" w:rsidRDefault="00693645" w:rsidP="00693645">
      <w:pPr>
        <w:pStyle w:val="NormalWeb"/>
        <w:numPr>
          <w:ilvl w:val="0"/>
          <w:numId w:val="37"/>
        </w:numPr>
        <w:shd w:val="clear" w:color="auto" w:fill="FFFFFF"/>
        <w:spacing w:after="0" w:afterAutospacing="0"/>
        <w:ind w:left="570"/>
        <w:rPr>
          <w:rFonts w:ascii="Arial" w:hAnsi="Arial" w:cs="Arial"/>
          <w:color w:val="222222"/>
          <w:sz w:val="18"/>
          <w:szCs w:val="18"/>
        </w:rPr>
      </w:pPr>
      <w:r w:rsidRPr="00382AB2">
        <w:rPr>
          <w:rFonts w:ascii="Arial" w:hAnsi="Arial" w:cs="Arial"/>
          <w:color w:val="222222"/>
          <w:sz w:val="18"/>
          <w:szCs w:val="18"/>
        </w:rPr>
        <w:t>To get the tenant ID, select </w:t>
      </w:r>
      <w:r w:rsidRPr="00382AB2">
        <w:rPr>
          <w:rStyle w:val="Strong"/>
          <w:rFonts w:ascii="Arial" w:hAnsi="Arial" w:cs="Arial"/>
          <w:color w:val="222222"/>
          <w:sz w:val="18"/>
          <w:szCs w:val="18"/>
        </w:rPr>
        <w:t>Properties</w:t>
      </w:r>
      <w:r w:rsidRPr="00382AB2">
        <w:rPr>
          <w:rFonts w:ascii="Arial" w:hAnsi="Arial" w:cs="Arial"/>
          <w:color w:val="222222"/>
          <w:sz w:val="18"/>
          <w:szCs w:val="18"/>
        </w:rPr>
        <w:t> for your Azure AD tenant.</w:t>
      </w:r>
    </w:p>
    <w:p w14:paraId="0A32FCC8" w14:textId="727A4ED6" w:rsidR="00693645" w:rsidRPr="00382AB2" w:rsidRDefault="00C643BD" w:rsidP="004A3EF6">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lastRenderedPageBreak/>
        <w:drawing>
          <wp:inline distT="0" distB="0" distL="0" distR="0" wp14:anchorId="592F58F5" wp14:editId="7C58F99E">
            <wp:extent cx="1549480" cy="2609984"/>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select-ad-properties.png"/>
                    <pic:cNvPicPr/>
                  </pic:nvPicPr>
                  <pic:blipFill>
                    <a:blip r:embed="rId29">
                      <a:extLst>
                        <a:ext uri="{28A0092B-C50C-407E-A947-70E740481C1C}">
                          <a14:useLocalDpi xmlns:a14="http://schemas.microsoft.com/office/drawing/2010/main" val="0"/>
                        </a:ext>
                      </a:extLst>
                    </a:blip>
                    <a:stretch>
                      <a:fillRect/>
                    </a:stretch>
                  </pic:blipFill>
                  <pic:spPr>
                    <a:xfrm>
                      <a:off x="0" y="0"/>
                      <a:ext cx="1549480" cy="2609984"/>
                    </a:xfrm>
                    <a:prstGeom prst="rect">
                      <a:avLst/>
                    </a:prstGeom>
                  </pic:spPr>
                </pic:pic>
              </a:graphicData>
            </a:graphic>
          </wp:inline>
        </w:drawing>
      </w:r>
    </w:p>
    <w:p w14:paraId="61183C8D" w14:textId="77777777" w:rsidR="00693645" w:rsidRPr="00382AB2" w:rsidRDefault="00693645" w:rsidP="00693645">
      <w:pPr>
        <w:pStyle w:val="NormalWeb"/>
        <w:numPr>
          <w:ilvl w:val="0"/>
          <w:numId w:val="37"/>
        </w:numPr>
        <w:shd w:val="clear" w:color="auto" w:fill="FFFFFF"/>
        <w:spacing w:after="0" w:afterAutospacing="0"/>
        <w:ind w:left="570"/>
        <w:rPr>
          <w:rFonts w:ascii="Arial" w:hAnsi="Arial" w:cs="Arial"/>
          <w:color w:val="222222"/>
          <w:sz w:val="18"/>
          <w:szCs w:val="18"/>
        </w:rPr>
      </w:pPr>
      <w:r w:rsidRPr="00382AB2">
        <w:rPr>
          <w:rFonts w:ascii="Arial" w:hAnsi="Arial" w:cs="Arial"/>
          <w:color w:val="222222"/>
          <w:sz w:val="18"/>
          <w:szCs w:val="18"/>
        </w:rPr>
        <w:t>Copy the </w:t>
      </w:r>
      <w:r w:rsidRPr="00382AB2">
        <w:rPr>
          <w:rStyle w:val="Strong"/>
          <w:rFonts w:ascii="Arial" w:hAnsi="Arial" w:cs="Arial"/>
          <w:color w:val="222222"/>
          <w:sz w:val="18"/>
          <w:szCs w:val="18"/>
        </w:rPr>
        <w:t>Directory ID</w:t>
      </w:r>
      <w:r w:rsidRPr="00382AB2">
        <w:rPr>
          <w:rFonts w:ascii="Arial" w:hAnsi="Arial" w:cs="Arial"/>
          <w:color w:val="222222"/>
          <w:sz w:val="18"/>
          <w:szCs w:val="18"/>
        </w:rPr>
        <w:t>. This value is your tenant ID.</w:t>
      </w:r>
    </w:p>
    <w:p w14:paraId="79D7DA64" w14:textId="7FBE97BE" w:rsidR="00693645" w:rsidRPr="00382AB2" w:rsidRDefault="00C643BD" w:rsidP="004A3EF6">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4DD05A12" wp14:editId="30610A71">
            <wp:extent cx="1917799" cy="2025754"/>
            <wp:effectExtent l="0" t="0" r="635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copy-directory-id.png"/>
                    <pic:cNvPicPr/>
                  </pic:nvPicPr>
                  <pic:blipFill>
                    <a:blip r:embed="rId30">
                      <a:extLst>
                        <a:ext uri="{28A0092B-C50C-407E-A947-70E740481C1C}">
                          <a14:useLocalDpi xmlns:a14="http://schemas.microsoft.com/office/drawing/2010/main" val="0"/>
                        </a:ext>
                      </a:extLst>
                    </a:blip>
                    <a:stretch>
                      <a:fillRect/>
                    </a:stretch>
                  </pic:blipFill>
                  <pic:spPr>
                    <a:xfrm>
                      <a:off x="0" y="0"/>
                      <a:ext cx="1917799" cy="2025754"/>
                    </a:xfrm>
                    <a:prstGeom prst="rect">
                      <a:avLst/>
                    </a:prstGeom>
                  </pic:spPr>
                </pic:pic>
              </a:graphicData>
            </a:graphic>
          </wp:inline>
        </w:drawing>
      </w:r>
    </w:p>
    <w:p w14:paraId="68E2211E" w14:textId="77777777" w:rsidR="00693645" w:rsidRPr="00693645" w:rsidRDefault="00693645" w:rsidP="00831E00">
      <w:pPr>
        <w:pStyle w:val="Heading2"/>
      </w:pPr>
      <w:proofErr w:type="spellStart"/>
      <w:r w:rsidRPr="00693645">
        <w:t>Assign</w:t>
      </w:r>
      <w:proofErr w:type="spellEnd"/>
      <w:r w:rsidRPr="00693645">
        <w:t xml:space="preserve"> </w:t>
      </w:r>
      <w:proofErr w:type="spellStart"/>
      <w:r w:rsidRPr="00693645">
        <w:t>application</w:t>
      </w:r>
      <w:proofErr w:type="spellEnd"/>
      <w:r w:rsidRPr="00693645">
        <w:t xml:space="preserve"> to role</w:t>
      </w:r>
    </w:p>
    <w:p w14:paraId="743E6CC0" w14:textId="41CBE809" w:rsidR="00693645" w:rsidRPr="008D1F87" w:rsidRDefault="008D1F87" w:rsidP="008D1F87">
      <w:pPr>
        <w:pStyle w:val="NormalWeb"/>
        <w:numPr>
          <w:ilvl w:val="0"/>
          <w:numId w:val="38"/>
        </w:numPr>
        <w:shd w:val="clear" w:color="auto" w:fill="FFFFFF"/>
        <w:spacing w:after="0" w:afterAutospacing="0"/>
        <w:ind w:left="570"/>
        <w:rPr>
          <w:rFonts w:ascii="Arial" w:hAnsi="Arial" w:cs="Arial"/>
          <w:color w:val="222222"/>
          <w:sz w:val="18"/>
          <w:szCs w:val="18"/>
        </w:rPr>
      </w:pPr>
      <w:r>
        <w:rPr>
          <w:rFonts w:ascii="Arial" w:hAnsi="Arial" w:cs="Arial"/>
          <w:color w:val="222222"/>
          <w:sz w:val="18"/>
          <w:szCs w:val="18"/>
        </w:rPr>
        <w:t>On the search box, type for</w:t>
      </w:r>
      <w:r w:rsidR="00693645" w:rsidRPr="00382AB2">
        <w:rPr>
          <w:rFonts w:ascii="Arial" w:hAnsi="Arial" w:cs="Arial"/>
          <w:color w:val="222222"/>
          <w:sz w:val="18"/>
          <w:szCs w:val="18"/>
        </w:rPr>
        <w:t> </w:t>
      </w:r>
      <w:r w:rsidR="00693645" w:rsidRPr="00382AB2">
        <w:rPr>
          <w:rStyle w:val="Strong"/>
          <w:rFonts w:ascii="Arial" w:hAnsi="Arial" w:cs="Arial"/>
          <w:color w:val="222222"/>
          <w:sz w:val="18"/>
          <w:szCs w:val="18"/>
        </w:rPr>
        <w:t>Subscriptions</w:t>
      </w:r>
      <w:r w:rsidR="00693645" w:rsidRPr="00382AB2">
        <w:rPr>
          <w:rFonts w:ascii="Arial" w:hAnsi="Arial" w:cs="Arial"/>
          <w:color w:val="222222"/>
          <w:sz w:val="18"/>
          <w:szCs w:val="18"/>
        </w:rPr>
        <w:t xml:space="preserve">. </w:t>
      </w:r>
    </w:p>
    <w:p w14:paraId="1B2438DA" w14:textId="5FAE4F23" w:rsidR="00693645" w:rsidRPr="008D1F87" w:rsidRDefault="00693645" w:rsidP="008D1F87">
      <w:pPr>
        <w:pStyle w:val="NormalWeb"/>
        <w:numPr>
          <w:ilvl w:val="0"/>
          <w:numId w:val="38"/>
        </w:numPr>
        <w:shd w:val="clear" w:color="auto" w:fill="FFFFFF"/>
        <w:spacing w:after="0" w:afterAutospacing="0"/>
        <w:ind w:left="570"/>
        <w:rPr>
          <w:rFonts w:ascii="Arial" w:hAnsi="Arial" w:cs="Arial"/>
          <w:color w:val="222222"/>
          <w:sz w:val="18"/>
          <w:szCs w:val="18"/>
        </w:rPr>
      </w:pPr>
      <w:r w:rsidRPr="00382AB2">
        <w:rPr>
          <w:rFonts w:ascii="Arial" w:hAnsi="Arial" w:cs="Arial"/>
          <w:color w:val="222222"/>
          <w:sz w:val="18"/>
          <w:szCs w:val="18"/>
        </w:rPr>
        <w:t xml:space="preserve">Select the </w:t>
      </w:r>
      <w:r w:rsidR="008D1F87">
        <w:rPr>
          <w:rFonts w:ascii="Arial" w:hAnsi="Arial" w:cs="Arial"/>
          <w:color w:val="222222"/>
          <w:sz w:val="18"/>
          <w:szCs w:val="18"/>
        </w:rPr>
        <w:t xml:space="preserve">particular subscription </w:t>
      </w:r>
      <w:r w:rsidRPr="00382AB2">
        <w:rPr>
          <w:rFonts w:ascii="Arial" w:hAnsi="Arial" w:cs="Arial"/>
          <w:color w:val="222222"/>
          <w:sz w:val="18"/>
          <w:szCs w:val="18"/>
        </w:rPr>
        <w:t>to assign the application to.</w:t>
      </w:r>
    </w:p>
    <w:p w14:paraId="57A5B5B2" w14:textId="77777777" w:rsidR="00693645" w:rsidRPr="00382AB2" w:rsidRDefault="00693645" w:rsidP="00693645">
      <w:pPr>
        <w:pStyle w:val="NormalWeb"/>
        <w:numPr>
          <w:ilvl w:val="0"/>
          <w:numId w:val="38"/>
        </w:numPr>
        <w:shd w:val="clear" w:color="auto" w:fill="FFFFFF"/>
        <w:spacing w:after="0" w:afterAutospacing="0"/>
        <w:ind w:left="570"/>
        <w:rPr>
          <w:rFonts w:ascii="Arial" w:hAnsi="Arial" w:cs="Arial"/>
          <w:color w:val="222222"/>
          <w:sz w:val="18"/>
          <w:szCs w:val="18"/>
        </w:rPr>
      </w:pPr>
      <w:r w:rsidRPr="00382AB2">
        <w:rPr>
          <w:rFonts w:ascii="Arial" w:hAnsi="Arial" w:cs="Arial"/>
          <w:color w:val="222222"/>
          <w:sz w:val="18"/>
          <w:szCs w:val="18"/>
        </w:rPr>
        <w:t>Select </w:t>
      </w:r>
      <w:r w:rsidRPr="00382AB2">
        <w:rPr>
          <w:rStyle w:val="Strong"/>
          <w:rFonts w:ascii="Arial" w:hAnsi="Arial" w:cs="Arial"/>
          <w:color w:val="222222"/>
          <w:sz w:val="18"/>
          <w:szCs w:val="18"/>
        </w:rPr>
        <w:t>Access Control (IAM)</w:t>
      </w:r>
      <w:r w:rsidRPr="00382AB2">
        <w:rPr>
          <w:rFonts w:ascii="Arial" w:hAnsi="Arial" w:cs="Arial"/>
          <w:color w:val="222222"/>
          <w:sz w:val="18"/>
          <w:szCs w:val="18"/>
        </w:rPr>
        <w:t>.</w:t>
      </w:r>
    </w:p>
    <w:p w14:paraId="0B3857D7" w14:textId="3D1ED67E" w:rsidR="00693645" w:rsidRPr="00382AB2" w:rsidRDefault="008D1F87" w:rsidP="00230299">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63178560" wp14:editId="18649968">
            <wp:extent cx="1600282" cy="1593932"/>
            <wp:effectExtent l="0" t="0" r="0" b="635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select-access-control.png"/>
                    <pic:cNvPicPr/>
                  </pic:nvPicPr>
                  <pic:blipFill>
                    <a:blip r:embed="rId31">
                      <a:extLst>
                        <a:ext uri="{28A0092B-C50C-407E-A947-70E740481C1C}">
                          <a14:useLocalDpi xmlns:a14="http://schemas.microsoft.com/office/drawing/2010/main" val="0"/>
                        </a:ext>
                      </a:extLst>
                    </a:blip>
                    <a:stretch>
                      <a:fillRect/>
                    </a:stretch>
                  </pic:blipFill>
                  <pic:spPr>
                    <a:xfrm>
                      <a:off x="0" y="0"/>
                      <a:ext cx="1600282" cy="1593932"/>
                    </a:xfrm>
                    <a:prstGeom prst="rect">
                      <a:avLst/>
                    </a:prstGeom>
                  </pic:spPr>
                </pic:pic>
              </a:graphicData>
            </a:graphic>
          </wp:inline>
        </w:drawing>
      </w:r>
    </w:p>
    <w:p w14:paraId="0B8E9558" w14:textId="77777777" w:rsidR="00693645" w:rsidRPr="00382AB2" w:rsidRDefault="00693645" w:rsidP="00693645">
      <w:pPr>
        <w:pStyle w:val="NormalWeb"/>
        <w:numPr>
          <w:ilvl w:val="0"/>
          <w:numId w:val="38"/>
        </w:numPr>
        <w:shd w:val="clear" w:color="auto" w:fill="FFFFFF"/>
        <w:spacing w:after="0" w:afterAutospacing="0"/>
        <w:ind w:left="570"/>
        <w:rPr>
          <w:rFonts w:ascii="Arial" w:hAnsi="Arial" w:cs="Arial"/>
          <w:color w:val="222222"/>
          <w:sz w:val="18"/>
          <w:szCs w:val="18"/>
        </w:rPr>
      </w:pPr>
      <w:r w:rsidRPr="00382AB2">
        <w:rPr>
          <w:rFonts w:ascii="Arial" w:hAnsi="Arial" w:cs="Arial"/>
          <w:color w:val="222222"/>
          <w:sz w:val="18"/>
          <w:szCs w:val="18"/>
        </w:rPr>
        <w:t>Select </w:t>
      </w:r>
      <w:r w:rsidRPr="00382AB2">
        <w:rPr>
          <w:rStyle w:val="Strong"/>
          <w:rFonts w:ascii="Arial" w:hAnsi="Arial" w:cs="Arial"/>
          <w:color w:val="222222"/>
          <w:sz w:val="18"/>
          <w:szCs w:val="18"/>
        </w:rPr>
        <w:t>Add</w:t>
      </w:r>
      <w:r w:rsidRPr="00382AB2">
        <w:rPr>
          <w:rFonts w:ascii="Arial" w:hAnsi="Arial" w:cs="Arial"/>
          <w:color w:val="222222"/>
          <w:sz w:val="18"/>
          <w:szCs w:val="18"/>
        </w:rPr>
        <w:t>.</w:t>
      </w:r>
    </w:p>
    <w:p w14:paraId="78041A52" w14:textId="3AD97380" w:rsidR="00693645" w:rsidRPr="00382AB2" w:rsidRDefault="008D1F87" w:rsidP="00230299">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lastRenderedPageBreak/>
        <w:drawing>
          <wp:inline distT="0" distB="0" distL="0" distR="0" wp14:anchorId="4330D7CE" wp14:editId="3581A737">
            <wp:extent cx="3156112" cy="1314518"/>
            <wp:effectExtent l="0" t="0" r="635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select-add.png"/>
                    <pic:cNvPicPr/>
                  </pic:nvPicPr>
                  <pic:blipFill>
                    <a:blip r:embed="rId32">
                      <a:extLst>
                        <a:ext uri="{28A0092B-C50C-407E-A947-70E740481C1C}">
                          <a14:useLocalDpi xmlns:a14="http://schemas.microsoft.com/office/drawing/2010/main" val="0"/>
                        </a:ext>
                      </a:extLst>
                    </a:blip>
                    <a:stretch>
                      <a:fillRect/>
                    </a:stretch>
                  </pic:blipFill>
                  <pic:spPr>
                    <a:xfrm>
                      <a:off x="0" y="0"/>
                      <a:ext cx="3156112" cy="1314518"/>
                    </a:xfrm>
                    <a:prstGeom prst="rect">
                      <a:avLst/>
                    </a:prstGeom>
                  </pic:spPr>
                </pic:pic>
              </a:graphicData>
            </a:graphic>
          </wp:inline>
        </w:drawing>
      </w:r>
    </w:p>
    <w:p w14:paraId="5072B552" w14:textId="77777777" w:rsidR="00693645" w:rsidRPr="00382AB2" w:rsidRDefault="00693645" w:rsidP="00693645">
      <w:pPr>
        <w:pStyle w:val="NormalWeb"/>
        <w:numPr>
          <w:ilvl w:val="0"/>
          <w:numId w:val="38"/>
        </w:numPr>
        <w:shd w:val="clear" w:color="auto" w:fill="FFFFFF"/>
        <w:spacing w:after="0" w:afterAutospacing="0"/>
        <w:ind w:left="570"/>
        <w:rPr>
          <w:rFonts w:ascii="Arial" w:hAnsi="Arial" w:cs="Arial"/>
          <w:color w:val="222222"/>
          <w:sz w:val="18"/>
          <w:szCs w:val="18"/>
        </w:rPr>
      </w:pPr>
      <w:r w:rsidRPr="00382AB2">
        <w:rPr>
          <w:rFonts w:ascii="Arial" w:hAnsi="Arial" w:cs="Arial"/>
          <w:color w:val="222222"/>
          <w:sz w:val="18"/>
          <w:szCs w:val="18"/>
        </w:rPr>
        <w:t>Select the role you wish to assign to the application. The following image shows the </w:t>
      </w:r>
      <w:r w:rsidRPr="00382AB2">
        <w:rPr>
          <w:rStyle w:val="Strong"/>
          <w:rFonts w:ascii="Arial" w:hAnsi="Arial" w:cs="Arial"/>
          <w:color w:val="222222"/>
          <w:sz w:val="18"/>
          <w:szCs w:val="18"/>
        </w:rPr>
        <w:t>Reader</w:t>
      </w:r>
      <w:r w:rsidRPr="00382AB2">
        <w:rPr>
          <w:rFonts w:ascii="Arial" w:hAnsi="Arial" w:cs="Arial"/>
          <w:color w:val="222222"/>
          <w:sz w:val="18"/>
          <w:szCs w:val="18"/>
        </w:rPr>
        <w:t> role.</w:t>
      </w:r>
    </w:p>
    <w:p w14:paraId="5BA2FC9B" w14:textId="631554F9" w:rsidR="00693645" w:rsidRPr="00382AB2" w:rsidRDefault="008D1F87" w:rsidP="00230299">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4469C932" wp14:editId="3DEF014B">
            <wp:extent cx="3905451" cy="1854295"/>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select-role.png"/>
                    <pic:cNvPicPr/>
                  </pic:nvPicPr>
                  <pic:blipFill>
                    <a:blip r:embed="rId33">
                      <a:extLst>
                        <a:ext uri="{28A0092B-C50C-407E-A947-70E740481C1C}">
                          <a14:useLocalDpi xmlns:a14="http://schemas.microsoft.com/office/drawing/2010/main" val="0"/>
                        </a:ext>
                      </a:extLst>
                    </a:blip>
                    <a:stretch>
                      <a:fillRect/>
                    </a:stretch>
                  </pic:blipFill>
                  <pic:spPr>
                    <a:xfrm>
                      <a:off x="0" y="0"/>
                      <a:ext cx="3905451" cy="1854295"/>
                    </a:xfrm>
                    <a:prstGeom prst="rect">
                      <a:avLst/>
                    </a:prstGeom>
                  </pic:spPr>
                </pic:pic>
              </a:graphicData>
            </a:graphic>
          </wp:inline>
        </w:drawing>
      </w:r>
    </w:p>
    <w:p w14:paraId="16C19CC7" w14:textId="77777777" w:rsidR="00693645" w:rsidRPr="00382AB2" w:rsidRDefault="00693645" w:rsidP="00693645">
      <w:pPr>
        <w:pStyle w:val="NormalWeb"/>
        <w:numPr>
          <w:ilvl w:val="0"/>
          <w:numId w:val="38"/>
        </w:numPr>
        <w:shd w:val="clear" w:color="auto" w:fill="FFFFFF"/>
        <w:spacing w:after="0" w:afterAutospacing="0"/>
        <w:ind w:left="570"/>
        <w:rPr>
          <w:rFonts w:ascii="Arial" w:hAnsi="Arial" w:cs="Arial"/>
          <w:color w:val="222222"/>
          <w:sz w:val="18"/>
          <w:szCs w:val="18"/>
        </w:rPr>
      </w:pPr>
      <w:r w:rsidRPr="00382AB2">
        <w:rPr>
          <w:rFonts w:ascii="Arial" w:hAnsi="Arial" w:cs="Arial"/>
          <w:color w:val="222222"/>
          <w:sz w:val="18"/>
          <w:szCs w:val="18"/>
        </w:rPr>
        <w:t>Search for your application, and select it.</w:t>
      </w:r>
    </w:p>
    <w:p w14:paraId="1CA8494C" w14:textId="5ACA3436" w:rsidR="00693645" w:rsidRPr="00382AB2" w:rsidRDefault="008D1F87" w:rsidP="00230299">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1A41F4C7" wp14:editId="28606D09">
            <wp:extent cx="3962604" cy="1511378"/>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search-app.png"/>
                    <pic:cNvPicPr/>
                  </pic:nvPicPr>
                  <pic:blipFill>
                    <a:blip r:embed="rId34">
                      <a:extLst>
                        <a:ext uri="{28A0092B-C50C-407E-A947-70E740481C1C}">
                          <a14:useLocalDpi xmlns:a14="http://schemas.microsoft.com/office/drawing/2010/main" val="0"/>
                        </a:ext>
                      </a:extLst>
                    </a:blip>
                    <a:stretch>
                      <a:fillRect/>
                    </a:stretch>
                  </pic:blipFill>
                  <pic:spPr>
                    <a:xfrm>
                      <a:off x="0" y="0"/>
                      <a:ext cx="3962604" cy="1511378"/>
                    </a:xfrm>
                    <a:prstGeom prst="rect">
                      <a:avLst/>
                    </a:prstGeom>
                  </pic:spPr>
                </pic:pic>
              </a:graphicData>
            </a:graphic>
          </wp:inline>
        </w:drawing>
      </w:r>
    </w:p>
    <w:p w14:paraId="7F10BBA0" w14:textId="77777777" w:rsidR="00693645" w:rsidRDefault="00693645" w:rsidP="00693645">
      <w:pPr>
        <w:numPr>
          <w:ilvl w:val="0"/>
          <w:numId w:val="38"/>
        </w:numPr>
        <w:shd w:val="clear" w:color="auto" w:fill="FFFFFF"/>
        <w:tabs>
          <w:tab w:val="clear" w:pos="567"/>
        </w:tabs>
        <w:spacing w:before="100" w:beforeAutospacing="1" w:after="100" w:afterAutospacing="1"/>
        <w:ind w:left="570"/>
        <w:jc w:val="left"/>
        <w:rPr>
          <w:rFonts w:cs="Arial"/>
          <w:color w:val="222222"/>
        </w:rPr>
      </w:pPr>
      <w:r w:rsidRPr="00382AB2">
        <w:rPr>
          <w:rFonts w:cs="Arial"/>
          <w:color w:val="222222"/>
        </w:rPr>
        <w:t>Select </w:t>
      </w:r>
      <w:r w:rsidRPr="00382AB2">
        <w:rPr>
          <w:rStyle w:val="Strong"/>
          <w:rFonts w:cs="Arial"/>
          <w:color w:val="222222"/>
        </w:rPr>
        <w:t>OK</w:t>
      </w:r>
      <w:r w:rsidRPr="00382AB2">
        <w:rPr>
          <w:rFonts w:cs="Arial"/>
          <w:color w:val="222222"/>
        </w:rPr>
        <w:t> to finish assigning the role. You see your application in the list of users assigned to a role for that scope.</w:t>
      </w:r>
    </w:p>
    <w:p w14:paraId="3E212920" w14:textId="77777777" w:rsidR="00D57751" w:rsidRDefault="00D57751" w:rsidP="00D57751">
      <w:pPr>
        <w:rPr>
          <w:rFonts w:cs="Arial"/>
          <w:color w:val="222222"/>
          <w:lang w:val="pt-PT"/>
        </w:rPr>
      </w:pPr>
    </w:p>
    <w:p w14:paraId="69370A32" w14:textId="77777777" w:rsidR="00D57751" w:rsidRDefault="00D57751" w:rsidP="00D57751">
      <w:pPr>
        <w:rPr>
          <w:rFonts w:cs="Arial"/>
          <w:color w:val="222222"/>
          <w:lang w:val="pt-PT"/>
        </w:rPr>
      </w:pPr>
    </w:p>
    <w:p w14:paraId="2B75C5E6" w14:textId="26007CE1" w:rsidR="00D57751" w:rsidRDefault="00D57751" w:rsidP="00D57751">
      <w:pPr>
        <w:pStyle w:val="Heading1"/>
      </w:pPr>
      <w:proofErr w:type="spellStart"/>
      <w:r>
        <w:lastRenderedPageBreak/>
        <w:t>Configurations</w:t>
      </w:r>
      <w:proofErr w:type="spellEnd"/>
    </w:p>
    <w:p w14:paraId="6035D14F" w14:textId="482D0F95" w:rsidR="00D57751" w:rsidRDefault="003A1344" w:rsidP="00D57751">
      <w:pPr>
        <w:pStyle w:val="Heading2"/>
      </w:pPr>
      <w:r>
        <w:t>Get VM Id</w:t>
      </w:r>
    </w:p>
    <w:p w14:paraId="53EC901A" w14:textId="6CA66786" w:rsidR="00D57751" w:rsidRPr="003A1344" w:rsidRDefault="003A1344" w:rsidP="003A1344">
      <w:pPr>
        <w:rPr>
          <w:lang w:val="en-US"/>
        </w:rPr>
      </w:pPr>
      <w:r>
        <w:rPr>
          <w:lang w:val="en-US"/>
        </w:rPr>
        <w:t>The operations to be executed are based on the Azure VM Id. The following steps describe how to get this Id.</w:t>
      </w:r>
    </w:p>
    <w:p w14:paraId="66FA502A" w14:textId="3E5E06D5" w:rsidR="003A1344" w:rsidRDefault="004C1485" w:rsidP="003A1344">
      <w:pPr>
        <w:pStyle w:val="NormalWeb"/>
        <w:numPr>
          <w:ilvl w:val="0"/>
          <w:numId w:val="41"/>
        </w:numPr>
        <w:shd w:val="clear" w:color="auto" w:fill="FFFFFF"/>
        <w:spacing w:after="0" w:afterAutospacing="0"/>
        <w:rPr>
          <w:rFonts w:ascii="Arial" w:hAnsi="Arial" w:cs="Arial"/>
          <w:color w:val="222222"/>
          <w:sz w:val="18"/>
          <w:szCs w:val="18"/>
        </w:rPr>
      </w:pPr>
      <w:r>
        <w:rPr>
          <w:rFonts w:ascii="Arial" w:hAnsi="Arial" w:cs="Arial"/>
          <w:color w:val="222222"/>
          <w:sz w:val="18"/>
          <w:szCs w:val="18"/>
        </w:rPr>
        <w:t xml:space="preserve">In the Azure portal, select </w:t>
      </w:r>
      <w:r w:rsidRPr="004C1485">
        <w:rPr>
          <w:rFonts w:ascii="Arial" w:hAnsi="Arial" w:cs="Arial"/>
          <w:b/>
          <w:color w:val="222222"/>
          <w:sz w:val="18"/>
          <w:szCs w:val="18"/>
        </w:rPr>
        <w:t>Virtual Machines</w:t>
      </w:r>
      <w:r>
        <w:rPr>
          <w:rFonts w:ascii="Arial" w:hAnsi="Arial" w:cs="Arial"/>
          <w:color w:val="222222"/>
          <w:sz w:val="18"/>
          <w:szCs w:val="18"/>
        </w:rPr>
        <w:t>.</w:t>
      </w:r>
    </w:p>
    <w:p w14:paraId="3838F35E" w14:textId="7170AF9F" w:rsidR="004C1485" w:rsidRPr="008D1F87" w:rsidRDefault="004C1485" w:rsidP="004C1485">
      <w:pPr>
        <w:pStyle w:val="NormalWeb"/>
        <w:shd w:val="clear" w:color="auto" w:fill="FFFFFF"/>
        <w:spacing w:after="0" w:afterAutospacing="0"/>
        <w:ind w:left="21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0B0E5C2E" wp14:editId="3913A9FF">
            <wp:extent cx="1048032" cy="2830664"/>
            <wp:effectExtent l="0" t="0" r="0" b="825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vm-1.png"/>
                    <pic:cNvPicPr/>
                  </pic:nvPicPr>
                  <pic:blipFill>
                    <a:blip r:embed="rId35">
                      <a:extLst>
                        <a:ext uri="{28A0092B-C50C-407E-A947-70E740481C1C}">
                          <a14:useLocalDpi xmlns:a14="http://schemas.microsoft.com/office/drawing/2010/main" val="0"/>
                        </a:ext>
                      </a:extLst>
                    </a:blip>
                    <a:stretch>
                      <a:fillRect/>
                    </a:stretch>
                  </pic:blipFill>
                  <pic:spPr>
                    <a:xfrm>
                      <a:off x="0" y="0"/>
                      <a:ext cx="1053998" cy="2846777"/>
                    </a:xfrm>
                    <a:prstGeom prst="rect">
                      <a:avLst/>
                    </a:prstGeom>
                  </pic:spPr>
                </pic:pic>
              </a:graphicData>
            </a:graphic>
          </wp:inline>
        </w:drawing>
      </w:r>
    </w:p>
    <w:p w14:paraId="2BE23A32" w14:textId="5BD4552C" w:rsidR="003A1344" w:rsidRDefault="004C1485" w:rsidP="003A1344">
      <w:pPr>
        <w:pStyle w:val="NormalWeb"/>
        <w:numPr>
          <w:ilvl w:val="0"/>
          <w:numId w:val="41"/>
        </w:numPr>
        <w:shd w:val="clear" w:color="auto" w:fill="FFFFFF"/>
        <w:spacing w:after="0" w:afterAutospacing="0"/>
        <w:rPr>
          <w:rFonts w:ascii="Arial" w:hAnsi="Arial" w:cs="Arial"/>
          <w:color w:val="222222"/>
          <w:sz w:val="18"/>
          <w:szCs w:val="18"/>
        </w:rPr>
      </w:pPr>
      <w:r>
        <w:rPr>
          <w:rFonts w:ascii="Arial" w:hAnsi="Arial" w:cs="Arial"/>
          <w:color w:val="222222"/>
          <w:sz w:val="18"/>
          <w:szCs w:val="18"/>
        </w:rPr>
        <w:t>Select the VM record and drill in the name value.</w:t>
      </w:r>
    </w:p>
    <w:p w14:paraId="12B6957F" w14:textId="0AE3F422" w:rsidR="004C1485" w:rsidRPr="008D1F87" w:rsidRDefault="004C1485" w:rsidP="004C1485">
      <w:pPr>
        <w:pStyle w:val="NormalWeb"/>
        <w:shd w:val="clear" w:color="auto" w:fill="FFFFFF"/>
        <w:spacing w:after="0" w:afterAutospacing="0"/>
        <w:rPr>
          <w:rFonts w:ascii="Arial" w:hAnsi="Arial" w:cs="Arial"/>
          <w:color w:val="222222"/>
          <w:sz w:val="18"/>
          <w:szCs w:val="18"/>
        </w:rPr>
      </w:pPr>
      <w:r>
        <w:rPr>
          <w:rFonts w:ascii="Arial" w:hAnsi="Arial" w:cs="Arial"/>
          <w:noProof/>
          <w:color w:val="222222"/>
          <w:sz w:val="18"/>
          <w:szCs w:val="18"/>
          <w:lang w:val="en-US" w:eastAsia="en-US"/>
        </w:rPr>
        <w:drawing>
          <wp:inline distT="0" distB="0" distL="0" distR="0" wp14:anchorId="66196C4E" wp14:editId="24425813">
            <wp:extent cx="4643561" cy="1180885"/>
            <wp:effectExtent l="0" t="0" r="5080" b="63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vm-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52919" cy="1183265"/>
                    </a:xfrm>
                    <a:prstGeom prst="rect">
                      <a:avLst/>
                    </a:prstGeom>
                  </pic:spPr>
                </pic:pic>
              </a:graphicData>
            </a:graphic>
          </wp:inline>
        </w:drawing>
      </w:r>
    </w:p>
    <w:p w14:paraId="20DF48F6" w14:textId="71ECD33E" w:rsidR="003A1344" w:rsidRPr="00382AB2" w:rsidRDefault="003D219E" w:rsidP="003A1344">
      <w:pPr>
        <w:pStyle w:val="NormalWeb"/>
        <w:numPr>
          <w:ilvl w:val="0"/>
          <w:numId w:val="41"/>
        </w:numPr>
        <w:shd w:val="clear" w:color="auto" w:fill="FFFFFF"/>
        <w:spacing w:after="0" w:afterAutospacing="0"/>
        <w:rPr>
          <w:rFonts w:ascii="Arial" w:hAnsi="Arial" w:cs="Arial"/>
          <w:color w:val="222222"/>
          <w:sz w:val="18"/>
          <w:szCs w:val="18"/>
        </w:rPr>
      </w:pPr>
      <w:r>
        <w:rPr>
          <w:rFonts w:ascii="Arial" w:hAnsi="Arial" w:cs="Arial"/>
          <w:color w:val="222222"/>
          <w:sz w:val="18"/>
          <w:szCs w:val="18"/>
        </w:rPr>
        <w:t xml:space="preserve">Select </w:t>
      </w:r>
      <w:r w:rsidRPr="003D219E">
        <w:rPr>
          <w:rFonts w:ascii="Arial" w:hAnsi="Arial" w:cs="Arial"/>
          <w:b/>
          <w:color w:val="222222"/>
          <w:sz w:val="18"/>
          <w:szCs w:val="18"/>
        </w:rPr>
        <w:t>Properties</w:t>
      </w:r>
      <w:r w:rsidR="003A1344" w:rsidRPr="003D219E">
        <w:rPr>
          <w:rFonts w:ascii="Arial" w:hAnsi="Arial" w:cs="Arial"/>
          <w:b/>
          <w:color w:val="222222"/>
          <w:sz w:val="18"/>
          <w:szCs w:val="18"/>
        </w:rPr>
        <w:t>.</w:t>
      </w:r>
    </w:p>
    <w:p w14:paraId="46DE7D2F" w14:textId="28B430F2" w:rsidR="003A1344" w:rsidRDefault="003D219E" w:rsidP="003A1344">
      <w:pPr>
        <w:rPr>
          <w:lang w:val="en-US"/>
        </w:rPr>
      </w:pPr>
      <w:r>
        <w:rPr>
          <w:noProof/>
          <w:lang w:val="en-US"/>
        </w:rPr>
        <w:drawing>
          <wp:inline distT="0" distB="0" distL="0" distR="0" wp14:anchorId="23C671E2" wp14:editId="713C05DA">
            <wp:extent cx="2422154" cy="2528515"/>
            <wp:effectExtent l="0" t="0" r="0" b="571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vm-3.png"/>
                    <pic:cNvPicPr/>
                  </pic:nvPicPr>
                  <pic:blipFill>
                    <a:blip r:embed="rId37">
                      <a:extLst>
                        <a:ext uri="{28A0092B-C50C-407E-A947-70E740481C1C}">
                          <a14:useLocalDpi xmlns:a14="http://schemas.microsoft.com/office/drawing/2010/main" val="0"/>
                        </a:ext>
                      </a:extLst>
                    </a:blip>
                    <a:stretch>
                      <a:fillRect/>
                    </a:stretch>
                  </pic:blipFill>
                  <pic:spPr>
                    <a:xfrm>
                      <a:off x="0" y="0"/>
                      <a:ext cx="2430616" cy="2537349"/>
                    </a:xfrm>
                    <a:prstGeom prst="rect">
                      <a:avLst/>
                    </a:prstGeom>
                  </pic:spPr>
                </pic:pic>
              </a:graphicData>
            </a:graphic>
          </wp:inline>
        </w:drawing>
      </w:r>
    </w:p>
    <w:p w14:paraId="60755781" w14:textId="77777777" w:rsidR="003A1344" w:rsidRPr="00831E00" w:rsidRDefault="003A1344" w:rsidP="003A1344">
      <w:pPr>
        <w:rPr>
          <w:lang w:val="en-US"/>
        </w:rPr>
      </w:pPr>
    </w:p>
    <w:p w14:paraId="24233CB2" w14:textId="28D5FA71" w:rsidR="00037044" w:rsidRPr="00382AB2" w:rsidRDefault="00037044" w:rsidP="00037044">
      <w:pPr>
        <w:pStyle w:val="NormalWeb"/>
        <w:numPr>
          <w:ilvl w:val="0"/>
          <w:numId w:val="41"/>
        </w:numPr>
        <w:shd w:val="clear" w:color="auto" w:fill="FFFFFF"/>
        <w:spacing w:after="0" w:afterAutospacing="0"/>
        <w:rPr>
          <w:rFonts w:ascii="Arial" w:hAnsi="Arial" w:cs="Arial"/>
          <w:color w:val="222222"/>
          <w:sz w:val="18"/>
          <w:szCs w:val="18"/>
        </w:rPr>
      </w:pPr>
      <w:r>
        <w:rPr>
          <w:rFonts w:ascii="Arial" w:hAnsi="Arial" w:cs="Arial"/>
          <w:color w:val="222222"/>
          <w:sz w:val="18"/>
          <w:szCs w:val="18"/>
        </w:rPr>
        <w:t xml:space="preserve">Copy </w:t>
      </w:r>
      <w:r w:rsidR="00DD6A3C">
        <w:rPr>
          <w:rFonts w:ascii="Arial" w:hAnsi="Arial" w:cs="Arial"/>
          <w:b/>
          <w:color w:val="222222"/>
          <w:sz w:val="18"/>
          <w:szCs w:val="18"/>
        </w:rPr>
        <w:t>Resource Id</w:t>
      </w:r>
      <w:r>
        <w:rPr>
          <w:rFonts w:ascii="Arial" w:hAnsi="Arial" w:cs="Arial"/>
          <w:color w:val="222222"/>
          <w:sz w:val="18"/>
          <w:szCs w:val="18"/>
        </w:rPr>
        <w:t xml:space="preserve"> value by clicking </w:t>
      </w:r>
      <w:proofErr w:type="spellStart"/>
      <w:proofErr w:type="gramStart"/>
      <w:r>
        <w:rPr>
          <w:rFonts w:ascii="Arial" w:hAnsi="Arial" w:cs="Arial"/>
          <w:color w:val="222222"/>
          <w:sz w:val="18"/>
          <w:szCs w:val="18"/>
        </w:rPr>
        <w:t>te</w:t>
      </w:r>
      <w:proofErr w:type="spellEnd"/>
      <w:proofErr w:type="gramEnd"/>
      <w:r>
        <w:rPr>
          <w:rFonts w:ascii="Arial" w:hAnsi="Arial" w:cs="Arial"/>
          <w:color w:val="222222"/>
          <w:sz w:val="18"/>
          <w:szCs w:val="18"/>
        </w:rPr>
        <w:t xml:space="preserve"> displayed button. </w:t>
      </w:r>
      <w:r w:rsidR="003D089D">
        <w:rPr>
          <w:rFonts w:ascii="Arial" w:hAnsi="Arial" w:cs="Arial"/>
          <w:color w:val="222222"/>
          <w:sz w:val="18"/>
          <w:szCs w:val="18"/>
        </w:rPr>
        <w:t xml:space="preserve">Store this value as </w:t>
      </w:r>
      <w:proofErr w:type="spellStart"/>
      <w:r w:rsidR="003D089D">
        <w:rPr>
          <w:rFonts w:ascii="Arial" w:hAnsi="Arial" w:cs="Arial"/>
          <w:color w:val="222222"/>
          <w:sz w:val="18"/>
          <w:szCs w:val="18"/>
        </w:rPr>
        <w:t>tihis</w:t>
      </w:r>
      <w:proofErr w:type="spellEnd"/>
      <w:r w:rsidR="003D089D">
        <w:rPr>
          <w:rFonts w:ascii="Arial" w:hAnsi="Arial" w:cs="Arial"/>
          <w:color w:val="222222"/>
          <w:sz w:val="18"/>
          <w:szCs w:val="18"/>
        </w:rPr>
        <w:t xml:space="preserve"> will be later used to configure the plugin.</w:t>
      </w:r>
    </w:p>
    <w:p w14:paraId="2453B40A" w14:textId="2D3F9E9C" w:rsidR="00D57751" w:rsidRPr="00037044" w:rsidRDefault="00037044" w:rsidP="00037044">
      <w:pPr>
        <w:rPr>
          <w:lang w:val="en-US"/>
        </w:rPr>
      </w:pPr>
      <w:r>
        <w:rPr>
          <w:noProof/>
          <w:lang w:val="en-US"/>
        </w:rPr>
        <w:drawing>
          <wp:inline distT="0" distB="0" distL="0" distR="0" wp14:anchorId="7CB48C6D" wp14:editId="7DE53D9F">
            <wp:extent cx="4778734" cy="2590671"/>
            <wp:effectExtent l="0" t="0" r="3175" b="635"/>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vm-4.png"/>
                    <pic:cNvPicPr/>
                  </pic:nvPicPr>
                  <pic:blipFill>
                    <a:blip r:embed="rId38">
                      <a:extLst>
                        <a:ext uri="{28A0092B-C50C-407E-A947-70E740481C1C}">
                          <a14:useLocalDpi xmlns:a14="http://schemas.microsoft.com/office/drawing/2010/main" val="0"/>
                        </a:ext>
                      </a:extLst>
                    </a:blip>
                    <a:stretch>
                      <a:fillRect/>
                    </a:stretch>
                  </pic:blipFill>
                  <pic:spPr>
                    <a:xfrm>
                      <a:off x="0" y="0"/>
                      <a:ext cx="4825633" cy="2616096"/>
                    </a:xfrm>
                    <a:prstGeom prst="rect">
                      <a:avLst/>
                    </a:prstGeom>
                  </pic:spPr>
                </pic:pic>
              </a:graphicData>
            </a:graphic>
          </wp:inline>
        </w:drawing>
      </w:r>
    </w:p>
    <w:p w14:paraId="3A2EBB99" w14:textId="21617DA0" w:rsidR="00D57751" w:rsidRPr="003A1344" w:rsidRDefault="00D57751" w:rsidP="003A1344">
      <w:pPr>
        <w:rPr>
          <w:lang w:val="en-US"/>
        </w:rPr>
      </w:pPr>
    </w:p>
    <w:p w14:paraId="24B50ED9" w14:textId="31819A1D" w:rsidR="0091138E" w:rsidRDefault="0091138E" w:rsidP="0091138E">
      <w:pPr>
        <w:pStyle w:val="Heading2"/>
        <w:numPr>
          <w:ilvl w:val="1"/>
          <w:numId w:val="43"/>
        </w:numPr>
      </w:pPr>
      <w:r>
        <w:t>Configure Jenkins Task</w:t>
      </w:r>
    </w:p>
    <w:p w14:paraId="2DDFBFDD" w14:textId="0A897DB8" w:rsidR="00D57751" w:rsidRDefault="00F16944" w:rsidP="00D57751">
      <w:pPr>
        <w:rPr>
          <w:lang w:val="en-US"/>
        </w:rPr>
      </w:pPr>
      <w:r>
        <w:rPr>
          <w:lang w:val="en-US"/>
        </w:rPr>
        <w:t xml:space="preserve">The plugin allows a job to execute the virtual machine’s operations. The following steps describe the how to configure the task in order to user the plugin. </w:t>
      </w:r>
    </w:p>
    <w:p w14:paraId="275365C7" w14:textId="77777777" w:rsidR="0042580D" w:rsidRPr="00330CD3" w:rsidRDefault="0042580D" w:rsidP="00D57751">
      <w:pPr>
        <w:rPr>
          <w:lang w:val="en-US"/>
        </w:rPr>
      </w:pPr>
    </w:p>
    <w:p w14:paraId="7BD04E9C" w14:textId="5877BFA8" w:rsidR="00D57751" w:rsidRPr="00A136E3" w:rsidRDefault="00A136E3" w:rsidP="0042580D">
      <w:pPr>
        <w:pStyle w:val="ListParagraph"/>
        <w:numPr>
          <w:ilvl w:val="0"/>
          <w:numId w:val="44"/>
        </w:numPr>
        <w:rPr>
          <w:lang w:val="en-US"/>
        </w:rPr>
      </w:pPr>
      <w:r>
        <w:rPr>
          <w:rFonts w:cs="Arial"/>
          <w:color w:val="222222"/>
        </w:rPr>
        <w:t>Create a new task.</w:t>
      </w:r>
    </w:p>
    <w:p w14:paraId="5D4FC64F" w14:textId="045BB4E3" w:rsidR="00A136E3" w:rsidRPr="00A136E3" w:rsidRDefault="00A136E3" w:rsidP="00A136E3">
      <w:pPr>
        <w:rPr>
          <w:lang w:val="en-US"/>
        </w:rPr>
      </w:pPr>
      <w:r>
        <w:rPr>
          <w:noProof/>
          <w:lang w:val="en-US"/>
        </w:rPr>
        <w:drawing>
          <wp:inline distT="0" distB="0" distL="0" distR="0" wp14:anchorId="4D372E5F" wp14:editId="4CE7174C">
            <wp:extent cx="1232452" cy="1391039"/>
            <wp:effectExtent l="0" t="0" r="635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newItem.png"/>
                    <pic:cNvPicPr/>
                  </pic:nvPicPr>
                  <pic:blipFill>
                    <a:blip r:embed="rId39">
                      <a:extLst>
                        <a:ext uri="{28A0092B-C50C-407E-A947-70E740481C1C}">
                          <a14:useLocalDpi xmlns:a14="http://schemas.microsoft.com/office/drawing/2010/main" val="0"/>
                        </a:ext>
                      </a:extLst>
                    </a:blip>
                    <a:stretch>
                      <a:fillRect/>
                    </a:stretch>
                  </pic:blipFill>
                  <pic:spPr>
                    <a:xfrm>
                      <a:off x="0" y="0"/>
                      <a:ext cx="1242989" cy="1402932"/>
                    </a:xfrm>
                    <a:prstGeom prst="rect">
                      <a:avLst/>
                    </a:prstGeom>
                  </pic:spPr>
                </pic:pic>
              </a:graphicData>
            </a:graphic>
          </wp:inline>
        </w:drawing>
      </w:r>
    </w:p>
    <w:p w14:paraId="33A27739" w14:textId="0484C3AE" w:rsidR="00A136E3" w:rsidRPr="00A136E3" w:rsidRDefault="00A136E3" w:rsidP="00A136E3">
      <w:pPr>
        <w:pStyle w:val="ListParagraph"/>
        <w:numPr>
          <w:ilvl w:val="0"/>
          <w:numId w:val="44"/>
        </w:numPr>
        <w:rPr>
          <w:lang w:val="en-US"/>
        </w:rPr>
      </w:pPr>
      <w:r>
        <w:rPr>
          <w:rFonts w:cs="Arial"/>
          <w:color w:val="222222"/>
        </w:rPr>
        <w:t>Specify a task name and select the Freestyle project.</w:t>
      </w:r>
    </w:p>
    <w:p w14:paraId="43747A23" w14:textId="500F1BE0" w:rsidR="00A136E3" w:rsidRPr="00A136E3" w:rsidRDefault="00A136E3" w:rsidP="00A136E3">
      <w:pPr>
        <w:rPr>
          <w:lang w:val="en-US"/>
        </w:rPr>
      </w:pPr>
      <w:r>
        <w:rPr>
          <w:noProof/>
          <w:lang w:val="en-US"/>
        </w:rPr>
        <w:drawing>
          <wp:inline distT="0" distB="0" distL="0" distR="0" wp14:anchorId="6EAD2F0C" wp14:editId="51C4C34A">
            <wp:extent cx="3244132" cy="1676595"/>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newItem2.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267716" cy="1688783"/>
                    </a:xfrm>
                    <a:prstGeom prst="rect">
                      <a:avLst/>
                    </a:prstGeom>
                  </pic:spPr>
                </pic:pic>
              </a:graphicData>
            </a:graphic>
          </wp:inline>
        </w:drawing>
      </w:r>
    </w:p>
    <w:p w14:paraId="11A89454" w14:textId="55FEB830" w:rsidR="00A136E3" w:rsidRDefault="00A136E3" w:rsidP="00A136E3">
      <w:pPr>
        <w:pStyle w:val="ListParagraph"/>
        <w:numPr>
          <w:ilvl w:val="0"/>
          <w:numId w:val="44"/>
        </w:numPr>
        <w:rPr>
          <w:lang w:val="en-US"/>
        </w:rPr>
      </w:pPr>
      <w:r>
        <w:rPr>
          <w:lang w:val="en-US"/>
        </w:rPr>
        <w:t>In the build section, add a step and select the Azure option.</w:t>
      </w:r>
    </w:p>
    <w:p w14:paraId="402FBF57" w14:textId="44C83868" w:rsidR="00A136E3" w:rsidRPr="00A136E3" w:rsidRDefault="00A136E3" w:rsidP="00A136E3">
      <w:pPr>
        <w:rPr>
          <w:lang w:val="en-US"/>
        </w:rPr>
      </w:pPr>
      <w:r>
        <w:rPr>
          <w:noProof/>
          <w:lang w:val="en-US"/>
        </w:rPr>
        <w:lastRenderedPageBreak/>
        <w:drawing>
          <wp:inline distT="0" distB="0" distL="0" distR="0" wp14:anchorId="5028BAF5" wp14:editId="5D5E395D">
            <wp:extent cx="2250219" cy="1938188"/>
            <wp:effectExtent l="0" t="0" r="0" b="508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build.png"/>
                    <pic:cNvPicPr/>
                  </pic:nvPicPr>
                  <pic:blipFill>
                    <a:blip r:embed="rId41">
                      <a:extLst>
                        <a:ext uri="{28A0092B-C50C-407E-A947-70E740481C1C}">
                          <a14:useLocalDpi xmlns:a14="http://schemas.microsoft.com/office/drawing/2010/main" val="0"/>
                        </a:ext>
                      </a:extLst>
                    </a:blip>
                    <a:stretch>
                      <a:fillRect/>
                    </a:stretch>
                  </pic:blipFill>
                  <pic:spPr>
                    <a:xfrm>
                      <a:off x="0" y="0"/>
                      <a:ext cx="2260350" cy="1946914"/>
                    </a:xfrm>
                    <a:prstGeom prst="rect">
                      <a:avLst/>
                    </a:prstGeom>
                  </pic:spPr>
                </pic:pic>
              </a:graphicData>
            </a:graphic>
          </wp:inline>
        </w:drawing>
      </w:r>
    </w:p>
    <w:p w14:paraId="543B0365" w14:textId="27937E2E" w:rsidR="00A136E3" w:rsidRDefault="00967C66" w:rsidP="00A136E3">
      <w:pPr>
        <w:pStyle w:val="ListParagraph"/>
        <w:numPr>
          <w:ilvl w:val="0"/>
          <w:numId w:val="44"/>
        </w:numPr>
        <w:rPr>
          <w:lang w:val="en-US"/>
        </w:rPr>
      </w:pPr>
      <w:r>
        <w:rPr>
          <w:lang w:val="en-US"/>
        </w:rPr>
        <w:t xml:space="preserve">Define the input parameters </w:t>
      </w:r>
      <w:proofErr w:type="spellStart"/>
      <w:r>
        <w:rPr>
          <w:lang w:val="en-US"/>
        </w:rPr>
        <w:t>accordin</w:t>
      </w:r>
      <w:proofErr w:type="spellEnd"/>
      <w:r>
        <w:rPr>
          <w:lang w:val="en-US"/>
        </w:rPr>
        <w:t xml:space="preserve"> to the following description:</w:t>
      </w:r>
    </w:p>
    <w:p w14:paraId="07D12D20" w14:textId="77777777" w:rsidR="00DC24EE" w:rsidRDefault="00DC24EE" w:rsidP="00DC24EE">
      <w:pPr>
        <w:rPr>
          <w:lang w:val="en-US"/>
        </w:rPr>
      </w:pPr>
    </w:p>
    <w:p w14:paraId="0D14ABEA" w14:textId="1EBD5B1F" w:rsidR="00DC24EE" w:rsidRDefault="00DC24EE" w:rsidP="00DC24EE">
      <w:pPr>
        <w:pStyle w:val="ListParagraph"/>
        <w:numPr>
          <w:ilvl w:val="0"/>
          <w:numId w:val="49"/>
        </w:numPr>
        <w:rPr>
          <w:lang w:val="en-US"/>
        </w:rPr>
      </w:pPr>
      <w:r>
        <w:rPr>
          <w:lang w:val="en-US"/>
        </w:rPr>
        <w:t xml:space="preserve">App Id: copy the value from the </w:t>
      </w:r>
      <w:r w:rsidRPr="00382AB2">
        <w:rPr>
          <w:rStyle w:val="Strong"/>
          <w:rFonts w:cs="Arial"/>
          <w:color w:val="222222"/>
        </w:rPr>
        <w:t>Application ID</w:t>
      </w:r>
      <w:r w:rsidRPr="00382AB2">
        <w:rPr>
          <w:rFonts w:cs="Arial"/>
          <w:color w:val="222222"/>
        </w:rPr>
        <w:t> </w:t>
      </w:r>
      <w:r>
        <w:rPr>
          <w:rFonts w:cs="Arial"/>
          <w:color w:val="222222"/>
        </w:rPr>
        <w:t>in step 3.2;</w:t>
      </w:r>
    </w:p>
    <w:p w14:paraId="5E37AA17" w14:textId="10ACD961" w:rsidR="00DC24EE" w:rsidRDefault="00DC24EE" w:rsidP="00DC24EE">
      <w:pPr>
        <w:pStyle w:val="ListParagraph"/>
        <w:numPr>
          <w:ilvl w:val="0"/>
          <w:numId w:val="49"/>
        </w:numPr>
        <w:rPr>
          <w:lang w:val="en-US"/>
        </w:rPr>
      </w:pPr>
      <w:r>
        <w:rPr>
          <w:lang w:val="en-US"/>
        </w:rPr>
        <w:t>Tenant:</w:t>
      </w:r>
      <w:r w:rsidR="002D5ACC">
        <w:rPr>
          <w:lang w:val="en-US"/>
        </w:rPr>
        <w:t xml:space="preserve"> copy the value from the step 3.3;</w:t>
      </w:r>
    </w:p>
    <w:p w14:paraId="463BDD49" w14:textId="76595D59" w:rsidR="00DC24EE" w:rsidRPr="00DC24EE" w:rsidRDefault="00DC24EE" w:rsidP="00DC24EE">
      <w:pPr>
        <w:pStyle w:val="ListParagraph"/>
        <w:numPr>
          <w:ilvl w:val="0"/>
          <w:numId w:val="49"/>
        </w:numPr>
        <w:rPr>
          <w:lang w:val="en-US"/>
        </w:rPr>
      </w:pPr>
      <w:proofErr w:type="spellStart"/>
      <w:r>
        <w:rPr>
          <w:lang w:val="en-US"/>
        </w:rPr>
        <w:t>Pwd</w:t>
      </w:r>
      <w:proofErr w:type="spellEnd"/>
      <w:r>
        <w:rPr>
          <w:lang w:val="en-US"/>
        </w:rPr>
        <w:t xml:space="preserve">: </w:t>
      </w:r>
      <w:r>
        <w:rPr>
          <w:lang w:val="en-US"/>
        </w:rPr>
        <w:t xml:space="preserve">copy the value from the </w:t>
      </w:r>
      <w:r w:rsidR="00892DC4" w:rsidRPr="005A587F">
        <w:rPr>
          <w:rFonts w:cs="Arial"/>
          <w:b/>
          <w:color w:val="222222"/>
        </w:rPr>
        <w:t>Key</w:t>
      </w:r>
      <w:r w:rsidR="00892DC4">
        <w:rPr>
          <w:rFonts w:cs="Arial"/>
          <w:color w:val="222222"/>
        </w:rPr>
        <w:t xml:space="preserve"> </w:t>
      </w:r>
      <w:r>
        <w:rPr>
          <w:rFonts w:cs="Arial"/>
          <w:color w:val="222222"/>
        </w:rPr>
        <w:t>in step 3.2;</w:t>
      </w:r>
    </w:p>
    <w:p w14:paraId="3241007D" w14:textId="49E5DB43" w:rsidR="00DC24EE" w:rsidRDefault="00DC24EE" w:rsidP="00DC24EE">
      <w:pPr>
        <w:pStyle w:val="ListParagraph"/>
        <w:numPr>
          <w:ilvl w:val="0"/>
          <w:numId w:val="49"/>
        </w:numPr>
        <w:rPr>
          <w:lang w:val="en-US"/>
        </w:rPr>
      </w:pPr>
      <w:r>
        <w:rPr>
          <w:lang w:val="en-US"/>
        </w:rPr>
        <w:t>VM Id:</w:t>
      </w:r>
      <w:r w:rsidR="000928D4">
        <w:rPr>
          <w:lang w:val="en-US"/>
        </w:rPr>
        <w:t xml:space="preserve"> copy the value from step 4.1;</w:t>
      </w:r>
    </w:p>
    <w:p w14:paraId="2E7AB7E2" w14:textId="0AA20FF0" w:rsidR="002B4FA5" w:rsidRPr="00DC24EE" w:rsidRDefault="002B4FA5" w:rsidP="00DC24EE">
      <w:pPr>
        <w:pStyle w:val="ListParagraph"/>
        <w:numPr>
          <w:ilvl w:val="0"/>
          <w:numId w:val="49"/>
        </w:numPr>
        <w:rPr>
          <w:lang w:val="en-US"/>
        </w:rPr>
      </w:pPr>
      <w:r>
        <w:rPr>
          <w:lang w:val="en-US"/>
        </w:rPr>
        <w:t xml:space="preserve">Action: select the action to be executed </w:t>
      </w:r>
      <w:r w:rsidR="00777595">
        <w:rPr>
          <w:lang w:val="en-US"/>
        </w:rPr>
        <w:t>over</w:t>
      </w:r>
      <w:r>
        <w:rPr>
          <w:lang w:val="en-US"/>
        </w:rPr>
        <w:t xml:space="preserve"> the specified VM.</w:t>
      </w:r>
    </w:p>
    <w:p w14:paraId="055C8760" w14:textId="77777777" w:rsidR="00DC24EE" w:rsidRPr="00DC24EE" w:rsidRDefault="00DC24EE" w:rsidP="00DC24EE">
      <w:pPr>
        <w:ind w:left="360"/>
        <w:rPr>
          <w:lang w:val="en-US"/>
        </w:rPr>
      </w:pPr>
    </w:p>
    <w:p w14:paraId="0164A1E6" w14:textId="6E145C2C" w:rsidR="00D57751" w:rsidRDefault="00A136E3" w:rsidP="00D57751">
      <w:pPr>
        <w:rPr>
          <w:lang w:val="en-US"/>
        </w:rPr>
      </w:pPr>
      <w:r>
        <w:rPr>
          <w:noProof/>
          <w:lang w:val="en-US"/>
        </w:rPr>
        <w:drawing>
          <wp:inline distT="0" distB="0" distL="0" distR="0" wp14:anchorId="79AF820E" wp14:editId="223F1ACB">
            <wp:extent cx="4587902" cy="2152572"/>
            <wp:effectExtent l="0" t="0" r="3175" b="635"/>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build2.png"/>
                    <pic:cNvPicPr/>
                  </pic:nvPicPr>
                  <pic:blipFill>
                    <a:blip r:embed="rId42">
                      <a:extLst>
                        <a:ext uri="{28A0092B-C50C-407E-A947-70E740481C1C}">
                          <a14:useLocalDpi xmlns:a14="http://schemas.microsoft.com/office/drawing/2010/main" val="0"/>
                        </a:ext>
                      </a:extLst>
                    </a:blip>
                    <a:stretch>
                      <a:fillRect/>
                    </a:stretch>
                  </pic:blipFill>
                  <pic:spPr>
                    <a:xfrm>
                      <a:off x="0" y="0"/>
                      <a:ext cx="4600495" cy="2158481"/>
                    </a:xfrm>
                    <a:prstGeom prst="rect">
                      <a:avLst/>
                    </a:prstGeom>
                  </pic:spPr>
                </pic:pic>
              </a:graphicData>
            </a:graphic>
          </wp:inline>
        </w:drawing>
      </w:r>
    </w:p>
    <w:p w14:paraId="1E20F461" w14:textId="77777777" w:rsidR="00A136E3" w:rsidRPr="00A136E3" w:rsidRDefault="00A136E3" w:rsidP="00A136E3">
      <w:pPr>
        <w:ind w:left="720" w:hanging="360"/>
        <w:rPr>
          <w:lang w:val="en-US"/>
        </w:rPr>
      </w:pPr>
    </w:p>
    <w:p w14:paraId="61F3AD5F" w14:textId="616102C8" w:rsidR="00A136E3" w:rsidRDefault="00A136E3" w:rsidP="00A136E3">
      <w:pPr>
        <w:pStyle w:val="ListParagraph"/>
        <w:numPr>
          <w:ilvl w:val="0"/>
          <w:numId w:val="44"/>
        </w:numPr>
        <w:rPr>
          <w:lang w:val="en-US"/>
        </w:rPr>
      </w:pPr>
      <w:r>
        <w:rPr>
          <w:lang w:val="en-US"/>
        </w:rPr>
        <w:t xml:space="preserve">Save the changes. The task is now ready to run. </w:t>
      </w:r>
    </w:p>
    <w:p w14:paraId="77F1B455" w14:textId="4AC56F3C" w:rsidR="00C07A1A" w:rsidRDefault="00C07A1A" w:rsidP="00C07A1A">
      <w:pPr>
        <w:rPr>
          <w:lang w:val="en-US"/>
        </w:rPr>
      </w:pPr>
    </w:p>
    <w:p w14:paraId="13492EFD" w14:textId="77777777" w:rsidR="00C07A1A" w:rsidRDefault="00C07A1A">
      <w:pPr>
        <w:tabs>
          <w:tab w:val="clear" w:pos="567"/>
        </w:tabs>
        <w:spacing w:before="0" w:after="0"/>
        <w:jc w:val="left"/>
        <w:rPr>
          <w:lang w:val="en-US"/>
        </w:rPr>
      </w:pPr>
      <w:r>
        <w:rPr>
          <w:lang w:val="en-US"/>
        </w:rPr>
        <w:br w:type="page"/>
      </w:r>
    </w:p>
    <w:p w14:paraId="799C5063" w14:textId="3E7B8A85" w:rsidR="00C07A1A" w:rsidRDefault="006A48BE" w:rsidP="00C07A1A">
      <w:pPr>
        <w:pStyle w:val="Heading1"/>
      </w:pPr>
      <w:proofErr w:type="spellStart"/>
      <w:r>
        <w:lastRenderedPageBreak/>
        <w:t>Execution</w:t>
      </w:r>
      <w:proofErr w:type="spellEnd"/>
    </w:p>
    <w:p w14:paraId="7CC4D3CE" w14:textId="33F3FF62" w:rsidR="00C07A1A" w:rsidRDefault="006A48BE" w:rsidP="00C07A1A">
      <w:pPr>
        <w:pStyle w:val="Heading2"/>
      </w:pPr>
      <w:r>
        <w:t>Execution Outputs</w:t>
      </w:r>
    </w:p>
    <w:p w14:paraId="01C0568F" w14:textId="1C941CAC" w:rsidR="00C07A1A" w:rsidRDefault="006A48BE" w:rsidP="00C07A1A">
      <w:pPr>
        <w:rPr>
          <w:lang w:val="en-US"/>
        </w:rPr>
      </w:pPr>
      <w:r>
        <w:rPr>
          <w:lang w:val="en-US"/>
        </w:rPr>
        <w:t xml:space="preserve">The plugin ill display some log regarding to successful operations or </w:t>
      </w:r>
      <w:proofErr w:type="spellStart"/>
      <w:r>
        <w:rPr>
          <w:lang w:val="en-US"/>
        </w:rPr>
        <w:t>erros</w:t>
      </w:r>
      <w:proofErr w:type="spellEnd"/>
      <w:r>
        <w:rPr>
          <w:lang w:val="en-US"/>
        </w:rPr>
        <w:t xml:space="preserve"> occurred. The log can be consulted by accessing the instance’s </w:t>
      </w:r>
      <w:r w:rsidRPr="006A48BE">
        <w:rPr>
          <w:b/>
          <w:lang w:val="en-US"/>
        </w:rPr>
        <w:t>Console Output</w:t>
      </w:r>
      <w:r>
        <w:rPr>
          <w:lang w:val="en-US"/>
        </w:rPr>
        <w:t xml:space="preserve"> </w:t>
      </w:r>
    </w:p>
    <w:p w14:paraId="791CA38F" w14:textId="27DA4D5A" w:rsidR="008C4714" w:rsidRDefault="008C4714" w:rsidP="00C07A1A">
      <w:pPr>
        <w:rPr>
          <w:lang w:val="en-US"/>
        </w:rPr>
      </w:pPr>
      <w:r>
        <w:rPr>
          <w:lang w:val="en-US"/>
        </w:rPr>
        <w:t xml:space="preserve">Some examples are shown next: </w:t>
      </w:r>
    </w:p>
    <w:p w14:paraId="65CA959B" w14:textId="63F6E373" w:rsidR="008C4714" w:rsidRDefault="0033704F" w:rsidP="00C07A1A">
      <w:pPr>
        <w:rPr>
          <w:lang w:val="en-US"/>
        </w:rPr>
      </w:pPr>
      <w:r w:rsidRPr="0033704F">
        <w:rPr>
          <w:noProof/>
          <w:lang w:val="en-US"/>
        </w:rPr>
        <mc:AlternateContent>
          <mc:Choice Requires="wps">
            <w:drawing>
              <wp:anchor distT="45720" distB="45720" distL="114300" distR="114300" simplePos="0" relativeHeight="251664385" behindDoc="0" locked="0" layoutInCell="1" allowOverlap="1" wp14:anchorId="1180A6EB" wp14:editId="7600257B">
                <wp:simplePos x="0" y="0"/>
                <wp:positionH relativeFrom="column">
                  <wp:posOffset>1012825</wp:posOffset>
                </wp:positionH>
                <wp:positionV relativeFrom="paragraph">
                  <wp:posOffset>219710</wp:posOffset>
                </wp:positionV>
                <wp:extent cx="4118610" cy="2409190"/>
                <wp:effectExtent l="0" t="0" r="152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8610" cy="2409190"/>
                        </a:xfrm>
                        <a:prstGeom prst="rect">
                          <a:avLst/>
                        </a:prstGeom>
                        <a:solidFill>
                          <a:srgbClr val="FFFFFF"/>
                        </a:solidFill>
                        <a:ln w="9525">
                          <a:solidFill>
                            <a:srgbClr val="000000"/>
                          </a:solidFill>
                          <a:miter lim="800000"/>
                          <a:headEnd/>
                          <a:tailEnd/>
                        </a:ln>
                      </wps:spPr>
                      <wps:txbx>
                        <w:txbxContent>
                          <w:p w14:paraId="13D30DEA" w14:textId="0826FCB9"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 xml:space="preserve">Started by user </w:t>
                            </w:r>
                            <w:hyperlink r:id="rId43" w:history="1">
                              <w:r w:rsidRPr="0033704F">
                                <w:rPr>
                                  <w:rStyle w:val="Hyperlink"/>
                                  <w:color w:val="5C3566"/>
                                  <w:sz w:val="16"/>
                                  <w:szCs w:val="16"/>
                                </w:rPr>
                                <w:t>RVAZ</w:t>
                              </w:r>
                            </w:hyperlink>
                          </w:p>
                          <w:p w14:paraId="22C97BEA" w14:textId="0D7A7162"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Building in workspace C:\Users\CF\.jenkins\jobs\</w:t>
                            </w:r>
                            <w:r>
                              <w:rPr>
                                <w:color w:val="333333"/>
                                <w:sz w:val="16"/>
                                <w:szCs w:val="16"/>
                              </w:rPr>
                              <w:t>AZ Demo</w:t>
                            </w:r>
                            <w:r w:rsidRPr="0033704F">
                              <w:rPr>
                                <w:color w:val="333333"/>
                                <w:sz w:val="16"/>
                                <w:szCs w:val="16"/>
                              </w:rPr>
                              <w:t>\workspace</w:t>
                            </w:r>
                          </w:p>
                          <w:p w14:paraId="26A37270"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w:t>
                            </w:r>
                          </w:p>
                          <w:p w14:paraId="6769EF87"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Executing...</w:t>
                            </w:r>
                          </w:p>
                          <w:p w14:paraId="6616FAC3"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w:t>
                            </w:r>
                          </w:p>
                          <w:p w14:paraId="1A9EFA30"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**Details**</w:t>
                            </w:r>
                          </w:p>
                          <w:p w14:paraId="5FF0B3C4"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w:t>
                            </w:r>
                          </w:p>
                          <w:p w14:paraId="302D461D" w14:textId="50707F9A"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 xml:space="preserve">- </w:t>
                            </w:r>
                            <w:proofErr w:type="spellStart"/>
                            <w:r w:rsidRPr="0033704F">
                              <w:rPr>
                                <w:color w:val="333333"/>
                                <w:sz w:val="16"/>
                                <w:szCs w:val="16"/>
                              </w:rPr>
                              <w:t>AppId</w:t>
                            </w:r>
                            <w:proofErr w:type="spellEnd"/>
                            <w:r w:rsidRPr="0033704F">
                              <w:rPr>
                                <w:color w:val="333333"/>
                                <w:sz w:val="16"/>
                                <w:szCs w:val="16"/>
                              </w:rPr>
                              <w:t xml:space="preserve">: </w:t>
                            </w:r>
                            <w:r>
                              <w:rPr>
                                <w:color w:val="333333"/>
                                <w:sz w:val="16"/>
                                <w:szCs w:val="16"/>
                              </w:rPr>
                              <w:t>XXX</w:t>
                            </w:r>
                          </w:p>
                          <w:p w14:paraId="53E78D31" w14:textId="2D9AB11E"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 xml:space="preserve">|- Tenant: </w:t>
                            </w:r>
                            <w:r>
                              <w:rPr>
                                <w:color w:val="333333"/>
                                <w:sz w:val="16"/>
                                <w:szCs w:val="16"/>
                              </w:rPr>
                              <w:t>XXX</w:t>
                            </w:r>
                          </w:p>
                          <w:p w14:paraId="752075A7"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 Action: stop</w:t>
                            </w:r>
                          </w:p>
                          <w:p w14:paraId="794E743C" w14:textId="4AF92954"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 xml:space="preserve">|- </w:t>
                            </w:r>
                            <w:proofErr w:type="spellStart"/>
                            <w:r w:rsidRPr="0033704F">
                              <w:rPr>
                                <w:color w:val="333333"/>
                                <w:sz w:val="16"/>
                                <w:szCs w:val="16"/>
                              </w:rPr>
                              <w:t>azVMId</w:t>
                            </w:r>
                            <w:proofErr w:type="spellEnd"/>
                            <w:r w:rsidRPr="0033704F">
                              <w:rPr>
                                <w:color w:val="333333"/>
                                <w:sz w:val="16"/>
                                <w:szCs w:val="16"/>
                              </w:rPr>
                              <w:t xml:space="preserve">: </w:t>
                            </w:r>
                            <w:r>
                              <w:rPr>
                                <w:color w:val="333333"/>
                                <w:sz w:val="16"/>
                                <w:szCs w:val="16"/>
                              </w:rPr>
                              <w:t>XXXX</w:t>
                            </w:r>
                          </w:p>
                          <w:p w14:paraId="51CE29A4"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18:35:55</w:t>
                            </w:r>
                            <w:r w:rsidRPr="0033704F">
                              <w:rPr>
                                <w:rStyle w:val="timestamp"/>
                                <w:color w:val="333333"/>
                                <w:sz w:val="16"/>
                                <w:szCs w:val="16"/>
                              </w:rPr>
                              <w:t xml:space="preserve"> </w:t>
                            </w:r>
                            <w:r w:rsidRPr="0033704F">
                              <w:rPr>
                                <w:color w:val="333333"/>
                                <w:sz w:val="16"/>
                                <w:szCs w:val="16"/>
                              </w:rPr>
                              <w:t xml:space="preserve">VM: m2miitccrmdevb was </w:t>
                            </w:r>
                            <w:proofErr w:type="gramStart"/>
                            <w:r w:rsidRPr="0033704F">
                              <w:rPr>
                                <w:color w:val="333333"/>
                                <w:sz w:val="16"/>
                                <w:szCs w:val="16"/>
                              </w:rPr>
                              <w:t>stopped(</w:t>
                            </w:r>
                            <w:proofErr w:type="gramEnd"/>
                            <w:r w:rsidRPr="0033704F">
                              <w:rPr>
                                <w:color w:val="333333"/>
                                <w:sz w:val="16"/>
                                <w:szCs w:val="16"/>
                              </w:rPr>
                              <w:t>deallocated).</w:t>
                            </w:r>
                          </w:p>
                          <w:p w14:paraId="6D205E8E" w14:textId="77777777" w:rsidR="0033704F" w:rsidRPr="0033704F" w:rsidRDefault="0033704F" w:rsidP="0033704F">
                            <w:pPr>
                              <w:pStyle w:val="HTMLPreformatted"/>
                              <w:rPr>
                                <w:rFonts w:ascii="Courier New" w:hAnsi="Courier New"/>
                                <w:color w:val="333333"/>
                                <w:sz w:val="16"/>
                                <w:szCs w:val="16"/>
                                <w:lang w:val="en-US"/>
                              </w:rPr>
                            </w:pPr>
                            <w:r w:rsidRPr="0033704F">
                              <w:rPr>
                                <w:rStyle w:val="timestamp"/>
                                <w:b/>
                                <w:bCs/>
                                <w:color w:val="333333"/>
                                <w:sz w:val="16"/>
                                <w:szCs w:val="16"/>
                              </w:rPr>
                              <w:t>18:35:55</w:t>
                            </w:r>
                            <w:r w:rsidRPr="0033704F">
                              <w:rPr>
                                <w:rStyle w:val="timestamp"/>
                                <w:color w:val="333333"/>
                                <w:sz w:val="16"/>
                                <w:szCs w:val="16"/>
                              </w:rPr>
                              <w:t xml:space="preserve"> </w:t>
                            </w:r>
                            <w:r w:rsidRPr="0033704F">
                              <w:rPr>
                                <w:color w:val="333333"/>
                                <w:sz w:val="16"/>
                                <w:szCs w:val="16"/>
                              </w:rPr>
                              <w:t>Finished: SUCCESS</w:t>
                            </w:r>
                          </w:p>
                          <w:p w14:paraId="77941A3F" w14:textId="06C67FF1" w:rsidR="0033704F" w:rsidRDefault="003370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0A6EB" id="_x0000_s1028" type="#_x0000_t202" style="position:absolute;left:0;text-align:left;margin-left:79.75pt;margin-top:17.3pt;width:324.3pt;height:189.7pt;z-index:2516643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DVJwIAAE4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">
                <v:textbox>
                  <w:txbxContent>
                    <w:p w14:paraId="13D30DEA" w14:textId="0826FCB9"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 xml:space="preserve">Started by user </w:t>
                      </w:r>
                      <w:hyperlink r:id="rId44" w:history="1">
                        <w:r w:rsidRPr="0033704F">
                          <w:rPr>
                            <w:rStyle w:val="Hyperlink"/>
                            <w:color w:val="5C3566"/>
                            <w:sz w:val="16"/>
                            <w:szCs w:val="16"/>
                          </w:rPr>
                          <w:t>RVAZ</w:t>
                        </w:r>
                      </w:hyperlink>
                    </w:p>
                    <w:p w14:paraId="22C97BEA" w14:textId="0D7A7162"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Building in workspace C:\Users\CF\.jenkins\jobs\</w:t>
                      </w:r>
                      <w:r>
                        <w:rPr>
                          <w:color w:val="333333"/>
                          <w:sz w:val="16"/>
                          <w:szCs w:val="16"/>
                        </w:rPr>
                        <w:t>AZ Demo</w:t>
                      </w:r>
                      <w:r w:rsidRPr="0033704F">
                        <w:rPr>
                          <w:color w:val="333333"/>
                          <w:sz w:val="16"/>
                          <w:szCs w:val="16"/>
                        </w:rPr>
                        <w:t>\workspace</w:t>
                      </w:r>
                    </w:p>
                    <w:p w14:paraId="26A37270"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w:t>
                      </w:r>
                    </w:p>
                    <w:p w14:paraId="6769EF87"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Executing...</w:t>
                      </w:r>
                    </w:p>
                    <w:p w14:paraId="6616FAC3"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w:t>
                      </w:r>
                    </w:p>
                    <w:p w14:paraId="1A9EFA30"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**Details**</w:t>
                      </w:r>
                    </w:p>
                    <w:p w14:paraId="5FF0B3C4"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w:t>
                      </w:r>
                    </w:p>
                    <w:p w14:paraId="302D461D" w14:textId="50707F9A"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 xml:space="preserve">- </w:t>
                      </w:r>
                      <w:proofErr w:type="spellStart"/>
                      <w:r w:rsidRPr="0033704F">
                        <w:rPr>
                          <w:color w:val="333333"/>
                          <w:sz w:val="16"/>
                          <w:szCs w:val="16"/>
                        </w:rPr>
                        <w:t>AppId</w:t>
                      </w:r>
                      <w:proofErr w:type="spellEnd"/>
                      <w:r w:rsidRPr="0033704F">
                        <w:rPr>
                          <w:color w:val="333333"/>
                          <w:sz w:val="16"/>
                          <w:szCs w:val="16"/>
                        </w:rPr>
                        <w:t xml:space="preserve">: </w:t>
                      </w:r>
                      <w:r>
                        <w:rPr>
                          <w:color w:val="333333"/>
                          <w:sz w:val="16"/>
                          <w:szCs w:val="16"/>
                        </w:rPr>
                        <w:t>XXX</w:t>
                      </w:r>
                    </w:p>
                    <w:p w14:paraId="53E78D31" w14:textId="2D9AB11E"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 xml:space="preserve">|- Tenant: </w:t>
                      </w:r>
                      <w:r>
                        <w:rPr>
                          <w:color w:val="333333"/>
                          <w:sz w:val="16"/>
                          <w:szCs w:val="16"/>
                        </w:rPr>
                        <w:t>XXX</w:t>
                      </w:r>
                    </w:p>
                    <w:p w14:paraId="752075A7"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 Action: stop</w:t>
                      </w:r>
                    </w:p>
                    <w:p w14:paraId="794E743C" w14:textId="4AF92954" w:rsidR="0033704F" w:rsidRPr="0033704F" w:rsidRDefault="0033704F" w:rsidP="0033704F">
                      <w:pPr>
                        <w:pStyle w:val="HTMLPreformatted"/>
                        <w:rPr>
                          <w:color w:val="333333"/>
                          <w:sz w:val="16"/>
                          <w:szCs w:val="16"/>
                        </w:rPr>
                      </w:pPr>
                      <w:r w:rsidRPr="0033704F">
                        <w:rPr>
                          <w:rStyle w:val="timestamp"/>
                          <w:b/>
                          <w:bCs/>
                          <w:color w:val="333333"/>
                          <w:sz w:val="16"/>
                          <w:szCs w:val="16"/>
                        </w:rPr>
                        <w:t>18:35:25</w:t>
                      </w:r>
                      <w:r w:rsidRPr="0033704F">
                        <w:rPr>
                          <w:rStyle w:val="timestamp"/>
                          <w:color w:val="333333"/>
                          <w:sz w:val="16"/>
                          <w:szCs w:val="16"/>
                        </w:rPr>
                        <w:t xml:space="preserve"> </w:t>
                      </w:r>
                      <w:r w:rsidRPr="0033704F">
                        <w:rPr>
                          <w:color w:val="333333"/>
                          <w:sz w:val="16"/>
                          <w:szCs w:val="16"/>
                        </w:rPr>
                        <w:t xml:space="preserve">|- </w:t>
                      </w:r>
                      <w:proofErr w:type="spellStart"/>
                      <w:r w:rsidRPr="0033704F">
                        <w:rPr>
                          <w:color w:val="333333"/>
                          <w:sz w:val="16"/>
                          <w:szCs w:val="16"/>
                        </w:rPr>
                        <w:t>azVMId</w:t>
                      </w:r>
                      <w:proofErr w:type="spellEnd"/>
                      <w:r w:rsidRPr="0033704F">
                        <w:rPr>
                          <w:color w:val="333333"/>
                          <w:sz w:val="16"/>
                          <w:szCs w:val="16"/>
                        </w:rPr>
                        <w:t xml:space="preserve">: </w:t>
                      </w:r>
                      <w:r>
                        <w:rPr>
                          <w:color w:val="333333"/>
                          <w:sz w:val="16"/>
                          <w:szCs w:val="16"/>
                        </w:rPr>
                        <w:t>XXXX</w:t>
                      </w:r>
                    </w:p>
                    <w:p w14:paraId="51CE29A4" w14:textId="77777777" w:rsidR="0033704F" w:rsidRPr="0033704F" w:rsidRDefault="0033704F" w:rsidP="0033704F">
                      <w:pPr>
                        <w:pStyle w:val="HTMLPreformatted"/>
                        <w:rPr>
                          <w:color w:val="333333"/>
                          <w:sz w:val="16"/>
                          <w:szCs w:val="16"/>
                        </w:rPr>
                      </w:pPr>
                      <w:r w:rsidRPr="0033704F">
                        <w:rPr>
                          <w:rStyle w:val="timestamp"/>
                          <w:b/>
                          <w:bCs/>
                          <w:color w:val="333333"/>
                          <w:sz w:val="16"/>
                          <w:szCs w:val="16"/>
                        </w:rPr>
                        <w:t>18:35:55</w:t>
                      </w:r>
                      <w:r w:rsidRPr="0033704F">
                        <w:rPr>
                          <w:rStyle w:val="timestamp"/>
                          <w:color w:val="333333"/>
                          <w:sz w:val="16"/>
                          <w:szCs w:val="16"/>
                        </w:rPr>
                        <w:t xml:space="preserve"> </w:t>
                      </w:r>
                      <w:r w:rsidRPr="0033704F">
                        <w:rPr>
                          <w:color w:val="333333"/>
                          <w:sz w:val="16"/>
                          <w:szCs w:val="16"/>
                        </w:rPr>
                        <w:t xml:space="preserve">VM: m2miitccrmdevb was </w:t>
                      </w:r>
                      <w:proofErr w:type="gramStart"/>
                      <w:r w:rsidRPr="0033704F">
                        <w:rPr>
                          <w:color w:val="333333"/>
                          <w:sz w:val="16"/>
                          <w:szCs w:val="16"/>
                        </w:rPr>
                        <w:t>stopped(</w:t>
                      </w:r>
                      <w:proofErr w:type="gramEnd"/>
                      <w:r w:rsidRPr="0033704F">
                        <w:rPr>
                          <w:color w:val="333333"/>
                          <w:sz w:val="16"/>
                          <w:szCs w:val="16"/>
                        </w:rPr>
                        <w:t>deallocated).</w:t>
                      </w:r>
                    </w:p>
                    <w:p w14:paraId="6D205E8E" w14:textId="77777777" w:rsidR="0033704F" w:rsidRPr="0033704F" w:rsidRDefault="0033704F" w:rsidP="0033704F">
                      <w:pPr>
                        <w:pStyle w:val="HTMLPreformatted"/>
                        <w:rPr>
                          <w:rFonts w:ascii="Courier New" w:hAnsi="Courier New"/>
                          <w:color w:val="333333"/>
                          <w:sz w:val="16"/>
                          <w:szCs w:val="16"/>
                          <w:lang w:val="en-US"/>
                        </w:rPr>
                      </w:pPr>
                      <w:r w:rsidRPr="0033704F">
                        <w:rPr>
                          <w:rStyle w:val="timestamp"/>
                          <w:b/>
                          <w:bCs/>
                          <w:color w:val="333333"/>
                          <w:sz w:val="16"/>
                          <w:szCs w:val="16"/>
                        </w:rPr>
                        <w:t>18:35:55</w:t>
                      </w:r>
                      <w:r w:rsidRPr="0033704F">
                        <w:rPr>
                          <w:rStyle w:val="timestamp"/>
                          <w:color w:val="333333"/>
                          <w:sz w:val="16"/>
                          <w:szCs w:val="16"/>
                        </w:rPr>
                        <w:t xml:space="preserve"> </w:t>
                      </w:r>
                      <w:r w:rsidRPr="0033704F">
                        <w:rPr>
                          <w:color w:val="333333"/>
                          <w:sz w:val="16"/>
                          <w:szCs w:val="16"/>
                        </w:rPr>
                        <w:t>Finished: SUCCESS</w:t>
                      </w:r>
                    </w:p>
                    <w:p w14:paraId="77941A3F" w14:textId="06C67FF1" w:rsidR="0033704F" w:rsidRDefault="0033704F"/>
                  </w:txbxContent>
                </v:textbox>
                <w10:wrap type="square"/>
              </v:shape>
            </w:pict>
          </mc:Fallback>
        </mc:AlternateContent>
      </w:r>
    </w:p>
    <w:p w14:paraId="546F5BD3" w14:textId="05320BED" w:rsidR="005914B7" w:rsidRPr="008C4714" w:rsidRDefault="005914B7" w:rsidP="00C07A1A">
      <w:pPr>
        <w:rPr>
          <w:lang w:val="en-US"/>
        </w:rPr>
      </w:pPr>
    </w:p>
    <w:p w14:paraId="1AFEF012" w14:textId="2A6FFD64" w:rsidR="00C07A1A" w:rsidRPr="00C07A1A" w:rsidRDefault="00C07A1A" w:rsidP="00C07A1A">
      <w:pPr>
        <w:rPr>
          <w:lang w:val="en-US"/>
        </w:rPr>
      </w:pPr>
    </w:p>
    <w:p w14:paraId="7F8EFC66" w14:textId="196CBE37" w:rsidR="00D57751" w:rsidRDefault="00D57751" w:rsidP="006A62C2">
      <w:pPr>
        <w:ind w:left="720" w:hanging="360"/>
        <w:rPr>
          <w:rFonts w:cs="Arial"/>
          <w:color w:val="222222"/>
          <w:lang w:val="en-US"/>
        </w:rPr>
      </w:pPr>
    </w:p>
    <w:p w14:paraId="31203832" w14:textId="08897AA1" w:rsidR="000621D2" w:rsidRDefault="000621D2" w:rsidP="006A62C2">
      <w:pPr>
        <w:ind w:left="720" w:hanging="360"/>
        <w:rPr>
          <w:rFonts w:cs="Arial"/>
          <w:color w:val="222222"/>
          <w:lang w:val="en-US"/>
        </w:rPr>
      </w:pPr>
    </w:p>
    <w:p w14:paraId="3C18B493" w14:textId="5F889C3B" w:rsidR="000621D2" w:rsidRDefault="000621D2" w:rsidP="006A62C2">
      <w:pPr>
        <w:ind w:left="720" w:hanging="360"/>
        <w:rPr>
          <w:rFonts w:cs="Arial"/>
          <w:color w:val="222222"/>
          <w:lang w:val="en-US"/>
        </w:rPr>
      </w:pPr>
    </w:p>
    <w:p w14:paraId="1AD44026" w14:textId="2C8F8933" w:rsidR="000621D2" w:rsidRDefault="000621D2" w:rsidP="006A62C2">
      <w:pPr>
        <w:ind w:left="720" w:hanging="360"/>
        <w:rPr>
          <w:rFonts w:cs="Arial"/>
          <w:color w:val="222222"/>
          <w:lang w:val="en-US"/>
        </w:rPr>
      </w:pPr>
    </w:p>
    <w:p w14:paraId="5BADB5FD" w14:textId="3AB47018" w:rsidR="000621D2" w:rsidRDefault="000621D2" w:rsidP="006A62C2">
      <w:pPr>
        <w:ind w:left="720" w:hanging="360"/>
        <w:rPr>
          <w:rFonts w:cs="Arial"/>
          <w:color w:val="222222"/>
          <w:lang w:val="en-US"/>
        </w:rPr>
      </w:pPr>
    </w:p>
    <w:p w14:paraId="322B8FFD" w14:textId="6858818D" w:rsidR="000621D2" w:rsidRDefault="000621D2" w:rsidP="006A62C2">
      <w:pPr>
        <w:ind w:left="720" w:hanging="360"/>
        <w:rPr>
          <w:rFonts w:cs="Arial"/>
          <w:color w:val="222222"/>
          <w:lang w:val="en-US"/>
        </w:rPr>
      </w:pPr>
    </w:p>
    <w:p w14:paraId="4C3FB806" w14:textId="262CF44E" w:rsidR="000621D2" w:rsidRDefault="000621D2" w:rsidP="006A62C2">
      <w:pPr>
        <w:ind w:left="720" w:hanging="360"/>
        <w:rPr>
          <w:rFonts w:cs="Arial"/>
          <w:color w:val="222222"/>
          <w:lang w:val="en-US"/>
        </w:rPr>
      </w:pPr>
    </w:p>
    <w:p w14:paraId="43839339" w14:textId="25A51CB8" w:rsidR="000621D2" w:rsidRDefault="00D45E8D" w:rsidP="006A62C2">
      <w:pPr>
        <w:ind w:left="720" w:hanging="360"/>
        <w:rPr>
          <w:rFonts w:cs="Arial"/>
          <w:color w:val="222222"/>
          <w:lang w:val="en-US"/>
        </w:rPr>
      </w:pPr>
      <w:r w:rsidRPr="0033704F">
        <w:rPr>
          <w:noProof/>
          <w:lang w:val="en-US"/>
        </w:rPr>
        <mc:AlternateContent>
          <mc:Choice Requires="wps">
            <w:drawing>
              <wp:anchor distT="45720" distB="45720" distL="114300" distR="114300" simplePos="0" relativeHeight="251666433" behindDoc="0" locked="0" layoutInCell="1" allowOverlap="1" wp14:anchorId="764C65B7" wp14:editId="5FD957EB">
                <wp:simplePos x="0" y="0"/>
                <wp:positionH relativeFrom="column">
                  <wp:posOffset>1005205</wp:posOffset>
                </wp:positionH>
                <wp:positionV relativeFrom="paragraph">
                  <wp:posOffset>20955</wp:posOffset>
                </wp:positionV>
                <wp:extent cx="4118610" cy="2599690"/>
                <wp:effectExtent l="0" t="0" r="15240" b="1016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8610" cy="2599690"/>
                        </a:xfrm>
                        <a:prstGeom prst="rect">
                          <a:avLst/>
                        </a:prstGeom>
                        <a:solidFill>
                          <a:srgbClr val="FFFFFF"/>
                        </a:solidFill>
                        <a:ln w="9525">
                          <a:solidFill>
                            <a:srgbClr val="000000"/>
                          </a:solidFill>
                          <a:miter lim="800000"/>
                          <a:headEnd/>
                          <a:tailEnd/>
                        </a:ln>
                      </wps:spPr>
                      <wps:txbx>
                        <w:txbxContent>
                          <w:p w14:paraId="31394E06" w14:textId="77777777"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0A453C">
                              <w:rPr>
                                <w:color w:val="333333"/>
                                <w:sz w:val="16"/>
                                <w:szCs w:val="16"/>
                              </w:rPr>
                              <w:t xml:space="preserve">Started by user </w:t>
                            </w:r>
                            <w:hyperlink r:id="rId45" w:history="1">
                              <w:r w:rsidRPr="000A453C">
                                <w:rPr>
                                  <w:rStyle w:val="Hyperlink"/>
                                  <w:color w:val="5C3566"/>
                                  <w:sz w:val="16"/>
                                  <w:szCs w:val="16"/>
                                </w:rPr>
                                <w:t>RVAZ</w:t>
                              </w:r>
                            </w:hyperlink>
                          </w:p>
                          <w:p w14:paraId="7E72F8A5" w14:textId="3E85E85A"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Building in workspace C:\Users\CF\.jenkins\jobs\</w:t>
                            </w:r>
                            <w:r>
                              <w:rPr>
                                <w:color w:val="333333"/>
                                <w:sz w:val="16"/>
                                <w:szCs w:val="16"/>
                              </w:rPr>
                              <w:t>AZ Demo</w:t>
                            </w:r>
                            <w:r w:rsidRPr="0033704F">
                              <w:rPr>
                                <w:color w:val="333333"/>
                                <w:sz w:val="16"/>
                                <w:szCs w:val="16"/>
                              </w:rPr>
                              <w:t>\workspace</w:t>
                            </w:r>
                          </w:p>
                          <w:p w14:paraId="1BB9C230" w14:textId="77777777"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0A453C">
                              <w:rPr>
                                <w:color w:val="333333"/>
                                <w:sz w:val="16"/>
                                <w:szCs w:val="16"/>
                              </w:rPr>
                              <w:t>---------------------------------------------------</w:t>
                            </w:r>
                          </w:p>
                          <w:p w14:paraId="02E4F8C5" w14:textId="77777777" w:rsid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Executing...</w:t>
                            </w:r>
                          </w:p>
                          <w:p w14:paraId="219813E9" w14:textId="7B6F7924" w:rsid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w:t>
                            </w:r>
                          </w:p>
                          <w:p w14:paraId="25285E9B" w14:textId="57D9607D" w:rsid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**Details**</w:t>
                            </w:r>
                          </w:p>
                          <w:p w14:paraId="492D7CBA" w14:textId="77777777" w:rsidR="000A453C" w:rsidRPr="000A453C" w:rsidRDefault="000A453C" w:rsidP="000A453C">
                            <w:pPr>
                              <w:pStyle w:val="HTMLPreformatted"/>
                              <w:rPr>
                                <w:color w:val="333333"/>
                                <w:sz w:val="16"/>
                                <w:szCs w:val="16"/>
                                <w:lang w:val="pt-PT"/>
                              </w:rPr>
                            </w:pPr>
                            <w:r w:rsidRPr="000A453C">
                              <w:rPr>
                                <w:rStyle w:val="timestamp"/>
                                <w:b/>
                                <w:bCs/>
                                <w:color w:val="333333"/>
                                <w:sz w:val="16"/>
                                <w:szCs w:val="16"/>
                                <w:lang w:val="pt-PT"/>
                              </w:rPr>
                              <w:t>14:39:09</w:t>
                            </w:r>
                            <w:r w:rsidRPr="000A453C">
                              <w:rPr>
                                <w:rStyle w:val="timestamp"/>
                                <w:color w:val="333333"/>
                                <w:sz w:val="16"/>
                                <w:szCs w:val="16"/>
                                <w:lang w:val="pt-PT"/>
                              </w:rPr>
                              <w:t xml:space="preserve"> </w:t>
                            </w:r>
                            <w:r w:rsidRPr="000A453C">
                              <w:rPr>
                                <w:color w:val="333333"/>
                                <w:sz w:val="16"/>
                                <w:szCs w:val="16"/>
                                <w:lang w:val="pt-PT"/>
                              </w:rPr>
                              <w:t>***********</w:t>
                            </w:r>
                          </w:p>
                          <w:p w14:paraId="0CEA81F5" w14:textId="1714C10B" w:rsidR="000A453C" w:rsidRPr="000A453C" w:rsidRDefault="000A453C" w:rsidP="000A453C">
                            <w:pPr>
                              <w:pStyle w:val="HTMLPreformatted"/>
                              <w:rPr>
                                <w:color w:val="333333"/>
                                <w:sz w:val="16"/>
                                <w:szCs w:val="16"/>
                                <w:lang w:val="en-US"/>
                              </w:rPr>
                            </w:pPr>
                            <w:r w:rsidRPr="000A453C">
                              <w:rPr>
                                <w:rStyle w:val="timestamp"/>
                                <w:b/>
                                <w:bCs/>
                                <w:color w:val="333333"/>
                                <w:sz w:val="16"/>
                                <w:szCs w:val="16"/>
                                <w:lang w:val="en-US"/>
                              </w:rPr>
                              <w:t>14:39:09</w:t>
                            </w:r>
                            <w:r w:rsidRPr="000A453C">
                              <w:rPr>
                                <w:rStyle w:val="timestamp"/>
                                <w:color w:val="333333"/>
                                <w:sz w:val="16"/>
                                <w:szCs w:val="16"/>
                                <w:lang w:val="en-US"/>
                              </w:rPr>
                              <w:t xml:space="preserve"> </w:t>
                            </w:r>
                            <w:r w:rsidRPr="0033704F">
                              <w:rPr>
                                <w:color w:val="333333"/>
                                <w:sz w:val="16"/>
                                <w:szCs w:val="16"/>
                              </w:rPr>
                              <w:t xml:space="preserve">- </w:t>
                            </w:r>
                            <w:proofErr w:type="spellStart"/>
                            <w:r w:rsidRPr="0033704F">
                              <w:rPr>
                                <w:color w:val="333333"/>
                                <w:sz w:val="16"/>
                                <w:szCs w:val="16"/>
                              </w:rPr>
                              <w:t>AppId</w:t>
                            </w:r>
                            <w:proofErr w:type="spellEnd"/>
                            <w:r w:rsidRPr="0033704F">
                              <w:rPr>
                                <w:color w:val="333333"/>
                                <w:sz w:val="16"/>
                                <w:szCs w:val="16"/>
                              </w:rPr>
                              <w:t xml:space="preserve">: </w:t>
                            </w:r>
                            <w:r>
                              <w:rPr>
                                <w:color w:val="333333"/>
                                <w:sz w:val="16"/>
                                <w:szCs w:val="16"/>
                              </w:rPr>
                              <w:t>XXX</w:t>
                            </w:r>
                          </w:p>
                          <w:p w14:paraId="1B8856EB" w14:textId="58285C18"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 xml:space="preserve">|- Tenant: </w:t>
                            </w:r>
                            <w:r>
                              <w:rPr>
                                <w:color w:val="333333"/>
                                <w:sz w:val="16"/>
                                <w:szCs w:val="16"/>
                              </w:rPr>
                              <w:t>XXX</w:t>
                            </w:r>
                          </w:p>
                          <w:p w14:paraId="587B30B7" w14:textId="15ECCC6F"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 Action: stop</w:t>
                            </w:r>
                          </w:p>
                          <w:p w14:paraId="0908B0EE" w14:textId="31A23F76"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 xml:space="preserve">|- </w:t>
                            </w:r>
                            <w:proofErr w:type="spellStart"/>
                            <w:r w:rsidRPr="0033704F">
                              <w:rPr>
                                <w:color w:val="333333"/>
                                <w:sz w:val="16"/>
                                <w:szCs w:val="16"/>
                              </w:rPr>
                              <w:t>azVMId</w:t>
                            </w:r>
                            <w:proofErr w:type="spellEnd"/>
                            <w:r w:rsidRPr="0033704F">
                              <w:rPr>
                                <w:color w:val="333333"/>
                                <w:sz w:val="16"/>
                                <w:szCs w:val="16"/>
                              </w:rPr>
                              <w:t xml:space="preserve">: </w:t>
                            </w:r>
                            <w:r>
                              <w:rPr>
                                <w:color w:val="333333"/>
                                <w:sz w:val="16"/>
                                <w:szCs w:val="16"/>
                              </w:rPr>
                              <w:t>TEST</w:t>
                            </w:r>
                          </w:p>
                          <w:p w14:paraId="79A67520" w14:textId="27605527" w:rsidR="000A453C" w:rsidRPr="000A453C" w:rsidRDefault="000A453C" w:rsidP="000A453C">
                            <w:pPr>
                              <w:pStyle w:val="HTMLPreformatted"/>
                              <w:rPr>
                                <w:color w:val="333333"/>
                                <w:sz w:val="16"/>
                                <w:szCs w:val="16"/>
                              </w:rPr>
                            </w:pPr>
                            <w:r w:rsidRPr="000A453C">
                              <w:rPr>
                                <w:rStyle w:val="timestamp"/>
                                <w:b/>
                                <w:bCs/>
                                <w:color w:val="333333"/>
                                <w:sz w:val="16"/>
                                <w:szCs w:val="16"/>
                              </w:rPr>
                              <w:t>14:39:10</w:t>
                            </w:r>
                            <w:r w:rsidRPr="000A453C">
                              <w:rPr>
                                <w:rStyle w:val="timestamp"/>
                                <w:color w:val="333333"/>
                                <w:sz w:val="16"/>
                                <w:szCs w:val="16"/>
                              </w:rPr>
                              <w:t xml:space="preserve"> </w:t>
                            </w:r>
                            <w:proofErr w:type="gramStart"/>
                            <w:r w:rsidRPr="000A453C">
                              <w:rPr>
                                <w:color w:val="333333"/>
                                <w:sz w:val="16"/>
                                <w:szCs w:val="16"/>
                              </w:rPr>
                              <w:t>The</w:t>
                            </w:r>
                            <w:proofErr w:type="gramEnd"/>
                            <w:r w:rsidRPr="000A453C">
                              <w:rPr>
                                <w:color w:val="333333"/>
                                <w:sz w:val="16"/>
                                <w:szCs w:val="16"/>
                              </w:rPr>
                              <w:t xml:space="preserve"> specified ID `</w:t>
                            </w:r>
                            <w:r>
                              <w:rPr>
                                <w:color w:val="333333"/>
                                <w:sz w:val="16"/>
                                <w:szCs w:val="16"/>
                              </w:rPr>
                              <w:t>TEST</w:t>
                            </w:r>
                            <w:r w:rsidRPr="000A453C">
                              <w:rPr>
                                <w:color w:val="333333"/>
                                <w:sz w:val="16"/>
                                <w:szCs w:val="16"/>
                              </w:rPr>
                              <w:t>` is not a valid Azure resource ID.</w:t>
                            </w:r>
                          </w:p>
                          <w:p w14:paraId="01E84C9B" w14:textId="77777777" w:rsidR="000A453C" w:rsidRPr="000A453C" w:rsidRDefault="000A453C" w:rsidP="000A453C">
                            <w:pPr>
                              <w:pStyle w:val="HTMLPreformatted"/>
                              <w:rPr>
                                <w:color w:val="333333"/>
                                <w:sz w:val="16"/>
                                <w:szCs w:val="16"/>
                              </w:rPr>
                            </w:pPr>
                            <w:r w:rsidRPr="000A453C">
                              <w:rPr>
                                <w:rStyle w:val="timestamp"/>
                                <w:b/>
                                <w:bCs/>
                                <w:color w:val="333333"/>
                                <w:sz w:val="16"/>
                                <w:szCs w:val="16"/>
                              </w:rPr>
                              <w:t>14:39:10</w:t>
                            </w:r>
                            <w:r w:rsidRPr="000A453C">
                              <w:rPr>
                                <w:rStyle w:val="timestamp"/>
                                <w:color w:val="333333"/>
                                <w:sz w:val="16"/>
                                <w:szCs w:val="16"/>
                              </w:rPr>
                              <w:t xml:space="preserve"> </w:t>
                            </w:r>
                            <w:r w:rsidRPr="000A453C">
                              <w:rPr>
                                <w:color w:val="333333"/>
                                <w:sz w:val="16"/>
                                <w:szCs w:val="16"/>
                              </w:rPr>
                              <w:t>Build step 'Azure Commands Execution' marked build as failure</w:t>
                            </w:r>
                          </w:p>
                          <w:p w14:paraId="47CF9313" w14:textId="77777777" w:rsidR="000A453C" w:rsidRPr="000A453C" w:rsidRDefault="000A453C" w:rsidP="000A453C">
                            <w:pPr>
                              <w:pStyle w:val="HTMLPreformatted"/>
                              <w:rPr>
                                <w:rFonts w:ascii="Courier New" w:hAnsi="Courier New"/>
                                <w:color w:val="333333"/>
                                <w:sz w:val="16"/>
                                <w:szCs w:val="16"/>
                                <w:lang w:val="en-US"/>
                              </w:rPr>
                            </w:pPr>
                            <w:r w:rsidRPr="000A453C">
                              <w:rPr>
                                <w:rStyle w:val="timestamp"/>
                                <w:b/>
                                <w:bCs/>
                                <w:color w:val="333333"/>
                                <w:sz w:val="16"/>
                                <w:szCs w:val="16"/>
                              </w:rPr>
                              <w:t>14:39:10</w:t>
                            </w:r>
                            <w:r w:rsidRPr="000A453C">
                              <w:rPr>
                                <w:rStyle w:val="timestamp"/>
                                <w:color w:val="333333"/>
                                <w:sz w:val="16"/>
                                <w:szCs w:val="16"/>
                              </w:rPr>
                              <w:t xml:space="preserve"> </w:t>
                            </w:r>
                            <w:r w:rsidRPr="000A453C">
                              <w:rPr>
                                <w:color w:val="333333"/>
                                <w:sz w:val="16"/>
                                <w:szCs w:val="16"/>
                              </w:rPr>
                              <w:t>Finished: FAILURE</w:t>
                            </w:r>
                            <w:bookmarkStart w:id="18" w:name="_GoBack"/>
                            <w:bookmarkEnd w:id="18"/>
                          </w:p>
                          <w:p w14:paraId="04CC5F9E" w14:textId="77777777" w:rsidR="00D45E8D" w:rsidRDefault="00D45E8D" w:rsidP="00D45E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C65B7" id="_x0000_s1029" type="#_x0000_t202" style="position:absolute;left:0;text-align:left;margin-left:79.15pt;margin-top:1.65pt;width:324.3pt;height:204.7pt;z-index:25166643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">
                <v:textbox>
                  <w:txbxContent>
                    <w:p w14:paraId="31394E06" w14:textId="77777777"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0A453C">
                        <w:rPr>
                          <w:color w:val="333333"/>
                          <w:sz w:val="16"/>
                          <w:szCs w:val="16"/>
                        </w:rPr>
                        <w:t xml:space="preserve">Started by user </w:t>
                      </w:r>
                      <w:hyperlink r:id="rId46" w:history="1">
                        <w:r w:rsidRPr="000A453C">
                          <w:rPr>
                            <w:rStyle w:val="Hyperlink"/>
                            <w:color w:val="5C3566"/>
                            <w:sz w:val="16"/>
                            <w:szCs w:val="16"/>
                          </w:rPr>
                          <w:t>RVAZ</w:t>
                        </w:r>
                      </w:hyperlink>
                    </w:p>
                    <w:p w14:paraId="7E72F8A5" w14:textId="3E85E85A"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Building in workspace C:\Users\CF\.jenkins\jobs\</w:t>
                      </w:r>
                      <w:r>
                        <w:rPr>
                          <w:color w:val="333333"/>
                          <w:sz w:val="16"/>
                          <w:szCs w:val="16"/>
                        </w:rPr>
                        <w:t>AZ Demo</w:t>
                      </w:r>
                      <w:r w:rsidRPr="0033704F">
                        <w:rPr>
                          <w:color w:val="333333"/>
                          <w:sz w:val="16"/>
                          <w:szCs w:val="16"/>
                        </w:rPr>
                        <w:t>\workspace</w:t>
                      </w:r>
                    </w:p>
                    <w:p w14:paraId="1BB9C230" w14:textId="77777777"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0A453C">
                        <w:rPr>
                          <w:color w:val="333333"/>
                          <w:sz w:val="16"/>
                          <w:szCs w:val="16"/>
                        </w:rPr>
                        <w:t>---------------------------------------------------</w:t>
                      </w:r>
                    </w:p>
                    <w:p w14:paraId="02E4F8C5" w14:textId="77777777" w:rsid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Executing...</w:t>
                      </w:r>
                    </w:p>
                    <w:p w14:paraId="219813E9" w14:textId="7B6F7924" w:rsid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w:t>
                      </w:r>
                    </w:p>
                    <w:p w14:paraId="25285E9B" w14:textId="57D9607D" w:rsid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**Details**</w:t>
                      </w:r>
                    </w:p>
                    <w:p w14:paraId="492D7CBA" w14:textId="77777777" w:rsidR="000A453C" w:rsidRPr="000A453C" w:rsidRDefault="000A453C" w:rsidP="000A453C">
                      <w:pPr>
                        <w:pStyle w:val="HTMLPreformatted"/>
                        <w:rPr>
                          <w:color w:val="333333"/>
                          <w:sz w:val="16"/>
                          <w:szCs w:val="16"/>
                          <w:lang w:val="pt-PT"/>
                        </w:rPr>
                      </w:pPr>
                      <w:r w:rsidRPr="000A453C">
                        <w:rPr>
                          <w:rStyle w:val="timestamp"/>
                          <w:b/>
                          <w:bCs/>
                          <w:color w:val="333333"/>
                          <w:sz w:val="16"/>
                          <w:szCs w:val="16"/>
                          <w:lang w:val="pt-PT"/>
                        </w:rPr>
                        <w:t>14:39:09</w:t>
                      </w:r>
                      <w:r w:rsidRPr="000A453C">
                        <w:rPr>
                          <w:rStyle w:val="timestamp"/>
                          <w:color w:val="333333"/>
                          <w:sz w:val="16"/>
                          <w:szCs w:val="16"/>
                          <w:lang w:val="pt-PT"/>
                        </w:rPr>
                        <w:t xml:space="preserve"> </w:t>
                      </w:r>
                      <w:r w:rsidRPr="000A453C">
                        <w:rPr>
                          <w:color w:val="333333"/>
                          <w:sz w:val="16"/>
                          <w:szCs w:val="16"/>
                          <w:lang w:val="pt-PT"/>
                        </w:rPr>
                        <w:t>***********</w:t>
                      </w:r>
                    </w:p>
                    <w:p w14:paraId="0CEA81F5" w14:textId="1714C10B" w:rsidR="000A453C" w:rsidRPr="000A453C" w:rsidRDefault="000A453C" w:rsidP="000A453C">
                      <w:pPr>
                        <w:pStyle w:val="HTMLPreformatted"/>
                        <w:rPr>
                          <w:color w:val="333333"/>
                          <w:sz w:val="16"/>
                          <w:szCs w:val="16"/>
                          <w:lang w:val="en-US"/>
                        </w:rPr>
                      </w:pPr>
                      <w:r w:rsidRPr="000A453C">
                        <w:rPr>
                          <w:rStyle w:val="timestamp"/>
                          <w:b/>
                          <w:bCs/>
                          <w:color w:val="333333"/>
                          <w:sz w:val="16"/>
                          <w:szCs w:val="16"/>
                          <w:lang w:val="en-US"/>
                        </w:rPr>
                        <w:t>14:39:09</w:t>
                      </w:r>
                      <w:r w:rsidRPr="000A453C">
                        <w:rPr>
                          <w:rStyle w:val="timestamp"/>
                          <w:color w:val="333333"/>
                          <w:sz w:val="16"/>
                          <w:szCs w:val="16"/>
                          <w:lang w:val="en-US"/>
                        </w:rPr>
                        <w:t xml:space="preserve"> </w:t>
                      </w:r>
                      <w:r w:rsidRPr="0033704F">
                        <w:rPr>
                          <w:color w:val="333333"/>
                          <w:sz w:val="16"/>
                          <w:szCs w:val="16"/>
                        </w:rPr>
                        <w:t xml:space="preserve">- </w:t>
                      </w:r>
                      <w:proofErr w:type="spellStart"/>
                      <w:r w:rsidRPr="0033704F">
                        <w:rPr>
                          <w:color w:val="333333"/>
                          <w:sz w:val="16"/>
                          <w:szCs w:val="16"/>
                        </w:rPr>
                        <w:t>AppId</w:t>
                      </w:r>
                      <w:proofErr w:type="spellEnd"/>
                      <w:r w:rsidRPr="0033704F">
                        <w:rPr>
                          <w:color w:val="333333"/>
                          <w:sz w:val="16"/>
                          <w:szCs w:val="16"/>
                        </w:rPr>
                        <w:t xml:space="preserve">: </w:t>
                      </w:r>
                      <w:r>
                        <w:rPr>
                          <w:color w:val="333333"/>
                          <w:sz w:val="16"/>
                          <w:szCs w:val="16"/>
                        </w:rPr>
                        <w:t>XXX</w:t>
                      </w:r>
                    </w:p>
                    <w:p w14:paraId="1B8856EB" w14:textId="58285C18"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 xml:space="preserve">|- Tenant: </w:t>
                      </w:r>
                      <w:r>
                        <w:rPr>
                          <w:color w:val="333333"/>
                          <w:sz w:val="16"/>
                          <w:szCs w:val="16"/>
                        </w:rPr>
                        <w:t>XXX</w:t>
                      </w:r>
                    </w:p>
                    <w:p w14:paraId="587B30B7" w14:textId="15ECCC6F"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 Action: stop</w:t>
                      </w:r>
                    </w:p>
                    <w:p w14:paraId="0908B0EE" w14:textId="31A23F76" w:rsidR="000A453C" w:rsidRPr="000A453C" w:rsidRDefault="000A453C" w:rsidP="000A453C">
                      <w:pPr>
                        <w:pStyle w:val="HTMLPreformatted"/>
                        <w:rPr>
                          <w:color w:val="333333"/>
                          <w:sz w:val="16"/>
                          <w:szCs w:val="16"/>
                        </w:rPr>
                      </w:pPr>
                      <w:r w:rsidRPr="000A453C">
                        <w:rPr>
                          <w:rStyle w:val="timestamp"/>
                          <w:b/>
                          <w:bCs/>
                          <w:color w:val="333333"/>
                          <w:sz w:val="16"/>
                          <w:szCs w:val="16"/>
                        </w:rPr>
                        <w:t>14:39:09</w:t>
                      </w:r>
                      <w:r w:rsidRPr="000A453C">
                        <w:rPr>
                          <w:rStyle w:val="timestamp"/>
                          <w:color w:val="333333"/>
                          <w:sz w:val="16"/>
                          <w:szCs w:val="16"/>
                        </w:rPr>
                        <w:t xml:space="preserve"> </w:t>
                      </w:r>
                      <w:r w:rsidRPr="0033704F">
                        <w:rPr>
                          <w:color w:val="333333"/>
                          <w:sz w:val="16"/>
                          <w:szCs w:val="16"/>
                        </w:rPr>
                        <w:t xml:space="preserve">|- </w:t>
                      </w:r>
                      <w:proofErr w:type="spellStart"/>
                      <w:r w:rsidRPr="0033704F">
                        <w:rPr>
                          <w:color w:val="333333"/>
                          <w:sz w:val="16"/>
                          <w:szCs w:val="16"/>
                        </w:rPr>
                        <w:t>azVMId</w:t>
                      </w:r>
                      <w:proofErr w:type="spellEnd"/>
                      <w:r w:rsidRPr="0033704F">
                        <w:rPr>
                          <w:color w:val="333333"/>
                          <w:sz w:val="16"/>
                          <w:szCs w:val="16"/>
                        </w:rPr>
                        <w:t xml:space="preserve">: </w:t>
                      </w:r>
                      <w:r>
                        <w:rPr>
                          <w:color w:val="333333"/>
                          <w:sz w:val="16"/>
                          <w:szCs w:val="16"/>
                        </w:rPr>
                        <w:t>TEST</w:t>
                      </w:r>
                    </w:p>
                    <w:p w14:paraId="79A67520" w14:textId="27605527" w:rsidR="000A453C" w:rsidRPr="000A453C" w:rsidRDefault="000A453C" w:rsidP="000A453C">
                      <w:pPr>
                        <w:pStyle w:val="HTMLPreformatted"/>
                        <w:rPr>
                          <w:color w:val="333333"/>
                          <w:sz w:val="16"/>
                          <w:szCs w:val="16"/>
                        </w:rPr>
                      </w:pPr>
                      <w:r w:rsidRPr="000A453C">
                        <w:rPr>
                          <w:rStyle w:val="timestamp"/>
                          <w:b/>
                          <w:bCs/>
                          <w:color w:val="333333"/>
                          <w:sz w:val="16"/>
                          <w:szCs w:val="16"/>
                        </w:rPr>
                        <w:t>14:39:10</w:t>
                      </w:r>
                      <w:r w:rsidRPr="000A453C">
                        <w:rPr>
                          <w:rStyle w:val="timestamp"/>
                          <w:color w:val="333333"/>
                          <w:sz w:val="16"/>
                          <w:szCs w:val="16"/>
                        </w:rPr>
                        <w:t xml:space="preserve"> </w:t>
                      </w:r>
                      <w:proofErr w:type="gramStart"/>
                      <w:r w:rsidRPr="000A453C">
                        <w:rPr>
                          <w:color w:val="333333"/>
                          <w:sz w:val="16"/>
                          <w:szCs w:val="16"/>
                        </w:rPr>
                        <w:t>The</w:t>
                      </w:r>
                      <w:proofErr w:type="gramEnd"/>
                      <w:r w:rsidRPr="000A453C">
                        <w:rPr>
                          <w:color w:val="333333"/>
                          <w:sz w:val="16"/>
                          <w:szCs w:val="16"/>
                        </w:rPr>
                        <w:t xml:space="preserve"> specified ID `</w:t>
                      </w:r>
                      <w:r>
                        <w:rPr>
                          <w:color w:val="333333"/>
                          <w:sz w:val="16"/>
                          <w:szCs w:val="16"/>
                        </w:rPr>
                        <w:t>TEST</w:t>
                      </w:r>
                      <w:r w:rsidRPr="000A453C">
                        <w:rPr>
                          <w:color w:val="333333"/>
                          <w:sz w:val="16"/>
                          <w:szCs w:val="16"/>
                        </w:rPr>
                        <w:t>` is not a valid Azure resource ID.</w:t>
                      </w:r>
                    </w:p>
                    <w:p w14:paraId="01E84C9B" w14:textId="77777777" w:rsidR="000A453C" w:rsidRPr="000A453C" w:rsidRDefault="000A453C" w:rsidP="000A453C">
                      <w:pPr>
                        <w:pStyle w:val="HTMLPreformatted"/>
                        <w:rPr>
                          <w:color w:val="333333"/>
                          <w:sz w:val="16"/>
                          <w:szCs w:val="16"/>
                        </w:rPr>
                      </w:pPr>
                      <w:r w:rsidRPr="000A453C">
                        <w:rPr>
                          <w:rStyle w:val="timestamp"/>
                          <w:b/>
                          <w:bCs/>
                          <w:color w:val="333333"/>
                          <w:sz w:val="16"/>
                          <w:szCs w:val="16"/>
                        </w:rPr>
                        <w:t>14:39:10</w:t>
                      </w:r>
                      <w:r w:rsidRPr="000A453C">
                        <w:rPr>
                          <w:rStyle w:val="timestamp"/>
                          <w:color w:val="333333"/>
                          <w:sz w:val="16"/>
                          <w:szCs w:val="16"/>
                        </w:rPr>
                        <w:t xml:space="preserve"> </w:t>
                      </w:r>
                      <w:r w:rsidRPr="000A453C">
                        <w:rPr>
                          <w:color w:val="333333"/>
                          <w:sz w:val="16"/>
                          <w:szCs w:val="16"/>
                        </w:rPr>
                        <w:t>Build step 'Azure Commands Execution' marked build as failure</w:t>
                      </w:r>
                    </w:p>
                    <w:p w14:paraId="47CF9313" w14:textId="77777777" w:rsidR="000A453C" w:rsidRPr="000A453C" w:rsidRDefault="000A453C" w:rsidP="000A453C">
                      <w:pPr>
                        <w:pStyle w:val="HTMLPreformatted"/>
                        <w:rPr>
                          <w:rFonts w:ascii="Courier New" w:hAnsi="Courier New"/>
                          <w:color w:val="333333"/>
                          <w:sz w:val="16"/>
                          <w:szCs w:val="16"/>
                          <w:lang w:val="en-US"/>
                        </w:rPr>
                      </w:pPr>
                      <w:r w:rsidRPr="000A453C">
                        <w:rPr>
                          <w:rStyle w:val="timestamp"/>
                          <w:b/>
                          <w:bCs/>
                          <w:color w:val="333333"/>
                          <w:sz w:val="16"/>
                          <w:szCs w:val="16"/>
                        </w:rPr>
                        <w:t>14:39:10</w:t>
                      </w:r>
                      <w:r w:rsidRPr="000A453C">
                        <w:rPr>
                          <w:rStyle w:val="timestamp"/>
                          <w:color w:val="333333"/>
                          <w:sz w:val="16"/>
                          <w:szCs w:val="16"/>
                        </w:rPr>
                        <w:t xml:space="preserve"> </w:t>
                      </w:r>
                      <w:r w:rsidRPr="000A453C">
                        <w:rPr>
                          <w:color w:val="333333"/>
                          <w:sz w:val="16"/>
                          <w:szCs w:val="16"/>
                        </w:rPr>
                        <w:t>Finished: FAILURE</w:t>
                      </w:r>
                      <w:bookmarkStart w:id="19" w:name="_GoBack"/>
                      <w:bookmarkEnd w:id="19"/>
                    </w:p>
                    <w:p w14:paraId="04CC5F9E" w14:textId="77777777" w:rsidR="00D45E8D" w:rsidRDefault="00D45E8D" w:rsidP="00D45E8D"/>
                  </w:txbxContent>
                </v:textbox>
                <w10:wrap type="square"/>
              </v:shape>
            </w:pict>
          </mc:Fallback>
        </mc:AlternateContent>
      </w:r>
    </w:p>
    <w:p w14:paraId="29B3D1C4" w14:textId="0E934505" w:rsidR="000621D2" w:rsidRPr="003A1344" w:rsidRDefault="000621D2" w:rsidP="006A62C2">
      <w:pPr>
        <w:ind w:left="720" w:hanging="360"/>
        <w:rPr>
          <w:rFonts w:cs="Arial"/>
          <w:color w:val="222222"/>
          <w:lang w:val="en-US"/>
        </w:rPr>
      </w:pPr>
    </w:p>
    <w:sectPr w:rsidR="000621D2" w:rsidRPr="003A1344" w:rsidSect="009F47BE">
      <w:footerReference w:type="default" r:id="rId47"/>
      <w:pgSz w:w="11906" w:h="16838" w:code="9"/>
      <w:pgMar w:top="1106" w:right="1134" w:bottom="1134" w:left="1134"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63C05" w14:textId="77777777" w:rsidR="005F274E" w:rsidRPr="00697EED" w:rsidRDefault="005F274E" w:rsidP="00697EED">
      <w:pPr>
        <w:spacing w:before="0" w:after="0"/>
      </w:pPr>
      <w:r>
        <w:separator/>
      </w:r>
    </w:p>
  </w:endnote>
  <w:endnote w:type="continuationSeparator" w:id="0">
    <w:p w14:paraId="2DB078F2" w14:textId="77777777" w:rsidR="005F274E" w:rsidRPr="00697EED" w:rsidRDefault="005F274E" w:rsidP="00697EED">
      <w:pPr>
        <w:spacing w:before="0" w:after="0"/>
      </w:pPr>
      <w:r>
        <w:continuationSeparator/>
      </w:r>
    </w:p>
  </w:endnote>
  <w:endnote w:type="continuationNotice" w:id="1">
    <w:p w14:paraId="744AB7BE" w14:textId="77777777" w:rsidR="005F274E" w:rsidRDefault="005F274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70DF8" w14:textId="77777777" w:rsidR="00694C73" w:rsidRPr="00C87323" w:rsidRDefault="00694C73" w:rsidP="00C101FD">
    <w:pPr>
      <w:pStyle w:val="Footer"/>
      <w:rPr>
        <w:noProof w:val="0"/>
        <w:color w:val="808080" w:themeColor="background1" w:themeShade="80"/>
      </w:rPr>
    </w:pPr>
    <w:r>
      <w:fldChar w:fldCharType="begin"/>
    </w:r>
    <w:r>
      <w:instrText xml:space="preserve"> TIME \@ "yyyy-MM-dd" </w:instrText>
    </w:r>
    <w:r>
      <w:fldChar w:fldCharType="separate"/>
    </w:r>
    <w:r w:rsidR="00BF235E">
      <w:t>2017-09-07</w:t>
    </w:r>
    <w:r>
      <w:fldChar w:fldCharType="end"/>
    </w:r>
    <w:r w:rsidRPr="00C87323">
      <w:tab/>
    </w:r>
    <w:r>
      <w:t>Requirements Specification</w:t>
    </w:r>
    <w:r w:rsidRPr="00107B43">
      <w:rPr>
        <w:rStyle w:val="PageNumber"/>
        <w:lang w:val="pt-PT"/>
      </w:rPr>
      <w:t xml:space="preserve"> </w:t>
    </w:r>
    <w:r>
      <w:rPr>
        <w:rStyle w:val="PageNumber"/>
        <w:lang w:val="pt-PT"/>
      </w:rPr>
      <w:tab/>
      <w:t>Page</w:t>
    </w:r>
    <w:r w:rsidRPr="00C80654">
      <w:rPr>
        <w:rStyle w:val="PageNumber"/>
        <w:lang w:val="pt-PT"/>
      </w:rPr>
      <w:t xml:space="preserve"> </w:t>
    </w:r>
    <w:r>
      <w:rPr>
        <w:rStyle w:val="PageNumber"/>
      </w:rPr>
      <w:fldChar w:fldCharType="begin"/>
    </w:r>
    <w:r w:rsidRPr="00C80654">
      <w:rPr>
        <w:rStyle w:val="PageNumber"/>
        <w:lang w:val="pt-PT"/>
      </w:rPr>
      <w:instrText xml:space="preserve">PAGE  </w:instrText>
    </w:r>
    <w:r>
      <w:rPr>
        <w:rStyle w:val="PageNumber"/>
      </w:rPr>
      <w:fldChar w:fldCharType="separate"/>
    </w:r>
    <w:r>
      <w:rPr>
        <w:rStyle w:val="PageNumber"/>
        <w:lang w:val="pt-PT"/>
      </w:rPr>
      <w:t>2</w:t>
    </w:r>
    <w:r>
      <w:rPr>
        <w:rStyle w:val="PageNumber"/>
      </w:rPr>
      <w:fldChar w:fldCharType="end"/>
    </w:r>
    <w:r w:rsidRPr="00C80654">
      <w:rPr>
        <w:rStyle w:val="PageNumber"/>
        <w:lang w:val="pt-PT"/>
      </w:rPr>
      <w:t xml:space="preserve"> </w:t>
    </w:r>
    <w:r>
      <w:rPr>
        <w:rStyle w:val="PageNumber"/>
        <w:lang w:val="pt-PT"/>
      </w:rPr>
      <w:t>of</w:t>
    </w:r>
    <w:r w:rsidRPr="00C80654">
      <w:rPr>
        <w:rStyle w:val="PageNumber"/>
        <w:lang w:val="pt-PT"/>
      </w:rPr>
      <w:t xml:space="preserve"> </w:t>
    </w:r>
    <w:r>
      <w:rPr>
        <w:rStyle w:val="PageNumber"/>
      </w:rPr>
      <w:fldChar w:fldCharType="begin"/>
    </w:r>
    <w:r w:rsidRPr="00C80654">
      <w:rPr>
        <w:rStyle w:val="PageNumber"/>
        <w:lang w:val="pt-PT"/>
      </w:rPr>
      <w:instrText xml:space="preserve"> NUMPAGES </w:instrText>
    </w:r>
    <w:r>
      <w:rPr>
        <w:rStyle w:val="PageNumber"/>
      </w:rPr>
      <w:fldChar w:fldCharType="separate"/>
    </w:r>
    <w:r>
      <w:rPr>
        <w:rStyle w:val="PageNumber"/>
        <w:lang w:val="pt-PT"/>
      </w:rPr>
      <w:t>57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AA6E1" w14:textId="77777777" w:rsidR="00694C73" w:rsidRDefault="00694C73" w:rsidP="008B45ED">
    <w:pPr>
      <w:pStyle w:val="Footer"/>
      <w:pBdr>
        <w:top w:val="none" w:sz="0" w:space="0" w:color="auto"/>
      </w:pBdr>
    </w:pPr>
    <w:r>
      <mc:AlternateContent>
        <mc:Choice Requires="wps">
          <w:drawing>
            <wp:anchor distT="0" distB="0" distL="114300" distR="114300" simplePos="0" relativeHeight="251658242" behindDoc="0" locked="0" layoutInCell="1" allowOverlap="1" wp14:anchorId="77D7C346" wp14:editId="2B6B4533">
              <wp:simplePos x="0" y="0"/>
              <wp:positionH relativeFrom="column">
                <wp:posOffset>32385</wp:posOffset>
              </wp:positionH>
              <wp:positionV relativeFrom="paragraph">
                <wp:posOffset>276860</wp:posOffset>
              </wp:positionV>
              <wp:extent cx="5943600" cy="80962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4B90C" w14:textId="77777777" w:rsidR="00694C73" w:rsidRPr="00F54D9D" w:rsidRDefault="00694C73" w:rsidP="000879A2">
                          <w:pPr>
                            <w:spacing w:before="0" w:after="0"/>
                            <w:rPr>
                              <w:sz w:val="16"/>
                              <w:lang w:val="pt-PT"/>
                            </w:rPr>
                          </w:pPr>
                        </w:p>
                        <w:p w14:paraId="39ABC864" w14:textId="77777777" w:rsidR="00694C73" w:rsidRDefault="00694C73" w:rsidP="000879A2">
                          <w:pPr>
                            <w:spacing w:before="0" w:after="0"/>
                            <w:rPr>
                              <w:sz w:val="16"/>
                              <w:lang w:val="pt-PT"/>
                            </w:rPr>
                          </w:pPr>
                          <w:r>
                            <w:rPr>
                              <w:sz w:val="16"/>
                              <w:lang w:val="pt-PT"/>
                            </w:rPr>
                            <w:t>Av. D. João II</w:t>
                          </w:r>
                          <w:r w:rsidRPr="00F54D9D">
                            <w:rPr>
                              <w:sz w:val="16"/>
                              <w:lang w:val="pt-PT"/>
                            </w:rPr>
                            <w:t xml:space="preserve">, </w:t>
                          </w:r>
                          <w:r>
                            <w:rPr>
                              <w:sz w:val="16"/>
                              <w:lang w:val="pt-PT"/>
                            </w:rPr>
                            <w:t>Lote 1.03.2.3</w:t>
                          </w:r>
                        </w:p>
                        <w:p w14:paraId="0E3385AA" w14:textId="77777777" w:rsidR="00694C73" w:rsidRPr="00F54D9D" w:rsidRDefault="00694C73" w:rsidP="000879A2">
                          <w:pPr>
                            <w:spacing w:before="0" w:after="0"/>
                            <w:rPr>
                              <w:sz w:val="16"/>
                              <w:lang w:val="pt-PT"/>
                            </w:rPr>
                          </w:pPr>
                          <w:r>
                            <w:rPr>
                              <w:sz w:val="16"/>
                              <w:lang w:val="pt-PT"/>
                            </w:rPr>
                            <w:t>Parque das Nações</w:t>
                          </w:r>
                        </w:p>
                        <w:p w14:paraId="699B7C5C" w14:textId="77777777" w:rsidR="00694C73" w:rsidRPr="00F54D9D" w:rsidRDefault="00694C73" w:rsidP="000879A2">
                          <w:pPr>
                            <w:spacing w:before="0" w:after="0"/>
                            <w:rPr>
                              <w:sz w:val="16"/>
                              <w:lang w:val="pt-PT"/>
                            </w:rPr>
                          </w:pPr>
                          <w:r>
                            <w:rPr>
                              <w:sz w:val="16"/>
                              <w:lang w:val="pt-PT"/>
                            </w:rPr>
                            <w:t>1998-031 Lisboa, Portugal</w:t>
                          </w:r>
                        </w:p>
                        <w:p w14:paraId="0CFEB8B5" w14:textId="77777777" w:rsidR="00694C73" w:rsidRPr="00F54D9D" w:rsidRDefault="00694C73" w:rsidP="000879A2">
                          <w:pPr>
                            <w:spacing w:before="0" w:after="0"/>
                            <w:rPr>
                              <w:sz w:val="16"/>
                              <w:lang w:val="pt-PT"/>
                            </w:rPr>
                          </w:pPr>
                          <w:r w:rsidRPr="00F54D9D">
                            <w:rPr>
                              <w:sz w:val="16"/>
                              <w:lang w:val="pt-PT"/>
                            </w:rPr>
                            <w:t>+ 351 2</w:t>
                          </w:r>
                          <w:r>
                            <w:rPr>
                              <w:sz w:val="16"/>
                              <w:lang w:val="pt-PT"/>
                            </w:rPr>
                            <w:t>13 836 300</w:t>
                          </w:r>
                          <w:r w:rsidRPr="00F54D9D">
                            <w:rPr>
                              <w:sz w:val="16"/>
                              <w:lang w:val="pt-PT"/>
                            </w:rPr>
                            <w:t xml:space="preserve"> T</w:t>
                          </w:r>
                        </w:p>
                        <w:p w14:paraId="23009EB8" w14:textId="77777777" w:rsidR="00694C73" w:rsidRPr="00F54D9D" w:rsidRDefault="00694C73" w:rsidP="000879A2">
                          <w:pPr>
                            <w:spacing w:before="0" w:after="0"/>
                            <w:rPr>
                              <w:sz w:val="16"/>
                              <w:lang w:val="pt-PT"/>
                            </w:rPr>
                          </w:pPr>
                          <w:r w:rsidRPr="00F54D9D">
                            <w:rPr>
                              <w:sz w:val="16"/>
                              <w:lang w:val="pt-PT"/>
                            </w:rPr>
                            <w:t>+ 351</w:t>
                          </w:r>
                          <w:r>
                            <w:rPr>
                              <w:sz w:val="16"/>
                              <w:lang w:val="pt-PT"/>
                            </w:rPr>
                            <w:t xml:space="preserve"> 213 836 301</w:t>
                          </w:r>
                          <w:r w:rsidRPr="00F54D9D">
                            <w:rPr>
                              <w:sz w:val="16"/>
                              <w:lang w:val="pt-PT"/>
                            </w:rPr>
                            <w:t xml:space="preserve"> F</w:t>
                          </w:r>
                        </w:p>
                        <w:p w14:paraId="69D5BDB3" w14:textId="77777777" w:rsidR="00694C73" w:rsidRPr="00F54D9D" w:rsidRDefault="00694C73" w:rsidP="000879A2">
                          <w:pPr>
                            <w:spacing w:before="0" w:after="0"/>
                            <w:rPr>
                              <w:sz w:val="16"/>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D7C346" id="_x0000_t202" coordsize="21600,21600" o:spt="202" path="m,l,21600r21600,l21600,xe">
              <v:stroke joinstyle="miter"/>
              <v:path gradientshapeok="t" o:connecttype="rect"/>
            </v:shapetype>
            <v:shape id="Text Box 11" o:spid="_x0000_s1030" type="#_x0000_t202" style="position:absolute;left:0;text-align:left;margin-left:2.55pt;margin-top:21.8pt;width:468pt;height:63.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" filled="f" stroked="f" strokeweight=".5pt">
              <v:path arrowok="t"/>
              <v:textbox>
                <w:txbxContent>
                  <w:p w14:paraId="1834B90C" w14:textId="77777777" w:rsidR="00694C73" w:rsidRPr="00F54D9D" w:rsidRDefault="00694C73" w:rsidP="000879A2">
                    <w:pPr>
                      <w:spacing w:before="0" w:after="0"/>
                      <w:rPr>
                        <w:sz w:val="16"/>
                        <w:lang w:val="pt-PT"/>
                      </w:rPr>
                    </w:pPr>
                  </w:p>
                  <w:p w14:paraId="39ABC864" w14:textId="77777777" w:rsidR="00694C73" w:rsidRDefault="00694C73" w:rsidP="000879A2">
                    <w:pPr>
                      <w:spacing w:before="0" w:after="0"/>
                      <w:rPr>
                        <w:sz w:val="16"/>
                        <w:lang w:val="pt-PT"/>
                      </w:rPr>
                    </w:pPr>
                    <w:r>
                      <w:rPr>
                        <w:sz w:val="16"/>
                        <w:lang w:val="pt-PT"/>
                      </w:rPr>
                      <w:t>Av. D. João II</w:t>
                    </w:r>
                    <w:r w:rsidRPr="00F54D9D">
                      <w:rPr>
                        <w:sz w:val="16"/>
                        <w:lang w:val="pt-PT"/>
                      </w:rPr>
                      <w:t xml:space="preserve">, </w:t>
                    </w:r>
                    <w:r>
                      <w:rPr>
                        <w:sz w:val="16"/>
                        <w:lang w:val="pt-PT"/>
                      </w:rPr>
                      <w:t>Lote 1.03.2.3</w:t>
                    </w:r>
                  </w:p>
                  <w:p w14:paraId="0E3385AA" w14:textId="77777777" w:rsidR="00694C73" w:rsidRPr="00F54D9D" w:rsidRDefault="00694C73" w:rsidP="000879A2">
                    <w:pPr>
                      <w:spacing w:before="0" w:after="0"/>
                      <w:rPr>
                        <w:sz w:val="16"/>
                        <w:lang w:val="pt-PT"/>
                      </w:rPr>
                    </w:pPr>
                    <w:r>
                      <w:rPr>
                        <w:sz w:val="16"/>
                        <w:lang w:val="pt-PT"/>
                      </w:rPr>
                      <w:t>Parque das Nações</w:t>
                    </w:r>
                  </w:p>
                  <w:p w14:paraId="699B7C5C" w14:textId="77777777" w:rsidR="00694C73" w:rsidRPr="00F54D9D" w:rsidRDefault="00694C73" w:rsidP="000879A2">
                    <w:pPr>
                      <w:spacing w:before="0" w:after="0"/>
                      <w:rPr>
                        <w:sz w:val="16"/>
                        <w:lang w:val="pt-PT"/>
                      </w:rPr>
                    </w:pPr>
                    <w:r>
                      <w:rPr>
                        <w:sz w:val="16"/>
                        <w:lang w:val="pt-PT"/>
                      </w:rPr>
                      <w:t>1998-031 Lisboa, Portugal</w:t>
                    </w:r>
                  </w:p>
                  <w:p w14:paraId="0CFEB8B5" w14:textId="77777777" w:rsidR="00694C73" w:rsidRPr="00F54D9D" w:rsidRDefault="00694C73" w:rsidP="000879A2">
                    <w:pPr>
                      <w:spacing w:before="0" w:after="0"/>
                      <w:rPr>
                        <w:sz w:val="16"/>
                        <w:lang w:val="pt-PT"/>
                      </w:rPr>
                    </w:pPr>
                    <w:r w:rsidRPr="00F54D9D">
                      <w:rPr>
                        <w:sz w:val="16"/>
                        <w:lang w:val="pt-PT"/>
                      </w:rPr>
                      <w:t>+ 351 2</w:t>
                    </w:r>
                    <w:r>
                      <w:rPr>
                        <w:sz w:val="16"/>
                        <w:lang w:val="pt-PT"/>
                      </w:rPr>
                      <w:t>13 836 300</w:t>
                    </w:r>
                    <w:r w:rsidRPr="00F54D9D">
                      <w:rPr>
                        <w:sz w:val="16"/>
                        <w:lang w:val="pt-PT"/>
                      </w:rPr>
                      <w:t xml:space="preserve"> T</w:t>
                    </w:r>
                  </w:p>
                  <w:p w14:paraId="23009EB8" w14:textId="77777777" w:rsidR="00694C73" w:rsidRPr="00F54D9D" w:rsidRDefault="00694C73" w:rsidP="000879A2">
                    <w:pPr>
                      <w:spacing w:before="0" w:after="0"/>
                      <w:rPr>
                        <w:sz w:val="16"/>
                        <w:lang w:val="pt-PT"/>
                      </w:rPr>
                    </w:pPr>
                    <w:r w:rsidRPr="00F54D9D">
                      <w:rPr>
                        <w:sz w:val="16"/>
                        <w:lang w:val="pt-PT"/>
                      </w:rPr>
                      <w:t>+ 351</w:t>
                    </w:r>
                    <w:r>
                      <w:rPr>
                        <w:sz w:val="16"/>
                        <w:lang w:val="pt-PT"/>
                      </w:rPr>
                      <w:t xml:space="preserve"> 213 836 301</w:t>
                    </w:r>
                    <w:r w:rsidRPr="00F54D9D">
                      <w:rPr>
                        <w:sz w:val="16"/>
                        <w:lang w:val="pt-PT"/>
                      </w:rPr>
                      <w:t xml:space="preserve"> F</w:t>
                    </w:r>
                  </w:p>
                  <w:p w14:paraId="69D5BDB3" w14:textId="77777777" w:rsidR="00694C73" w:rsidRPr="00F54D9D" w:rsidRDefault="00694C73" w:rsidP="000879A2">
                    <w:pPr>
                      <w:spacing w:before="0" w:after="0"/>
                      <w:rPr>
                        <w:sz w:val="16"/>
                        <w:lang w:val="pt-PT"/>
                      </w:rPr>
                    </w:pPr>
                  </w:p>
                </w:txbxContent>
              </v:textbox>
            </v:shape>
          </w:pict>
        </mc:Fallback>
      </mc:AlternateContent>
    </w:r>
    <w:r>
      <mc:AlternateContent>
        <mc:Choice Requires="wps">
          <w:drawing>
            <wp:anchor distT="0" distB="0" distL="114300" distR="114300" simplePos="0" relativeHeight="251658243" behindDoc="0" locked="0" layoutInCell="1" allowOverlap="1" wp14:anchorId="4D4A773D" wp14:editId="3CCD4477">
              <wp:simplePos x="0" y="0"/>
              <wp:positionH relativeFrom="column">
                <wp:posOffset>44450</wp:posOffset>
              </wp:positionH>
              <wp:positionV relativeFrom="paragraph">
                <wp:posOffset>1255395</wp:posOffset>
              </wp:positionV>
              <wp:extent cx="5736590" cy="1714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6590" cy="171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F59E4" w14:textId="77777777" w:rsidR="00694C73" w:rsidRPr="001C05B7" w:rsidRDefault="00694C73" w:rsidP="00535BDB">
                          <w:pPr>
                            <w:rPr>
                              <w:sz w:val="12"/>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A773D" id="Text Box 10" o:spid="_x0000_s1031" type="#_x0000_t202" style="position:absolute;left:0;text-align:left;margin-left:3.5pt;margin-top:98.85pt;width:451.7pt;height:1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" filled="f" stroked="f" strokeweight=".5pt">
              <v:path arrowok="t"/>
              <v:textbox>
                <w:txbxContent>
                  <w:p w14:paraId="49CF59E4" w14:textId="77777777" w:rsidR="00694C73" w:rsidRPr="001C05B7" w:rsidRDefault="00694C73" w:rsidP="00535BDB">
                    <w:pPr>
                      <w:rPr>
                        <w:sz w:val="12"/>
                        <w:lang w:val="pt-PT"/>
                      </w:rPr>
                    </w:pPr>
                  </w:p>
                </w:txbxContent>
              </v:textbox>
            </v:shape>
          </w:pict>
        </mc:Fallback>
      </mc:AlternateContent>
    </w:r>
    <w:r>
      <w:drawing>
        <wp:anchor distT="0" distB="0" distL="114300" distR="114300" simplePos="0" relativeHeight="251658244" behindDoc="1" locked="0" layoutInCell="1" allowOverlap="1" wp14:anchorId="29C852E3" wp14:editId="05209726">
          <wp:simplePos x="0" y="0"/>
          <wp:positionH relativeFrom="column">
            <wp:posOffset>-858520</wp:posOffset>
          </wp:positionH>
          <wp:positionV relativeFrom="paragraph">
            <wp:posOffset>-32859</wp:posOffset>
          </wp:positionV>
          <wp:extent cx="8725808" cy="1440000"/>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
                    <a:extLst>
                      <a:ext uri="{28A0092B-C50C-407E-A947-70E740481C1C}">
                        <a14:useLocalDpi xmlns:a14="http://schemas.microsoft.com/office/drawing/2010/main" val="0"/>
                      </a:ext>
                    </a:extLst>
                  </a:blip>
                  <a:stretch>
                    <a:fillRect/>
                  </a:stretch>
                </pic:blipFill>
                <pic:spPr>
                  <a:xfrm>
                    <a:off x="0" y="0"/>
                    <a:ext cx="8725808" cy="1440000"/>
                  </a:xfrm>
                  <a:prstGeom prst="rect">
                    <a:avLst/>
                  </a:prstGeom>
                </pic:spPr>
              </pic:pic>
            </a:graphicData>
          </a:graphic>
        </wp:anchor>
      </w:drawing>
    </w:r>
  </w:p>
  <w:p w14:paraId="7940FF32" w14:textId="77777777" w:rsidR="00694C73" w:rsidRDefault="00694C73" w:rsidP="008B45ED">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2683E" w14:textId="77777777" w:rsidR="00694C73" w:rsidRPr="002C2C6D" w:rsidRDefault="00694C73">
    <w:pPr>
      <w:pStyle w:val="Footer"/>
      <w:rPr>
        <w:noProof w:val="0"/>
        <w:color w:val="808080" w:themeColor="background1" w:themeShade="80"/>
      </w:rPr>
    </w:pPr>
    <w:r>
      <w:fldChar w:fldCharType="begin"/>
    </w:r>
    <w:r>
      <w:instrText xml:space="preserve"> TIME \@ "yyyy-MM-dd" </w:instrText>
    </w:r>
    <w:r>
      <w:fldChar w:fldCharType="separate"/>
    </w:r>
    <w:r w:rsidR="00BF235E">
      <w:t>2017-09-07</w:t>
    </w:r>
    <w:r>
      <w:fldChar w:fldCharType="end"/>
    </w:r>
    <w:r w:rsidRPr="00C87323">
      <w:tab/>
    </w:r>
    <w:sdt>
      <w:sdtPr>
        <w:alias w:val="Category"/>
        <w:tag w:val=""/>
        <w:id w:val="-2112502284"/>
        <w:dataBinding w:prefixMappings="xmlns:ns0='http://purl.org/dc/elements/1.1/' xmlns:ns1='http://schemas.openxmlformats.org/package/2006/metadata/core-properties' " w:xpath="/ns1:coreProperties[1]/ns1:category[1]" w:storeItemID="{6C3C8BC8-F283-45AE-878A-BAB7291924A1}"/>
        <w:text/>
      </w:sdtPr>
      <w:sdtEndPr/>
      <w:sdtContent>
        <w:r>
          <w:rPr>
            <w:lang w:val="pt-PT"/>
          </w:rPr>
          <w:t>Installation Guide</w:t>
        </w:r>
      </w:sdtContent>
    </w:sdt>
    <w:r>
      <w:rPr>
        <w:rStyle w:val="PageNumber"/>
        <w:lang w:val="pt-PT"/>
      </w:rPr>
      <w:tab/>
      <w:t>Page</w:t>
    </w:r>
    <w:r w:rsidRPr="00C80654">
      <w:rPr>
        <w:rStyle w:val="PageNumber"/>
        <w:lang w:val="pt-PT"/>
      </w:rPr>
      <w:t xml:space="preserve"> </w:t>
    </w:r>
    <w:r>
      <w:rPr>
        <w:rStyle w:val="PageNumber"/>
      </w:rPr>
      <w:fldChar w:fldCharType="begin"/>
    </w:r>
    <w:r w:rsidRPr="00C80654">
      <w:rPr>
        <w:rStyle w:val="PageNumber"/>
        <w:lang w:val="pt-PT"/>
      </w:rPr>
      <w:instrText xml:space="preserve">PAGE  </w:instrText>
    </w:r>
    <w:r>
      <w:rPr>
        <w:rStyle w:val="PageNumber"/>
      </w:rPr>
      <w:fldChar w:fldCharType="separate"/>
    </w:r>
    <w:r w:rsidR="000A453C">
      <w:rPr>
        <w:rStyle w:val="PageNumber"/>
        <w:lang w:val="pt-PT"/>
      </w:rPr>
      <w:t>2</w:t>
    </w:r>
    <w:r>
      <w:rPr>
        <w:rStyle w:val="PageNumber"/>
      </w:rPr>
      <w:fldChar w:fldCharType="end"/>
    </w:r>
    <w:r w:rsidRPr="00C80654">
      <w:rPr>
        <w:rStyle w:val="PageNumber"/>
        <w:lang w:val="pt-PT"/>
      </w:rPr>
      <w:t xml:space="preserve"> </w:t>
    </w:r>
    <w:r>
      <w:rPr>
        <w:rStyle w:val="PageNumber"/>
        <w:lang w:val="pt-PT"/>
      </w:rPr>
      <w:t>of</w:t>
    </w:r>
    <w:r w:rsidRPr="00C80654">
      <w:rPr>
        <w:rStyle w:val="PageNumber"/>
        <w:lang w:val="pt-PT"/>
      </w:rPr>
      <w:t xml:space="preserve"> </w:t>
    </w:r>
    <w:r>
      <w:rPr>
        <w:rStyle w:val="PageNumber"/>
      </w:rPr>
      <w:fldChar w:fldCharType="begin"/>
    </w:r>
    <w:r w:rsidRPr="00C80654">
      <w:rPr>
        <w:rStyle w:val="PageNumber"/>
        <w:lang w:val="pt-PT"/>
      </w:rPr>
      <w:instrText xml:space="preserve"> NUMPAGES </w:instrText>
    </w:r>
    <w:r>
      <w:rPr>
        <w:rStyle w:val="PageNumber"/>
      </w:rPr>
      <w:fldChar w:fldCharType="separate"/>
    </w:r>
    <w:r w:rsidR="000A453C">
      <w:rPr>
        <w:rStyle w:val="PageNumber"/>
        <w:lang w:val="pt-PT"/>
      </w:rPr>
      <w:t>16</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EE1" w14:textId="77777777" w:rsidR="00694C73" w:rsidRPr="009F47BE" w:rsidRDefault="00694C73" w:rsidP="009F47BE">
    <w:pPr>
      <w:pStyle w:val="Footer"/>
      <w:tabs>
        <w:tab w:val="left" w:pos="6872"/>
      </w:tabs>
      <w:rPr>
        <w:noProof w:val="0"/>
        <w:color w:val="808080" w:themeColor="background1" w:themeShade="80"/>
      </w:rPr>
    </w:pPr>
    <w:r>
      <w:fldChar w:fldCharType="begin"/>
    </w:r>
    <w:r>
      <w:instrText xml:space="preserve"> TIME \@ "yyyy-MM-dd" </w:instrText>
    </w:r>
    <w:r>
      <w:fldChar w:fldCharType="separate"/>
    </w:r>
    <w:r w:rsidR="00BF235E">
      <w:t>2017-09-07</w:t>
    </w:r>
    <w:r>
      <w:fldChar w:fldCharType="end"/>
    </w:r>
    <w:r w:rsidRPr="00C87323">
      <w:tab/>
    </w:r>
    <w:sdt>
      <w:sdtPr>
        <w:alias w:val="Category"/>
        <w:tag w:val=""/>
        <w:id w:val="73871962"/>
        <w:dataBinding w:prefixMappings="xmlns:ns0='http://purl.org/dc/elements/1.1/' xmlns:ns1='http://schemas.openxmlformats.org/package/2006/metadata/core-properties' " w:xpath="/ns1:coreProperties[1]/ns1:category[1]" w:storeItemID="{6C3C8BC8-F283-45AE-878A-BAB7291924A1}"/>
        <w:text/>
      </w:sdtPr>
      <w:sdtEndPr/>
      <w:sdtContent>
        <w:r>
          <w:rPr>
            <w:lang w:val="pt-PT"/>
          </w:rPr>
          <w:t>Installation Guide</w:t>
        </w:r>
      </w:sdtContent>
    </w:sdt>
    <w:r>
      <w:rPr>
        <w:rStyle w:val="PageNumber"/>
        <w:lang w:val="pt-PT"/>
      </w:rPr>
      <w:tab/>
    </w:r>
    <w:r>
      <w:rPr>
        <w:rStyle w:val="PageNumber"/>
        <w:lang w:val="pt-PT"/>
      </w:rPr>
      <w:tab/>
      <w:t>Page</w:t>
    </w:r>
    <w:r w:rsidRPr="00C80654">
      <w:rPr>
        <w:rStyle w:val="PageNumber"/>
        <w:lang w:val="pt-PT"/>
      </w:rPr>
      <w:t xml:space="preserve"> </w:t>
    </w:r>
    <w:r>
      <w:rPr>
        <w:rStyle w:val="PageNumber"/>
      </w:rPr>
      <w:fldChar w:fldCharType="begin"/>
    </w:r>
    <w:r w:rsidRPr="00C80654">
      <w:rPr>
        <w:rStyle w:val="PageNumber"/>
        <w:lang w:val="pt-PT"/>
      </w:rPr>
      <w:instrText xml:space="preserve">PAGE  </w:instrText>
    </w:r>
    <w:r>
      <w:rPr>
        <w:rStyle w:val="PageNumber"/>
      </w:rPr>
      <w:fldChar w:fldCharType="separate"/>
    </w:r>
    <w:r w:rsidR="000A453C">
      <w:rPr>
        <w:rStyle w:val="PageNumber"/>
        <w:lang w:val="pt-PT"/>
      </w:rPr>
      <w:t>15</w:t>
    </w:r>
    <w:r>
      <w:rPr>
        <w:rStyle w:val="PageNumber"/>
      </w:rPr>
      <w:fldChar w:fldCharType="end"/>
    </w:r>
    <w:r w:rsidRPr="00C80654">
      <w:rPr>
        <w:rStyle w:val="PageNumber"/>
        <w:lang w:val="pt-PT"/>
      </w:rPr>
      <w:t xml:space="preserve"> </w:t>
    </w:r>
    <w:r>
      <w:rPr>
        <w:rStyle w:val="PageNumber"/>
        <w:lang w:val="pt-PT"/>
      </w:rPr>
      <w:t>of</w:t>
    </w:r>
    <w:r w:rsidRPr="00C80654">
      <w:rPr>
        <w:rStyle w:val="PageNumber"/>
        <w:lang w:val="pt-PT"/>
      </w:rPr>
      <w:t xml:space="preserve"> </w:t>
    </w:r>
    <w:r>
      <w:rPr>
        <w:rStyle w:val="PageNumber"/>
      </w:rPr>
      <w:fldChar w:fldCharType="begin"/>
    </w:r>
    <w:r w:rsidRPr="00C80654">
      <w:rPr>
        <w:rStyle w:val="PageNumber"/>
        <w:lang w:val="pt-PT"/>
      </w:rPr>
      <w:instrText xml:space="preserve"> NUMPAGES </w:instrText>
    </w:r>
    <w:r>
      <w:rPr>
        <w:rStyle w:val="PageNumber"/>
      </w:rPr>
      <w:fldChar w:fldCharType="separate"/>
    </w:r>
    <w:r w:rsidR="000A453C">
      <w:rPr>
        <w:rStyle w:val="PageNumber"/>
        <w:lang w:val="pt-PT"/>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1BAC2" w14:textId="77777777" w:rsidR="005F274E" w:rsidRPr="007437F9" w:rsidRDefault="005F274E" w:rsidP="000A1B29">
      <w:pPr>
        <w:spacing w:before="0" w:after="0"/>
      </w:pPr>
      <w:r>
        <w:separator/>
      </w:r>
    </w:p>
  </w:footnote>
  <w:footnote w:type="continuationSeparator" w:id="0">
    <w:p w14:paraId="343FD0C5" w14:textId="77777777" w:rsidR="005F274E" w:rsidRPr="007437F9" w:rsidRDefault="005F274E" w:rsidP="000A1B29">
      <w:pPr>
        <w:spacing w:before="0" w:after="0"/>
      </w:pPr>
      <w:r>
        <w:continuationSeparator/>
      </w:r>
    </w:p>
  </w:footnote>
  <w:footnote w:type="continuationNotice" w:id="1">
    <w:p w14:paraId="13CCD6E8" w14:textId="77777777" w:rsidR="005F274E" w:rsidRDefault="005F274E">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C2A4" w14:textId="6304F020" w:rsidR="00694C73" w:rsidRPr="00666FAF" w:rsidRDefault="00694C73" w:rsidP="008F2F86">
    <w:pPr>
      <w:spacing w:before="0" w:after="0"/>
      <w:rPr>
        <w:noProof/>
        <w:color w:val="808080" w:themeColor="background1" w:themeShade="80"/>
        <w:lang w:val="en-US" w:eastAsia="en-GB"/>
      </w:rPr>
    </w:pPr>
    <w:r w:rsidRPr="00C4666A">
      <w:rPr>
        <w:noProof/>
        <w:sz w:val="22"/>
        <w:lang w:val="en-US"/>
      </w:rPr>
      <w:drawing>
        <wp:anchor distT="0" distB="0" distL="114300" distR="114300" simplePos="0" relativeHeight="251660292" behindDoc="0" locked="0" layoutInCell="1" allowOverlap="1" wp14:anchorId="2CE8EEAB" wp14:editId="7F18DCB3">
          <wp:simplePos x="0" y="0"/>
          <wp:positionH relativeFrom="column">
            <wp:posOffset>4861726</wp:posOffset>
          </wp:positionH>
          <wp:positionV relativeFrom="paragraph">
            <wp:posOffset>-88414</wp:posOffset>
          </wp:positionV>
          <wp:extent cx="1314131" cy="206274"/>
          <wp:effectExtent l="0" t="0" r="63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14131" cy="2062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66FAF">
      <w:rPr>
        <w:noProof/>
        <w:color w:val="808080" w:themeColor="background1" w:themeShade="80"/>
        <w:lang w:val="en-US" w:eastAsia="en-GB"/>
      </w:rPr>
      <w:t xml:space="preserve"> </w:t>
    </w:r>
    <w:sdt>
      <w:sdtPr>
        <w:rPr>
          <w:noProof/>
          <w:color w:val="808080" w:themeColor="background1" w:themeShade="80"/>
          <w:lang w:val="en-US" w:eastAsia="en-GB"/>
        </w:rPr>
        <w:alias w:val="Title"/>
        <w:tag w:val=""/>
        <w:id w:val="-52003344"/>
        <w:dataBinding w:prefixMappings="xmlns:ns0='http://purl.org/dc/elements/1.1/' xmlns:ns1='http://schemas.openxmlformats.org/package/2006/metadata/core-properties' " w:xpath="/ns1:coreProperties[1]/ns0:title[1]" w:storeItemID="{6C3C8BC8-F283-45AE-878A-BAB7291924A1}"/>
        <w:text/>
      </w:sdtPr>
      <w:sdtEndPr/>
      <w:sdtContent>
        <w:r w:rsidR="00276160">
          <w:rPr>
            <w:noProof/>
            <w:color w:val="808080" w:themeColor="background1" w:themeShade="80"/>
            <w:lang w:val="en-US" w:eastAsia="en-GB"/>
          </w:rPr>
          <w:t>M2M IITC – Azure Jenkins Plugin</w:t>
        </w:r>
      </w:sdtContent>
    </w:sdt>
    <w:r w:rsidRPr="00666FAF">
      <w:rPr>
        <w:noProof/>
        <w:color w:val="808080" w:themeColor="background1" w:themeShade="80"/>
        <w:lang w:val="en-US" w:eastAsia="en-GB"/>
      </w:rPr>
      <w:t xml:space="preserve"> </w:t>
    </w:r>
    <w:r w:rsidRPr="00666FAF">
      <w:rPr>
        <w:b/>
        <w:noProof/>
        <w:color w:val="808080" w:themeColor="background1" w:themeShade="80"/>
        <w:lang w:val="en-US" w:eastAsia="en-GB"/>
      </w:rPr>
      <w:t>|</w:t>
    </w:r>
    <w:r w:rsidRPr="00666FAF">
      <w:rPr>
        <w:noProof/>
        <w:color w:val="808080" w:themeColor="background1" w:themeShade="80"/>
        <w:lang w:val="en-US" w:eastAsia="en-GB"/>
      </w:rPr>
      <w:t xml:space="preserve"> </w:t>
    </w:r>
    <w:sdt>
      <w:sdtPr>
        <w:rPr>
          <w:noProof/>
          <w:color w:val="808080" w:themeColor="background1" w:themeShade="80"/>
          <w:lang w:val="en-US" w:eastAsia="en-GB"/>
        </w:rPr>
        <w:alias w:val="Subject"/>
        <w:tag w:val=""/>
        <w:id w:val="-1253042194"/>
        <w:dataBinding w:prefixMappings="xmlns:ns0='http://purl.org/dc/elements/1.1/' xmlns:ns1='http://schemas.openxmlformats.org/package/2006/metadata/core-properties' " w:xpath="/ns1:coreProperties[1]/ns0:subject[1]" w:storeItemID="{6C3C8BC8-F283-45AE-878A-BAB7291924A1}"/>
        <w:text/>
      </w:sdtPr>
      <w:sdtEndPr/>
      <w:sdtContent>
        <w:r w:rsidRPr="00666FAF">
          <w:rPr>
            <w:noProof/>
            <w:color w:val="808080" w:themeColor="background1" w:themeShade="80"/>
            <w:lang w:val="en-US" w:eastAsia="en-GB"/>
          </w:rPr>
          <w:t>CM+</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2E9EF" w14:textId="5BA772A1" w:rsidR="00694C73" w:rsidRPr="00666FAF" w:rsidRDefault="005F274E" w:rsidP="002C2C6D">
    <w:pPr>
      <w:spacing w:before="0" w:after="0"/>
      <w:rPr>
        <w:noProof/>
        <w:color w:val="808080" w:themeColor="background1" w:themeShade="80"/>
        <w:lang w:val="en-US" w:eastAsia="en-GB"/>
      </w:rPr>
    </w:pPr>
    <w:sdt>
      <w:sdtPr>
        <w:rPr>
          <w:noProof/>
          <w:color w:val="808080" w:themeColor="background1" w:themeShade="80"/>
          <w:lang w:val="en-US" w:eastAsia="en-GB"/>
        </w:rPr>
        <w:alias w:val="Title"/>
        <w:tag w:val=""/>
        <w:id w:val="-1808079723"/>
        <w:dataBinding w:prefixMappings="xmlns:ns0='http://purl.org/dc/elements/1.1/' xmlns:ns1='http://schemas.openxmlformats.org/package/2006/metadata/core-properties' " w:xpath="/ns1:coreProperties[1]/ns0:title[1]" w:storeItemID="{6C3C8BC8-F283-45AE-878A-BAB7291924A1}"/>
        <w:text/>
      </w:sdtPr>
      <w:sdtEndPr/>
      <w:sdtContent>
        <w:r w:rsidR="00276160">
          <w:rPr>
            <w:noProof/>
            <w:color w:val="808080" w:themeColor="background1" w:themeShade="80"/>
            <w:lang w:val="en-US" w:eastAsia="en-GB"/>
          </w:rPr>
          <w:t>M2M IITC – Azure Jenkins Plugin</w:t>
        </w:r>
      </w:sdtContent>
    </w:sdt>
    <w:r w:rsidR="00694C73" w:rsidRPr="00666FAF">
      <w:rPr>
        <w:noProof/>
        <w:color w:val="808080" w:themeColor="background1" w:themeShade="80"/>
        <w:lang w:val="en-US" w:eastAsia="en-GB"/>
      </w:rPr>
      <w:t xml:space="preserve"> </w:t>
    </w:r>
    <w:r w:rsidR="00694C73" w:rsidRPr="00666FAF">
      <w:rPr>
        <w:b/>
        <w:noProof/>
        <w:color w:val="808080" w:themeColor="background1" w:themeShade="80"/>
        <w:lang w:val="en-US" w:eastAsia="en-GB"/>
      </w:rPr>
      <w:t>|</w:t>
    </w:r>
    <w:r w:rsidR="00694C73" w:rsidRPr="00666FAF">
      <w:rPr>
        <w:noProof/>
        <w:color w:val="808080" w:themeColor="background1" w:themeShade="80"/>
        <w:lang w:val="en-US" w:eastAsia="en-GB"/>
      </w:rPr>
      <w:t xml:space="preserve"> </w:t>
    </w:r>
    <w:sdt>
      <w:sdtPr>
        <w:rPr>
          <w:noProof/>
          <w:color w:val="808080" w:themeColor="background1" w:themeShade="80"/>
          <w:lang w:val="en-US" w:eastAsia="en-GB"/>
        </w:rPr>
        <w:alias w:val="Subject"/>
        <w:tag w:val=""/>
        <w:id w:val="1783308992"/>
        <w:dataBinding w:prefixMappings="xmlns:ns0='http://purl.org/dc/elements/1.1/' xmlns:ns1='http://schemas.openxmlformats.org/package/2006/metadata/core-properties' " w:xpath="/ns1:coreProperties[1]/ns0:subject[1]" w:storeItemID="{6C3C8BC8-F283-45AE-878A-BAB7291924A1}"/>
        <w:text/>
      </w:sdtPr>
      <w:sdtEndPr/>
      <w:sdtContent>
        <w:r w:rsidR="00694C73" w:rsidRPr="00666FAF">
          <w:rPr>
            <w:noProof/>
            <w:color w:val="808080" w:themeColor="background1" w:themeShade="80"/>
            <w:lang w:val="en-US" w:eastAsia="en-GB"/>
          </w:rPr>
          <w:t>CM+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1B48"/>
    <w:multiLevelType w:val="hybridMultilevel"/>
    <w:tmpl w:val="A2FC1FE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372261"/>
    <w:multiLevelType w:val="multilevel"/>
    <w:tmpl w:val="16C8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C79F3"/>
    <w:multiLevelType w:val="hybridMultilevel"/>
    <w:tmpl w:val="5DC257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3CF452B"/>
    <w:multiLevelType w:val="hybridMultilevel"/>
    <w:tmpl w:val="7172C5C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0B66730A"/>
    <w:multiLevelType w:val="hybridMultilevel"/>
    <w:tmpl w:val="3EE0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C7215A2"/>
    <w:multiLevelType w:val="hybridMultilevel"/>
    <w:tmpl w:val="2960BD9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13B377AE"/>
    <w:multiLevelType w:val="hybridMultilevel"/>
    <w:tmpl w:val="2C96F70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13B41FD9"/>
    <w:multiLevelType w:val="hybridMultilevel"/>
    <w:tmpl w:val="1F60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654C3"/>
    <w:multiLevelType w:val="multilevel"/>
    <w:tmpl w:val="FD4A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D34DA"/>
    <w:multiLevelType w:val="hybridMultilevel"/>
    <w:tmpl w:val="15E2CAF0"/>
    <w:lvl w:ilvl="0" w:tplc="CF2EB3F6">
      <w:start w:val="1"/>
      <w:numFmt w:val="decimal"/>
      <w:lvlText w:val="%1."/>
      <w:lvlJc w:val="left"/>
      <w:pPr>
        <w:ind w:left="720" w:hanging="360"/>
      </w:pPr>
      <w:rPr>
        <w:rFonts w:ascii="Arial" w:eastAsia="Times New Roman" w:hAnsi="Aria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B0A99"/>
    <w:multiLevelType w:val="hybridMultilevel"/>
    <w:tmpl w:val="7256CF2A"/>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1973041A"/>
    <w:multiLevelType w:val="hybridMultilevel"/>
    <w:tmpl w:val="31307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FAC2E73"/>
    <w:multiLevelType w:val="multilevel"/>
    <w:tmpl w:val="04F8E1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sz w:val="28"/>
        <w:szCs w:val="28"/>
        <w:lang w:val="en-GB"/>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32" w:hanging="79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27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324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00F084A"/>
    <w:multiLevelType w:val="multilevel"/>
    <w:tmpl w:val="5F7A4A7C"/>
    <w:numStyleLink w:val="Cel-Bullet"/>
  </w:abstractNum>
  <w:abstractNum w:abstractNumId="14" w15:restartNumberingAfterBreak="0">
    <w:nsid w:val="25266CBE"/>
    <w:multiLevelType w:val="hybridMultilevel"/>
    <w:tmpl w:val="7B0C07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9E3232C"/>
    <w:multiLevelType w:val="hybridMultilevel"/>
    <w:tmpl w:val="2346A1C0"/>
    <w:lvl w:ilvl="0" w:tplc="87E84828">
      <w:start w:val="1"/>
      <w:numFmt w:val="bullet"/>
      <w:pStyle w:val="ListBullet"/>
      <w:lvlText w:val=""/>
      <w:lvlJc w:val="left"/>
      <w:pPr>
        <w:ind w:left="720" w:hanging="360"/>
      </w:pPr>
      <w:rPr>
        <w:rFonts w:ascii="Symbol" w:hAnsi="Symbol" w:hint="default"/>
        <w:color w:val="FF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F3E0B0F"/>
    <w:multiLevelType w:val="multilevel"/>
    <w:tmpl w:val="0838B9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0FE3AF3"/>
    <w:multiLevelType w:val="multilevel"/>
    <w:tmpl w:val="C780F8DC"/>
    <w:lvl w:ilvl="0">
      <w:start w:val="1"/>
      <w:numFmt w:val="decimal"/>
      <w:lvlText w:val="%1."/>
      <w:lvlJc w:val="left"/>
      <w:pPr>
        <w:tabs>
          <w:tab w:val="num" w:pos="570"/>
        </w:tabs>
        <w:ind w:left="570" w:hanging="360"/>
      </w:pPr>
    </w:lvl>
    <w:lvl w:ilvl="1" w:tentative="1">
      <w:start w:val="1"/>
      <w:numFmt w:val="decimal"/>
      <w:lvlText w:val="%2."/>
      <w:lvlJc w:val="left"/>
      <w:pPr>
        <w:tabs>
          <w:tab w:val="num" w:pos="1290"/>
        </w:tabs>
        <w:ind w:left="1290" w:hanging="360"/>
      </w:pPr>
    </w:lvl>
    <w:lvl w:ilvl="2" w:tentative="1">
      <w:start w:val="1"/>
      <w:numFmt w:val="decimal"/>
      <w:lvlText w:val="%3."/>
      <w:lvlJc w:val="left"/>
      <w:pPr>
        <w:tabs>
          <w:tab w:val="num" w:pos="2010"/>
        </w:tabs>
        <w:ind w:left="2010" w:hanging="360"/>
      </w:pPr>
    </w:lvl>
    <w:lvl w:ilvl="3" w:tentative="1">
      <w:start w:val="1"/>
      <w:numFmt w:val="decimal"/>
      <w:lvlText w:val="%4."/>
      <w:lvlJc w:val="left"/>
      <w:pPr>
        <w:tabs>
          <w:tab w:val="num" w:pos="2730"/>
        </w:tabs>
        <w:ind w:left="2730" w:hanging="360"/>
      </w:pPr>
    </w:lvl>
    <w:lvl w:ilvl="4" w:tentative="1">
      <w:start w:val="1"/>
      <w:numFmt w:val="decimal"/>
      <w:lvlText w:val="%5."/>
      <w:lvlJc w:val="left"/>
      <w:pPr>
        <w:tabs>
          <w:tab w:val="num" w:pos="3450"/>
        </w:tabs>
        <w:ind w:left="3450" w:hanging="360"/>
      </w:pPr>
    </w:lvl>
    <w:lvl w:ilvl="5" w:tentative="1">
      <w:start w:val="1"/>
      <w:numFmt w:val="decimal"/>
      <w:lvlText w:val="%6."/>
      <w:lvlJc w:val="left"/>
      <w:pPr>
        <w:tabs>
          <w:tab w:val="num" w:pos="4170"/>
        </w:tabs>
        <w:ind w:left="4170" w:hanging="360"/>
      </w:pPr>
    </w:lvl>
    <w:lvl w:ilvl="6" w:tentative="1">
      <w:start w:val="1"/>
      <w:numFmt w:val="decimal"/>
      <w:lvlText w:val="%7."/>
      <w:lvlJc w:val="left"/>
      <w:pPr>
        <w:tabs>
          <w:tab w:val="num" w:pos="4890"/>
        </w:tabs>
        <w:ind w:left="4890" w:hanging="360"/>
      </w:pPr>
    </w:lvl>
    <w:lvl w:ilvl="7" w:tentative="1">
      <w:start w:val="1"/>
      <w:numFmt w:val="decimal"/>
      <w:lvlText w:val="%8."/>
      <w:lvlJc w:val="left"/>
      <w:pPr>
        <w:tabs>
          <w:tab w:val="num" w:pos="5610"/>
        </w:tabs>
        <w:ind w:left="5610" w:hanging="360"/>
      </w:pPr>
    </w:lvl>
    <w:lvl w:ilvl="8" w:tentative="1">
      <w:start w:val="1"/>
      <w:numFmt w:val="decimal"/>
      <w:lvlText w:val="%9."/>
      <w:lvlJc w:val="left"/>
      <w:pPr>
        <w:tabs>
          <w:tab w:val="num" w:pos="6330"/>
        </w:tabs>
        <w:ind w:left="6330" w:hanging="360"/>
      </w:pPr>
    </w:lvl>
  </w:abstractNum>
  <w:abstractNum w:abstractNumId="18" w15:restartNumberingAfterBreak="0">
    <w:nsid w:val="36F04EFF"/>
    <w:multiLevelType w:val="multilevel"/>
    <w:tmpl w:val="5F7A4A7C"/>
    <w:styleLink w:val="Cel-Bullet"/>
    <w:lvl w:ilvl="0">
      <w:start w:val="1"/>
      <w:numFmt w:val="bullet"/>
      <w:lvlText w:val=""/>
      <w:lvlJc w:val="left"/>
      <w:pPr>
        <w:tabs>
          <w:tab w:val="num" w:pos="720"/>
        </w:tabs>
        <w:ind w:left="720" w:hanging="436"/>
      </w:pPr>
      <w:rPr>
        <w:rFonts w:ascii="Wingdings" w:hAnsi="Wingdings" w:hint="default"/>
        <w:color w:val="008080"/>
        <w:sz w:val="24"/>
        <w:szCs w:val="24"/>
      </w:rPr>
    </w:lvl>
    <w:lvl w:ilvl="1">
      <w:start w:val="1"/>
      <w:numFmt w:val="bullet"/>
      <w:lvlText w:val=""/>
      <w:lvlJc w:val="left"/>
      <w:pPr>
        <w:tabs>
          <w:tab w:val="num" w:pos="1440"/>
        </w:tabs>
        <w:ind w:left="1440" w:hanging="360"/>
      </w:pPr>
      <w:rPr>
        <w:rFonts w:ascii="Wingdings" w:hAnsi="Wingdings" w:hint="default"/>
        <w:color w:val="008080"/>
        <w:sz w:val="16"/>
        <w:szCs w:val="16"/>
      </w:rPr>
    </w:lvl>
    <w:lvl w:ilvl="2">
      <w:start w:val="1"/>
      <w:numFmt w:val="bullet"/>
      <w:lvlText w:val=""/>
      <w:lvlJc w:val="left"/>
      <w:pPr>
        <w:tabs>
          <w:tab w:val="num" w:pos="2160"/>
        </w:tabs>
        <w:ind w:left="2160" w:hanging="360"/>
      </w:pPr>
      <w:rPr>
        <w:rFonts w:ascii="Symbol" w:hAnsi="Symbol" w:hint="default"/>
        <w:b/>
        <w:i w:val="0"/>
        <w:color w:val="008080"/>
        <w:sz w:val="20"/>
        <w:szCs w:val="20"/>
      </w:rPr>
    </w:lvl>
    <w:lvl w:ilvl="3">
      <w:start w:val="1"/>
      <w:numFmt w:val="bullet"/>
      <w:lvlText w:val=""/>
      <w:lvlJc w:val="left"/>
      <w:pPr>
        <w:tabs>
          <w:tab w:val="num" w:pos="2880"/>
        </w:tabs>
        <w:ind w:left="2880" w:hanging="360"/>
      </w:pPr>
      <w:rPr>
        <w:rFonts w:ascii="Wingdings" w:hAnsi="Wingdings" w:hint="default"/>
        <w:color w:val="008080"/>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EF6825"/>
    <w:multiLevelType w:val="hybridMultilevel"/>
    <w:tmpl w:val="4DCAB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F37B16"/>
    <w:multiLevelType w:val="multilevel"/>
    <w:tmpl w:val="D58E2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155A4B"/>
    <w:multiLevelType w:val="hybridMultilevel"/>
    <w:tmpl w:val="7DA6DE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5B86F7F"/>
    <w:multiLevelType w:val="multilevel"/>
    <w:tmpl w:val="20969F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2232" w:hanging="79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ind w:left="2736" w:hanging="936"/>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decimal"/>
      <w:lvlText w:val="%1.%2.%3.%4.%5.%6.%7."/>
      <w:lvlJc w:val="left"/>
      <w:pPr>
        <w:ind w:left="3240" w:hanging="108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8E51C4"/>
    <w:multiLevelType w:val="hybridMultilevel"/>
    <w:tmpl w:val="8F4E210C"/>
    <w:lvl w:ilvl="0" w:tplc="6E121358">
      <w:start w:val="1"/>
      <w:numFmt w:val="bullet"/>
      <w:pStyle w:val="ListParagraph"/>
      <w:lvlText w:val=""/>
      <w:lvlJc w:val="left"/>
      <w:pPr>
        <w:ind w:left="720" w:hanging="360"/>
      </w:pPr>
      <w:rPr>
        <w:rFonts w:ascii="Symbol" w:hAnsi="Symbol" w:hint="default"/>
        <w:color w:val="C0000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90A48B1"/>
    <w:multiLevelType w:val="multilevel"/>
    <w:tmpl w:val="D58E2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6313D6"/>
    <w:multiLevelType w:val="multilevel"/>
    <w:tmpl w:val="2558E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2232" w:hanging="79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ind w:left="2736" w:hanging="936"/>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decimal"/>
      <w:lvlText w:val="%1.%2.%3.%4.%5.%6.%7."/>
      <w:lvlJc w:val="left"/>
      <w:pPr>
        <w:ind w:left="3240" w:hanging="108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811266"/>
    <w:multiLevelType w:val="hybridMultilevel"/>
    <w:tmpl w:val="1F5C625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49C1367A"/>
    <w:multiLevelType w:val="hybridMultilevel"/>
    <w:tmpl w:val="4CE2E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DC2FEE"/>
    <w:multiLevelType w:val="hybridMultilevel"/>
    <w:tmpl w:val="DFE0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14697"/>
    <w:multiLevelType w:val="hybridMultilevel"/>
    <w:tmpl w:val="C39CD3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94571E3"/>
    <w:multiLevelType w:val="multilevel"/>
    <w:tmpl w:val="C780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4E5E93"/>
    <w:multiLevelType w:val="multilevel"/>
    <w:tmpl w:val="D58E2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980D62"/>
    <w:multiLevelType w:val="hybridMultilevel"/>
    <w:tmpl w:val="1A3A95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1B65849"/>
    <w:multiLevelType w:val="multilevel"/>
    <w:tmpl w:val="C6A092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7C11E92"/>
    <w:multiLevelType w:val="multilevel"/>
    <w:tmpl w:val="2CD663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2232" w:hanging="79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ind w:left="2736" w:hanging="936"/>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decimal"/>
      <w:lvlText w:val="%1.%2.%3.%4.%5.%6.%7."/>
      <w:lvlJc w:val="left"/>
      <w:pPr>
        <w:ind w:left="3240" w:hanging="108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716578"/>
    <w:multiLevelType w:val="hybridMultilevel"/>
    <w:tmpl w:val="D05CF8B6"/>
    <w:lvl w:ilvl="0" w:tplc="172A182C">
      <w:start w:val="1"/>
      <w:numFmt w:val="bullet"/>
      <w:pStyle w:val="Aufzhlung"/>
      <w:lvlText w:val=""/>
      <w:lvlJc w:val="left"/>
      <w:pPr>
        <w:tabs>
          <w:tab w:val="num" w:pos="360"/>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13324C"/>
    <w:multiLevelType w:val="hybridMultilevel"/>
    <w:tmpl w:val="7558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27170"/>
    <w:multiLevelType w:val="hybridMultilevel"/>
    <w:tmpl w:val="4BCE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DA4E92"/>
    <w:multiLevelType w:val="hybridMultilevel"/>
    <w:tmpl w:val="400A547C"/>
    <w:styleLink w:val="EstiloCommarcasSymbolsmboloEsquerda63mmPendente6"/>
    <w:lvl w:ilvl="0" w:tplc="34E0E688">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39" w15:restartNumberingAfterBreak="0">
    <w:nsid w:val="6FDB7EC9"/>
    <w:multiLevelType w:val="multilevel"/>
    <w:tmpl w:val="E716EC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2232" w:hanging="79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ind w:left="2736" w:hanging="936"/>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decimal"/>
      <w:lvlText w:val="%1.%2.%3.%4.%5.%6.%7."/>
      <w:lvlJc w:val="left"/>
      <w:pPr>
        <w:ind w:left="3240" w:hanging="108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176167"/>
    <w:multiLevelType w:val="multilevel"/>
    <w:tmpl w:val="692076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2232" w:hanging="79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ind w:left="2736" w:hanging="936"/>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decimal"/>
      <w:lvlText w:val="%1.%2.%3.%4.%5.%6.%7."/>
      <w:lvlJc w:val="left"/>
      <w:pPr>
        <w:ind w:left="3240" w:hanging="108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4315E2C"/>
    <w:multiLevelType w:val="multilevel"/>
    <w:tmpl w:val="0838B9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A603DD"/>
    <w:multiLevelType w:val="hybridMultilevel"/>
    <w:tmpl w:val="C53C424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3" w15:restartNumberingAfterBreak="0">
    <w:nsid w:val="76DB7C55"/>
    <w:multiLevelType w:val="multilevel"/>
    <w:tmpl w:val="C780F8DC"/>
    <w:lvl w:ilvl="0">
      <w:start w:val="1"/>
      <w:numFmt w:val="decimal"/>
      <w:lvlText w:val="%1."/>
      <w:lvlJc w:val="left"/>
      <w:pPr>
        <w:tabs>
          <w:tab w:val="num" w:pos="570"/>
        </w:tabs>
        <w:ind w:left="570" w:hanging="360"/>
      </w:pPr>
    </w:lvl>
    <w:lvl w:ilvl="1" w:tentative="1">
      <w:start w:val="1"/>
      <w:numFmt w:val="decimal"/>
      <w:lvlText w:val="%2."/>
      <w:lvlJc w:val="left"/>
      <w:pPr>
        <w:tabs>
          <w:tab w:val="num" w:pos="1290"/>
        </w:tabs>
        <w:ind w:left="1290" w:hanging="360"/>
      </w:pPr>
    </w:lvl>
    <w:lvl w:ilvl="2" w:tentative="1">
      <w:start w:val="1"/>
      <w:numFmt w:val="decimal"/>
      <w:lvlText w:val="%3."/>
      <w:lvlJc w:val="left"/>
      <w:pPr>
        <w:tabs>
          <w:tab w:val="num" w:pos="2010"/>
        </w:tabs>
        <w:ind w:left="2010" w:hanging="360"/>
      </w:pPr>
    </w:lvl>
    <w:lvl w:ilvl="3" w:tentative="1">
      <w:start w:val="1"/>
      <w:numFmt w:val="decimal"/>
      <w:lvlText w:val="%4."/>
      <w:lvlJc w:val="left"/>
      <w:pPr>
        <w:tabs>
          <w:tab w:val="num" w:pos="2730"/>
        </w:tabs>
        <w:ind w:left="2730" w:hanging="360"/>
      </w:pPr>
    </w:lvl>
    <w:lvl w:ilvl="4" w:tentative="1">
      <w:start w:val="1"/>
      <w:numFmt w:val="decimal"/>
      <w:lvlText w:val="%5."/>
      <w:lvlJc w:val="left"/>
      <w:pPr>
        <w:tabs>
          <w:tab w:val="num" w:pos="3450"/>
        </w:tabs>
        <w:ind w:left="3450" w:hanging="360"/>
      </w:pPr>
    </w:lvl>
    <w:lvl w:ilvl="5" w:tentative="1">
      <w:start w:val="1"/>
      <w:numFmt w:val="decimal"/>
      <w:lvlText w:val="%6."/>
      <w:lvlJc w:val="left"/>
      <w:pPr>
        <w:tabs>
          <w:tab w:val="num" w:pos="4170"/>
        </w:tabs>
        <w:ind w:left="4170" w:hanging="360"/>
      </w:pPr>
    </w:lvl>
    <w:lvl w:ilvl="6" w:tentative="1">
      <w:start w:val="1"/>
      <w:numFmt w:val="decimal"/>
      <w:lvlText w:val="%7."/>
      <w:lvlJc w:val="left"/>
      <w:pPr>
        <w:tabs>
          <w:tab w:val="num" w:pos="4890"/>
        </w:tabs>
        <w:ind w:left="4890" w:hanging="360"/>
      </w:pPr>
    </w:lvl>
    <w:lvl w:ilvl="7" w:tentative="1">
      <w:start w:val="1"/>
      <w:numFmt w:val="decimal"/>
      <w:lvlText w:val="%8."/>
      <w:lvlJc w:val="left"/>
      <w:pPr>
        <w:tabs>
          <w:tab w:val="num" w:pos="5610"/>
        </w:tabs>
        <w:ind w:left="5610" w:hanging="360"/>
      </w:pPr>
    </w:lvl>
    <w:lvl w:ilvl="8" w:tentative="1">
      <w:start w:val="1"/>
      <w:numFmt w:val="decimal"/>
      <w:lvlText w:val="%9."/>
      <w:lvlJc w:val="left"/>
      <w:pPr>
        <w:tabs>
          <w:tab w:val="num" w:pos="6330"/>
        </w:tabs>
        <w:ind w:left="6330" w:hanging="360"/>
      </w:pPr>
    </w:lvl>
  </w:abstractNum>
  <w:abstractNum w:abstractNumId="44" w15:restartNumberingAfterBreak="0">
    <w:nsid w:val="7AC36525"/>
    <w:multiLevelType w:val="multilevel"/>
    <w:tmpl w:val="D58E2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1770D9"/>
    <w:multiLevelType w:val="hybridMultilevel"/>
    <w:tmpl w:val="EA0A09F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6" w15:restartNumberingAfterBreak="0">
    <w:nsid w:val="7FD13BE7"/>
    <w:multiLevelType w:val="hybridMultilevel"/>
    <w:tmpl w:val="77124D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8"/>
  </w:num>
  <w:num w:numId="2">
    <w:abstractNumId w:val="18"/>
  </w:num>
  <w:num w:numId="3">
    <w:abstractNumId w:val="13"/>
  </w:num>
  <w:num w:numId="4">
    <w:abstractNumId w:val="35"/>
  </w:num>
  <w:num w:numId="5">
    <w:abstractNumId w:val="15"/>
  </w:num>
  <w:num w:numId="6">
    <w:abstractNumId w:val="23"/>
  </w:num>
  <w:num w:numId="7">
    <w:abstractNumId w:val="16"/>
  </w:num>
  <w:num w:numId="8">
    <w:abstractNumId w:val="19"/>
  </w:num>
  <w:num w:numId="9">
    <w:abstractNumId w:val="41"/>
  </w:num>
  <w:num w:numId="10">
    <w:abstractNumId w:val="12"/>
  </w:num>
  <w:num w:numId="11">
    <w:abstractNumId w:val="42"/>
  </w:num>
  <w:num w:numId="12">
    <w:abstractNumId w:val="33"/>
  </w:num>
  <w:num w:numId="13">
    <w:abstractNumId w:val="21"/>
  </w:num>
  <w:num w:numId="14">
    <w:abstractNumId w:val="22"/>
  </w:num>
  <w:num w:numId="15">
    <w:abstractNumId w:val="3"/>
  </w:num>
  <w:num w:numId="16">
    <w:abstractNumId w:val="6"/>
  </w:num>
  <w:num w:numId="17">
    <w:abstractNumId w:val="10"/>
  </w:num>
  <w:num w:numId="18">
    <w:abstractNumId w:val="11"/>
  </w:num>
  <w:num w:numId="19">
    <w:abstractNumId w:val="34"/>
  </w:num>
  <w:num w:numId="20">
    <w:abstractNumId w:val="45"/>
  </w:num>
  <w:num w:numId="21">
    <w:abstractNumId w:val="40"/>
  </w:num>
  <w:num w:numId="22">
    <w:abstractNumId w:val="29"/>
  </w:num>
  <w:num w:numId="23">
    <w:abstractNumId w:val="26"/>
  </w:num>
  <w:num w:numId="24">
    <w:abstractNumId w:val="4"/>
  </w:num>
  <w:num w:numId="25">
    <w:abstractNumId w:val="39"/>
  </w:num>
  <w:num w:numId="26">
    <w:abstractNumId w:val="25"/>
  </w:num>
  <w:num w:numId="27">
    <w:abstractNumId w:val="2"/>
  </w:num>
  <w:num w:numId="28">
    <w:abstractNumId w:val="0"/>
  </w:num>
  <w:num w:numId="29">
    <w:abstractNumId w:val="46"/>
  </w:num>
  <w:num w:numId="30">
    <w:abstractNumId w:val="14"/>
  </w:num>
  <w:num w:numId="31">
    <w:abstractNumId w:val="32"/>
  </w:num>
  <w:num w:numId="32">
    <w:abstractNumId w:val="5"/>
  </w:num>
  <w:num w:numId="33">
    <w:abstractNumId w:val="7"/>
  </w:num>
  <w:num w:numId="34">
    <w:abstractNumId w:val="28"/>
  </w:num>
  <w:num w:numId="35">
    <w:abstractNumId w:val="9"/>
  </w:num>
  <w:num w:numId="36">
    <w:abstractNumId w:val="8"/>
  </w:num>
  <w:num w:numId="37">
    <w:abstractNumId w:val="1"/>
  </w:num>
  <w:num w:numId="38">
    <w:abstractNumId w:val="30"/>
  </w:num>
  <w:num w:numId="39">
    <w:abstractNumId w:val="24"/>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43"/>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num>
  <w:num w:numId="45">
    <w:abstractNumId w:val="44"/>
  </w:num>
  <w:num w:numId="46">
    <w:abstractNumId w:val="31"/>
  </w:num>
  <w:num w:numId="47">
    <w:abstractNumId w:val="37"/>
  </w:num>
  <w:num w:numId="48">
    <w:abstractNumId w:val="27"/>
  </w:num>
  <w:num w:numId="49">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es-AR" w:vendorID="64" w:dllVersion="131078" w:nlCheck="1" w:checkStyle="1"/>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noPunctuationKerning/>
  <w:characterSpacingControl w:val="doNotCompress"/>
  <w:hdrShapeDefaults>
    <o:shapedefaults v:ext="edit" spidmax="2049" fillcolor="white">
      <v:fill color="white"/>
      <o:colormru v:ext="edit" colors="#036,#ddd,#eaeae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2E"/>
    <w:rsid w:val="000004ED"/>
    <w:rsid w:val="0000067E"/>
    <w:rsid w:val="00000CC1"/>
    <w:rsid w:val="00001102"/>
    <w:rsid w:val="00001941"/>
    <w:rsid w:val="0000338E"/>
    <w:rsid w:val="000046CA"/>
    <w:rsid w:val="00007263"/>
    <w:rsid w:val="00007E58"/>
    <w:rsid w:val="000103F0"/>
    <w:rsid w:val="00012017"/>
    <w:rsid w:val="000120BB"/>
    <w:rsid w:val="00012761"/>
    <w:rsid w:val="00013985"/>
    <w:rsid w:val="00013D4B"/>
    <w:rsid w:val="000148AD"/>
    <w:rsid w:val="000149E9"/>
    <w:rsid w:val="00014ECD"/>
    <w:rsid w:val="00014F13"/>
    <w:rsid w:val="00015084"/>
    <w:rsid w:val="00015491"/>
    <w:rsid w:val="00015969"/>
    <w:rsid w:val="00016530"/>
    <w:rsid w:val="00016DBE"/>
    <w:rsid w:val="0001711F"/>
    <w:rsid w:val="00017E30"/>
    <w:rsid w:val="00020A5C"/>
    <w:rsid w:val="00021075"/>
    <w:rsid w:val="00023290"/>
    <w:rsid w:val="000239C2"/>
    <w:rsid w:val="000239D5"/>
    <w:rsid w:val="00023B4F"/>
    <w:rsid w:val="00023EBA"/>
    <w:rsid w:val="000258F6"/>
    <w:rsid w:val="000262F0"/>
    <w:rsid w:val="00026C59"/>
    <w:rsid w:val="00026D49"/>
    <w:rsid w:val="000271E3"/>
    <w:rsid w:val="00030809"/>
    <w:rsid w:val="0003099B"/>
    <w:rsid w:val="0003196D"/>
    <w:rsid w:val="00031EB6"/>
    <w:rsid w:val="00033531"/>
    <w:rsid w:val="0003374F"/>
    <w:rsid w:val="00033DB6"/>
    <w:rsid w:val="00033DCF"/>
    <w:rsid w:val="00034897"/>
    <w:rsid w:val="00035AFF"/>
    <w:rsid w:val="00036BBD"/>
    <w:rsid w:val="00037044"/>
    <w:rsid w:val="000371BB"/>
    <w:rsid w:val="0003743D"/>
    <w:rsid w:val="0004013A"/>
    <w:rsid w:val="00040F81"/>
    <w:rsid w:val="00041166"/>
    <w:rsid w:val="00041224"/>
    <w:rsid w:val="00041709"/>
    <w:rsid w:val="00041ADF"/>
    <w:rsid w:val="00042456"/>
    <w:rsid w:val="00043C77"/>
    <w:rsid w:val="000443B1"/>
    <w:rsid w:val="0004455F"/>
    <w:rsid w:val="000446C4"/>
    <w:rsid w:val="00044944"/>
    <w:rsid w:val="000449C5"/>
    <w:rsid w:val="00046CF8"/>
    <w:rsid w:val="00047069"/>
    <w:rsid w:val="000471EA"/>
    <w:rsid w:val="0004739D"/>
    <w:rsid w:val="00047CCD"/>
    <w:rsid w:val="000505E7"/>
    <w:rsid w:val="00050727"/>
    <w:rsid w:val="00050D70"/>
    <w:rsid w:val="00050D78"/>
    <w:rsid w:val="0005269D"/>
    <w:rsid w:val="00052796"/>
    <w:rsid w:val="000529BD"/>
    <w:rsid w:val="00052B5D"/>
    <w:rsid w:val="00052DDA"/>
    <w:rsid w:val="000533C6"/>
    <w:rsid w:val="000540A2"/>
    <w:rsid w:val="000549E2"/>
    <w:rsid w:val="0005521F"/>
    <w:rsid w:val="00055F09"/>
    <w:rsid w:val="000561F4"/>
    <w:rsid w:val="000568BE"/>
    <w:rsid w:val="0005757E"/>
    <w:rsid w:val="00057969"/>
    <w:rsid w:val="00057B66"/>
    <w:rsid w:val="00057B98"/>
    <w:rsid w:val="00057D2E"/>
    <w:rsid w:val="00060736"/>
    <w:rsid w:val="00060C80"/>
    <w:rsid w:val="0006139F"/>
    <w:rsid w:val="000621D2"/>
    <w:rsid w:val="00062576"/>
    <w:rsid w:val="000629B7"/>
    <w:rsid w:val="0006372C"/>
    <w:rsid w:val="0006405B"/>
    <w:rsid w:val="00064244"/>
    <w:rsid w:val="0006445D"/>
    <w:rsid w:val="00064ECE"/>
    <w:rsid w:val="00065F2E"/>
    <w:rsid w:val="000667FB"/>
    <w:rsid w:val="00066A91"/>
    <w:rsid w:val="00067032"/>
    <w:rsid w:val="000672E6"/>
    <w:rsid w:val="00067A03"/>
    <w:rsid w:val="00070664"/>
    <w:rsid w:val="0007391D"/>
    <w:rsid w:val="00073CB8"/>
    <w:rsid w:val="0007427B"/>
    <w:rsid w:val="000758F8"/>
    <w:rsid w:val="000766B3"/>
    <w:rsid w:val="00076A48"/>
    <w:rsid w:val="00077131"/>
    <w:rsid w:val="000775C3"/>
    <w:rsid w:val="00077E5E"/>
    <w:rsid w:val="00080373"/>
    <w:rsid w:val="000808F3"/>
    <w:rsid w:val="000809F8"/>
    <w:rsid w:val="00080B0C"/>
    <w:rsid w:val="00081397"/>
    <w:rsid w:val="0008150F"/>
    <w:rsid w:val="000822A4"/>
    <w:rsid w:val="000837F9"/>
    <w:rsid w:val="00083D72"/>
    <w:rsid w:val="0008526D"/>
    <w:rsid w:val="000856DC"/>
    <w:rsid w:val="000859BA"/>
    <w:rsid w:val="00086BF1"/>
    <w:rsid w:val="0008722C"/>
    <w:rsid w:val="000873D0"/>
    <w:rsid w:val="00087873"/>
    <w:rsid w:val="000879A2"/>
    <w:rsid w:val="00090466"/>
    <w:rsid w:val="000906B3"/>
    <w:rsid w:val="00090749"/>
    <w:rsid w:val="000909EE"/>
    <w:rsid w:val="00090ABC"/>
    <w:rsid w:val="00090D24"/>
    <w:rsid w:val="0009108D"/>
    <w:rsid w:val="00091D38"/>
    <w:rsid w:val="000924F0"/>
    <w:rsid w:val="00092751"/>
    <w:rsid w:val="000928D4"/>
    <w:rsid w:val="00093B23"/>
    <w:rsid w:val="00093DB1"/>
    <w:rsid w:val="0009419C"/>
    <w:rsid w:val="0009460A"/>
    <w:rsid w:val="0009487F"/>
    <w:rsid w:val="00094B06"/>
    <w:rsid w:val="00094DD8"/>
    <w:rsid w:val="00095500"/>
    <w:rsid w:val="000956C5"/>
    <w:rsid w:val="00096F05"/>
    <w:rsid w:val="00097B64"/>
    <w:rsid w:val="000A0198"/>
    <w:rsid w:val="000A02E9"/>
    <w:rsid w:val="000A091A"/>
    <w:rsid w:val="000A145B"/>
    <w:rsid w:val="000A1B29"/>
    <w:rsid w:val="000A1FF6"/>
    <w:rsid w:val="000A217A"/>
    <w:rsid w:val="000A2200"/>
    <w:rsid w:val="000A2C11"/>
    <w:rsid w:val="000A3719"/>
    <w:rsid w:val="000A453C"/>
    <w:rsid w:val="000A460B"/>
    <w:rsid w:val="000A460F"/>
    <w:rsid w:val="000A49BA"/>
    <w:rsid w:val="000A5E80"/>
    <w:rsid w:val="000A696D"/>
    <w:rsid w:val="000A6E56"/>
    <w:rsid w:val="000A73B4"/>
    <w:rsid w:val="000A73B6"/>
    <w:rsid w:val="000B020E"/>
    <w:rsid w:val="000B069F"/>
    <w:rsid w:val="000B1FA5"/>
    <w:rsid w:val="000B4096"/>
    <w:rsid w:val="000B45D9"/>
    <w:rsid w:val="000B4966"/>
    <w:rsid w:val="000B53EE"/>
    <w:rsid w:val="000B61F3"/>
    <w:rsid w:val="000B6EE9"/>
    <w:rsid w:val="000B7006"/>
    <w:rsid w:val="000B7252"/>
    <w:rsid w:val="000B7819"/>
    <w:rsid w:val="000B7B9A"/>
    <w:rsid w:val="000C0613"/>
    <w:rsid w:val="000C0C7F"/>
    <w:rsid w:val="000C1F73"/>
    <w:rsid w:val="000C2387"/>
    <w:rsid w:val="000C252F"/>
    <w:rsid w:val="000C263D"/>
    <w:rsid w:val="000C2829"/>
    <w:rsid w:val="000C2D60"/>
    <w:rsid w:val="000C41E7"/>
    <w:rsid w:val="000C4698"/>
    <w:rsid w:val="000C4D36"/>
    <w:rsid w:val="000C551E"/>
    <w:rsid w:val="000C645A"/>
    <w:rsid w:val="000C6E58"/>
    <w:rsid w:val="000C71AE"/>
    <w:rsid w:val="000C7E6F"/>
    <w:rsid w:val="000D052F"/>
    <w:rsid w:val="000D0705"/>
    <w:rsid w:val="000D1A86"/>
    <w:rsid w:val="000D38CA"/>
    <w:rsid w:val="000D4A1E"/>
    <w:rsid w:val="000D51A8"/>
    <w:rsid w:val="000D5641"/>
    <w:rsid w:val="000D5E94"/>
    <w:rsid w:val="000D64E9"/>
    <w:rsid w:val="000D6687"/>
    <w:rsid w:val="000D7329"/>
    <w:rsid w:val="000D76E2"/>
    <w:rsid w:val="000D7C35"/>
    <w:rsid w:val="000E1422"/>
    <w:rsid w:val="000E19B1"/>
    <w:rsid w:val="000E34EA"/>
    <w:rsid w:val="000E3815"/>
    <w:rsid w:val="000E4AA8"/>
    <w:rsid w:val="000E5010"/>
    <w:rsid w:val="000E6567"/>
    <w:rsid w:val="000E728D"/>
    <w:rsid w:val="000F0013"/>
    <w:rsid w:val="000F435F"/>
    <w:rsid w:val="000F5140"/>
    <w:rsid w:val="000F5BD3"/>
    <w:rsid w:val="000F737F"/>
    <w:rsid w:val="000F7915"/>
    <w:rsid w:val="000F7DE3"/>
    <w:rsid w:val="0010043E"/>
    <w:rsid w:val="001006EA"/>
    <w:rsid w:val="00100BB6"/>
    <w:rsid w:val="0010194C"/>
    <w:rsid w:val="00102846"/>
    <w:rsid w:val="001030B1"/>
    <w:rsid w:val="00103B02"/>
    <w:rsid w:val="001040CB"/>
    <w:rsid w:val="001041A7"/>
    <w:rsid w:val="001047D0"/>
    <w:rsid w:val="00104C98"/>
    <w:rsid w:val="0010508D"/>
    <w:rsid w:val="0010514E"/>
    <w:rsid w:val="001054D7"/>
    <w:rsid w:val="001067FB"/>
    <w:rsid w:val="0010686A"/>
    <w:rsid w:val="00106FD7"/>
    <w:rsid w:val="001071BC"/>
    <w:rsid w:val="00107B43"/>
    <w:rsid w:val="001100E0"/>
    <w:rsid w:val="0011023D"/>
    <w:rsid w:val="00110AF4"/>
    <w:rsid w:val="001110E0"/>
    <w:rsid w:val="00112371"/>
    <w:rsid w:val="001130AD"/>
    <w:rsid w:val="001133A2"/>
    <w:rsid w:val="001137B0"/>
    <w:rsid w:val="00114107"/>
    <w:rsid w:val="00114727"/>
    <w:rsid w:val="001149CC"/>
    <w:rsid w:val="00115772"/>
    <w:rsid w:val="001157CF"/>
    <w:rsid w:val="001158A5"/>
    <w:rsid w:val="00115D06"/>
    <w:rsid w:val="001164D5"/>
    <w:rsid w:val="0011680E"/>
    <w:rsid w:val="00116F56"/>
    <w:rsid w:val="001172F0"/>
    <w:rsid w:val="0011737C"/>
    <w:rsid w:val="00117FA1"/>
    <w:rsid w:val="001200B8"/>
    <w:rsid w:val="0012082B"/>
    <w:rsid w:val="00121248"/>
    <w:rsid w:val="00121CA9"/>
    <w:rsid w:val="00121DAA"/>
    <w:rsid w:val="0012240D"/>
    <w:rsid w:val="00122C05"/>
    <w:rsid w:val="001236A3"/>
    <w:rsid w:val="00123B87"/>
    <w:rsid w:val="001242D2"/>
    <w:rsid w:val="001243A6"/>
    <w:rsid w:val="0012445E"/>
    <w:rsid w:val="00125A15"/>
    <w:rsid w:val="00126085"/>
    <w:rsid w:val="001266F4"/>
    <w:rsid w:val="00126933"/>
    <w:rsid w:val="00127102"/>
    <w:rsid w:val="001277B3"/>
    <w:rsid w:val="00127BA2"/>
    <w:rsid w:val="00127E13"/>
    <w:rsid w:val="00131AE5"/>
    <w:rsid w:val="00131B57"/>
    <w:rsid w:val="00131E5B"/>
    <w:rsid w:val="001322A2"/>
    <w:rsid w:val="00132D6D"/>
    <w:rsid w:val="00132F1B"/>
    <w:rsid w:val="0013347A"/>
    <w:rsid w:val="00134D4D"/>
    <w:rsid w:val="0013676D"/>
    <w:rsid w:val="00136E19"/>
    <w:rsid w:val="00136EE6"/>
    <w:rsid w:val="00136F9A"/>
    <w:rsid w:val="00136FD3"/>
    <w:rsid w:val="00137006"/>
    <w:rsid w:val="001371D6"/>
    <w:rsid w:val="00137545"/>
    <w:rsid w:val="00137726"/>
    <w:rsid w:val="00140032"/>
    <w:rsid w:val="0014019D"/>
    <w:rsid w:val="00140510"/>
    <w:rsid w:val="001417D4"/>
    <w:rsid w:val="00141D9F"/>
    <w:rsid w:val="001430D2"/>
    <w:rsid w:val="00143BDD"/>
    <w:rsid w:val="001444C2"/>
    <w:rsid w:val="001454A0"/>
    <w:rsid w:val="001456CA"/>
    <w:rsid w:val="00146C45"/>
    <w:rsid w:val="00146FAE"/>
    <w:rsid w:val="00147CC8"/>
    <w:rsid w:val="00150D07"/>
    <w:rsid w:val="001514A6"/>
    <w:rsid w:val="001522B8"/>
    <w:rsid w:val="0015286B"/>
    <w:rsid w:val="0015350A"/>
    <w:rsid w:val="001537EE"/>
    <w:rsid w:val="00153A67"/>
    <w:rsid w:val="00154DC9"/>
    <w:rsid w:val="00154F0D"/>
    <w:rsid w:val="001550CE"/>
    <w:rsid w:val="00155268"/>
    <w:rsid w:val="00155D82"/>
    <w:rsid w:val="00156D21"/>
    <w:rsid w:val="00156F08"/>
    <w:rsid w:val="00157F95"/>
    <w:rsid w:val="001611F5"/>
    <w:rsid w:val="00161A74"/>
    <w:rsid w:val="00161B75"/>
    <w:rsid w:val="00161DBD"/>
    <w:rsid w:val="001621CB"/>
    <w:rsid w:val="00163498"/>
    <w:rsid w:val="00163B14"/>
    <w:rsid w:val="001644D8"/>
    <w:rsid w:val="001656E6"/>
    <w:rsid w:val="001669BC"/>
    <w:rsid w:val="00167760"/>
    <w:rsid w:val="00167784"/>
    <w:rsid w:val="0017116B"/>
    <w:rsid w:val="0017117E"/>
    <w:rsid w:val="001717AC"/>
    <w:rsid w:val="001717FA"/>
    <w:rsid w:val="0017222A"/>
    <w:rsid w:val="0017300D"/>
    <w:rsid w:val="00173156"/>
    <w:rsid w:val="00174F6D"/>
    <w:rsid w:val="0017580B"/>
    <w:rsid w:val="00177E49"/>
    <w:rsid w:val="001806D8"/>
    <w:rsid w:val="00180E0F"/>
    <w:rsid w:val="001818BF"/>
    <w:rsid w:val="001818DA"/>
    <w:rsid w:val="00181FB7"/>
    <w:rsid w:val="00182445"/>
    <w:rsid w:val="001837EB"/>
    <w:rsid w:val="0018413F"/>
    <w:rsid w:val="00184140"/>
    <w:rsid w:val="0018444A"/>
    <w:rsid w:val="00184AFE"/>
    <w:rsid w:val="00185509"/>
    <w:rsid w:val="00185C89"/>
    <w:rsid w:val="00187315"/>
    <w:rsid w:val="001903B9"/>
    <w:rsid w:val="00190434"/>
    <w:rsid w:val="001914CD"/>
    <w:rsid w:val="00191943"/>
    <w:rsid w:val="00192087"/>
    <w:rsid w:val="00192523"/>
    <w:rsid w:val="00192575"/>
    <w:rsid w:val="00193373"/>
    <w:rsid w:val="00193544"/>
    <w:rsid w:val="00193999"/>
    <w:rsid w:val="0019399F"/>
    <w:rsid w:val="001947FC"/>
    <w:rsid w:val="001949DB"/>
    <w:rsid w:val="0019515D"/>
    <w:rsid w:val="00195AB8"/>
    <w:rsid w:val="00196A20"/>
    <w:rsid w:val="00196DAA"/>
    <w:rsid w:val="00196F01"/>
    <w:rsid w:val="001975E4"/>
    <w:rsid w:val="00197639"/>
    <w:rsid w:val="00197946"/>
    <w:rsid w:val="001A0783"/>
    <w:rsid w:val="001A0CB7"/>
    <w:rsid w:val="001A1111"/>
    <w:rsid w:val="001A1597"/>
    <w:rsid w:val="001A1A9E"/>
    <w:rsid w:val="001A2801"/>
    <w:rsid w:val="001A2F12"/>
    <w:rsid w:val="001A33B1"/>
    <w:rsid w:val="001A484F"/>
    <w:rsid w:val="001A4A27"/>
    <w:rsid w:val="001A5019"/>
    <w:rsid w:val="001A53EC"/>
    <w:rsid w:val="001A55A2"/>
    <w:rsid w:val="001A57FA"/>
    <w:rsid w:val="001A60D7"/>
    <w:rsid w:val="001A6339"/>
    <w:rsid w:val="001A692E"/>
    <w:rsid w:val="001A7432"/>
    <w:rsid w:val="001A780E"/>
    <w:rsid w:val="001A7AF6"/>
    <w:rsid w:val="001B0421"/>
    <w:rsid w:val="001B0677"/>
    <w:rsid w:val="001B1537"/>
    <w:rsid w:val="001B202F"/>
    <w:rsid w:val="001B2218"/>
    <w:rsid w:val="001B2790"/>
    <w:rsid w:val="001B2F99"/>
    <w:rsid w:val="001B3792"/>
    <w:rsid w:val="001B387A"/>
    <w:rsid w:val="001B38AC"/>
    <w:rsid w:val="001B3AA9"/>
    <w:rsid w:val="001B4206"/>
    <w:rsid w:val="001B462C"/>
    <w:rsid w:val="001B4699"/>
    <w:rsid w:val="001B5C48"/>
    <w:rsid w:val="001B78FD"/>
    <w:rsid w:val="001B7B96"/>
    <w:rsid w:val="001B7C68"/>
    <w:rsid w:val="001C0C2C"/>
    <w:rsid w:val="001C1474"/>
    <w:rsid w:val="001C20A8"/>
    <w:rsid w:val="001C243C"/>
    <w:rsid w:val="001C2710"/>
    <w:rsid w:val="001C2C8B"/>
    <w:rsid w:val="001C2CFB"/>
    <w:rsid w:val="001C365A"/>
    <w:rsid w:val="001C3836"/>
    <w:rsid w:val="001C39D2"/>
    <w:rsid w:val="001C3CE3"/>
    <w:rsid w:val="001C3F77"/>
    <w:rsid w:val="001C43E0"/>
    <w:rsid w:val="001C4722"/>
    <w:rsid w:val="001C56CA"/>
    <w:rsid w:val="001C7164"/>
    <w:rsid w:val="001C75A7"/>
    <w:rsid w:val="001C7DF2"/>
    <w:rsid w:val="001D0341"/>
    <w:rsid w:val="001D09A3"/>
    <w:rsid w:val="001D15FD"/>
    <w:rsid w:val="001D1B98"/>
    <w:rsid w:val="001D2390"/>
    <w:rsid w:val="001D2794"/>
    <w:rsid w:val="001D2A1D"/>
    <w:rsid w:val="001D3E5E"/>
    <w:rsid w:val="001D413F"/>
    <w:rsid w:val="001D561D"/>
    <w:rsid w:val="001D6124"/>
    <w:rsid w:val="001D69B3"/>
    <w:rsid w:val="001D6DDA"/>
    <w:rsid w:val="001D7B3A"/>
    <w:rsid w:val="001D7DDB"/>
    <w:rsid w:val="001E0363"/>
    <w:rsid w:val="001E03C7"/>
    <w:rsid w:val="001E11AA"/>
    <w:rsid w:val="001E1844"/>
    <w:rsid w:val="001E1927"/>
    <w:rsid w:val="001E20AD"/>
    <w:rsid w:val="001E309D"/>
    <w:rsid w:val="001E3B3D"/>
    <w:rsid w:val="001E4531"/>
    <w:rsid w:val="001E53DB"/>
    <w:rsid w:val="001E6809"/>
    <w:rsid w:val="001E6891"/>
    <w:rsid w:val="001E6A4A"/>
    <w:rsid w:val="001E6DD6"/>
    <w:rsid w:val="001E74A8"/>
    <w:rsid w:val="001E7B20"/>
    <w:rsid w:val="001E7D2B"/>
    <w:rsid w:val="001F0DD4"/>
    <w:rsid w:val="001F113B"/>
    <w:rsid w:val="001F15B0"/>
    <w:rsid w:val="001F1856"/>
    <w:rsid w:val="001F1F8F"/>
    <w:rsid w:val="001F218B"/>
    <w:rsid w:val="001F2801"/>
    <w:rsid w:val="001F2897"/>
    <w:rsid w:val="001F2A54"/>
    <w:rsid w:val="001F2CE9"/>
    <w:rsid w:val="001F4668"/>
    <w:rsid w:val="001F4845"/>
    <w:rsid w:val="001F5258"/>
    <w:rsid w:val="001F5ECF"/>
    <w:rsid w:val="001F62E7"/>
    <w:rsid w:val="001F7A38"/>
    <w:rsid w:val="00200105"/>
    <w:rsid w:val="0020034E"/>
    <w:rsid w:val="0020081C"/>
    <w:rsid w:val="00201291"/>
    <w:rsid w:val="00201636"/>
    <w:rsid w:val="00201C26"/>
    <w:rsid w:val="002028F1"/>
    <w:rsid w:val="00202C2A"/>
    <w:rsid w:val="002032BC"/>
    <w:rsid w:val="00203696"/>
    <w:rsid w:val="002037B2"/>
    <w:rsid w:val="00203C1D"/>
    <w:rsid w:val="002049A5"/>
    <w:rsid w:val="00205C07"/>
    <w:rsid w:val="0020655D"/>
    <w:rsid w:val="002071CD"/>
    <w:rsid w:val="002075B5"/>
    <w:rsid w:val="002106BC"/>
    <w:rsid w:val="002110CE"/>
    <w:rsid w:val="00212015"/>
    <w:rsid w:val="002133FB"/>
    <w:rsid w:val="002134DA"/>
    <w:rsid w:val="00213929"/>
    <w:rsid w:val="00213C9D"/>
    <w:rsid w:val="00214256"/>
    <w:rsid w:val="00214D2C"/>
    <w:rsid w:val="0021584F"/>
    <w:rsid w:val="002176E7"/>
    <w:rsid w:val="002178D9"/>
    <w:rsid w:val="00217F53"/>
    <w:rsid w:val="00220D3B"/>
    <w:rsid w:val="00220DB9"/>
    <w:rsid w:val="00220F02"/>
    <w:rsid w:val="00221068"/>
    <w:rsid w:val="002210FA"/>
    <w:rsid w:val="002213F5"/>
    <w:rsid w:val="0022228B"/>
    <w:rsid w:val="002234AA"/>
    <w:rsid w:val="00223D3D"/>
    <w:rsid w:val="00224ABC"/>
    <w:rsid w:val="00224B72"/>
    <w:rsid w:val="00225000"/>
    <w:rsid w:val="00226F34"/>
    <w:rsid w:val="002271C0"/>
    <w:rsid w:val="002278DA"/>
    <w:rsid w:val="00230299"/>
    <w:rsid w:val="0023102A"/>
    <w:rsid w:val="00231662"/>
    <w:rsid w:val="00231C47"/>
    <w:rsid w:val="00231F12"/>
    <w:rsid w:val="00232848"/>
    <w:rsid w:val="002334BC"/>
    <w:rsid w:val="002342BD"/>
    <w:rsid w:val="00234958"/>
    <w:rsid w:val="0023579E"/>
    <w:rsid w:val="00236503"/>
    <w:rsid w:val="0023657C"/>
    <w:rsid w:val="00237020"/>
    <w:rsid w:val="00237C1A"/>
    <w:rsid w:val="00240271"/>
    <w:rsid w:val="0024194F"/>
    <w:rsid w:val="00241960"/>
    <w:rsid w:val="00241DB4"/>
    <w:rsid w:val="00242230"/>
    <w:rsid w:val="002443CA"/>
    <w:rsid w:val="00244556"/>
    <w:rsid w:val="00244A89"/>
    <w:rsid w:val="00245286"/>
    <w:rsid w:val="00246018"/>
    <w:rsid w:val="00247CF2"/>
    <w:rsid w:val="00251890"/>
    <w:rsid w:val="002519CB"/>
    <w:rsid w:val="002528C5"/>
    <w:rsid w:val="00252CD3"/>
    <w:rsid w:val="00252DA3"/>
    <w:rsid w:val="0025305D"/>
    <w:rsid w:val="00253972"/>
    <w:rsid w:val="002543F7"/>
    <w:rsid w:val="002571F0"/>
    <w:rsid w:val="00257724"/>
    <w:rsid w:val="00257D6F"/>
    <w:rsid w:val="002603D0"/>
    <w:rsid w:val="00260888"/>
    <w:rsid w:val="00261C2A"/>
    <w:rsid w:val="00261CC3"/>
    <w:rsid w:val="002626EA"/>
    <w:rsid w:val="00262AA2"/>
    <w:rsid w:val="00262F28"/>
    <w:rsid w:val="002639A7"/>
    <w:rsid w:val="00264E3C"/>
    <w:rsid w:val="00266756"/>
    <w:rsid w:val="002672C6"/>
    <w:rsid w:val="00267595"/>
    <w:rsid w:val="002679E2"/>
    <w:rsid w:val="00267A96"/>
    <w:rsid w:val="00271A86"/>
    <w:rsid w:val="00271FBA"/>
    <w:rsid w:val="00272077"/>
    <w:rsid w:val="00272D37"/>
    <w:rsid w:val="00272F5E"/>
    <w:rsid w:val="0027356D"/>
    <w:rsid w:val="002738CA"/>
    <w:rsid w:val="00273D71"/>
    <w:rsid w:val="00274B4D"/>
    <w:rsid w:val="00274CEB"/>
    <w:rsid w:val="0027551D"/>
    <w:rsid w:val="00275828"/>
    <w:rsid w:val="00275C15"/>
    <w:rsid w:val="00276160"/>
    <w:rsid w:val="00277275"/>
    <w:rsid w:val="002773DD"/>
    <w:rsid w:val="002775D8"/>
    <w:rsid w:val="00277B0C"/>
    <w:rsid w:val="00277D1D"/>
    <w:rsid w:val="002800AD"/>
    <w:rsid w:val="00280F4B"/>
    <w:rsid w:val="00281A21"/>
    <w:rsid w:val="002820B6"/>
    <w:rsid w:val="0028212A"/>
    <w:rsid w:val="00283661"/>
    <w:rsid w:val="002837C6"/>
    <w:rsid w:val="002838F8"/>
    <w:rsid w:val="0028393C"/>
    <w:rsid w:val="00283CB0"/>
    <w:rsid w:val="00283DDD"/>
    <w:rsid w:val="00284294"/>
    <w:rsid w:val="00285328"/>
    <w:rsid w:val="0028537C"/>
    <w:rsid w:val="00286269"/>
    <w:rsid w:val="00287388"/>
    <w:rsid w:val="002879D1"/>
    <w:rsid w:val="00291487"/>
    <w:rsid w:val="00292DC7"/>
    <w:rsid w:val="00293456"/>
    <w:rsid w:val="002935A3"/>
    <w:rsid w:val="00293BFE"/>
    <w:rsid w:val="00294CB4"/>
    <w:rsid w:val="00295747"/>
    <w:rsid w:val="00295946"/>
    <w:rsid w:val="00295CC3"/>
    <w:rsid w:val="00297866"/>
    <w:rsid w:val="002A02B7"/>
    <w:rsid w:val="002A076F"/>
    <w:rsid w:val="002A1542"/>
    <w:rsid w:val="002A1980"/>
    <w:rsid w:val="002A204B"/>
    <w:rsid w:val="002A21EE"/>
    <w:rsid w:val="002A284F"/>
    <w:rsid w:val="002A2D0B"/>
    <w:rsid w:val="002A357F"/>
    <w:rsid w:val="002A3863"/>
    <w:rsid w:val="002A3954"/>
    <w:rsid w:val="002A3A7C"/>
    <w:rsid w:val="002A3D66"/>
    <w:rsid w:val="002A44EC"/>
    <w:rsid w:val="002A470E"/>
    <w:rsid w:val="002A473B"/>
    <w:rsid w:val="002A5202"/>
    <w:rsid w:val="002A5824"/>
    <w:rsid w:val="002A6C7B"/>
    <w:rsid w:val="002A7317"/>
    <w:rsid w:val="002A7EA1"/>
    <w:rsid w:val="002B058B"/>
    <w:rsid w:val="002B05CC"/>
    <w:rsid w:val="002B0785"/>
    <w:rsid w:val="002B0BC0"/>
    <w:rsid w:val="002B0DC7"/>
    <w:rsid w:val="002B14FF"/>
    <w:rsid w:val="002B217C"/>
    <w:rsid w:val="002B2B5F"/>
    <w:rsid w:val="002B2B8D"/>
    <w:rsid w:val="002B2D2E"/>
    <w:rsid w:val="002B4DB4"/>
    <w:rsid w:val="002B4EFA"/>
    <w:rsid w:val="002B4FA5"/>
    <w:rsid w:val="002B54EF"/>
    <w:rsid w:val="002B6332"/>
    <w:rsid w:val="002B694D"/>
    <w:rsid w:val="002B7A98"/>
    <w:rsid w:val="002B7E4E"/>
    <w:rsid w:val="002C0599"/>
    <w:rsid w:val="002C07C1"/>
    <w:rsid w:val="002C1AA9"/>
    <w:rsid w:val="002C24C7"/>
    <w:rsid w:val="002C2C6D"/>
    <w:rsid w:val="002C2EE2"/>
    <w:rsid w:val="002C4C44"/>
    <w:rsid w:val="002C63DD"/>
    <w:rsid w:val="002C77C5"/>
    <w:rsid w:val="002C7918"/>
    <w:rsid w:val="002C79EB"/>
    <w:rsid w:val="002D08E9"/>
    <w:rsid w:val="002D2F47"/>
    <w:rsid w:val="002D3253"/>
    <w:rsid w:val="002D34AC"/>
    <w:rsid w:val="002D3F70"/>
    <w:rsid w:val="002D4522"/>
    <w:rsid w:val="002D4584"/>
    <w:rsid w:val="002D4E1A"/>
    <w:rsid w:val="002D5184"/>
    <w:rsid w:val="002D5ACC"/>
    <w:rsid w:val="002D602A"/>
    <w:rsid w:val="002D6ED9"/>
    <w:rsid w:val="002E043B"/>
    <w:rsid w:val="002E0642"/>
    <w:rsid w:val="002E06A4"/>
    <w:rsid w:val="002E0C06"/>
    <w:rsid w:val="002E2034"/>
    <w:rsid w:val="002E2663"/>
    <w:rsid w:val="002E2F41"/>
    <w:rsid w:val="002E39CA"/>
    <w:rsid w:val="002E3B38"/>
    <w:rsid w:val="002E4252"/>
    <w:rsid w:val="002E48F1"/>
    <w:rsid w:val="002E4A55"/>
    <w:rsid w:val="002E4B50"/>
    <w:rsid w:val="002E5ACD"/>
    <w:rsid w:val="002E5F6C"/>
    <w:rsid w:val="002E61AB"/>
    <w:rsid w:val="002E61B2"/>
    <w:rsid w:val="002E648E"/>
    <w:rsid w:val="002E64D8"/>
    <w:rsid w:val="002E6E55"/>
    <w:rsid w:val="002E737B"/>
    <w:rsid w:val="002E76CC"/>
    <w:rsid w:val="002F068E"/>
    <w:rsid w:val="002F09B3"/>
    <w:rsid w:val="002F1D88"/>
    <w:rsid w:val="002F261F"/>
    <w:rsid w:val="002F2AAA"/>
    <w:rsid w:val="002F3224"/>
    <w:rsid w:val="002F3992"/>
    <w:rsid w:val="002F39DF"/>
    <w:rsid w:val="002F3B88"/>
    <w:rsid w:val="002F3D35"/>
    <w:rsid w:val="002F48BB"/>
    <w:rsid w:val="002F56F5"/>
    <w:rsid w:val="002F5AB1"/>
    <w:rsid w:val="002F5CAA"/>
    <w:rsid w:val="002F606C"/>
    <w:rsid w:val="002F6673"/>
    <w:rsid w:val="002F6C9A"/>
    <w:rsid w:val="002F71C1"/>
    <w:rsid w:val="002F772D"/>
    <w:rsid w:val="002F7D26"/>
    <w:rsid w:val="002F7D30"/>
    <w:rsid w:val="003001BA"/>
    <w:rsid w:val="003014AF"/>
    <w:rsid w:val="00301B07"/>
    <w:rsid w:val="00301EEF"/>
    <w:rsid w:val="0030370E"/>
    <w:rsid w:val="00303D03"/>
    <w:rsid w:val="00305BEF"/>
    <w:rsid w:val="00306125"/>
    <w:rsid w:val="0030737B"/>
    <w:rsid w:val="0030743C"/>
    <w:rsid w:val="0031026B"/>
    <w:rsid w:val="00310270"/>
    <w:rsid w:val="00310AA3"/>
    <w:rsid w:val="003113A3"/>
    <w:rsid w:val="0031264A"/>
    <w:rsid w:val="0031282E"/>
    <w:rsid w:val="00312931"/>
    <w:rsid w:val="00312A7B"/>
    <w:rsid w:val="003145AC"/>
    <w:rsid w:val="00315918"/>
    <w:rsid w:val="00315B21"/>
    <w:rsid w:val="00315ED2"/>
    <w:rsid w:val="0031742A"/>
    <w:rsid w:val="00317761"/>
    <w:rsid w:val="00321979"/>
    <w:rsid w:val="00321A89"/>
    <w:rsid w:val="00322134"/>
    <w:rsid w:val="003226E3"/>
    <w:rsid w:val="00322DFD"/>
    <w:rsid w:val="00322F62"/>
    <w:rsid w:val="003232AA"/>
    <w:rsid w:val="003241A6"/>
    <w:rsid w:val="00325115"/>
    <w:rsid w:val="0032526B"/>
    <w:rsid w:val="00325DFD"/>
    <w:rsid w:val="0032671D"/>
    <w:rsid w:val="003274EF"/>
    <w:rsid w:val="003274F6"/>
    <w:rsid w:val="00327B77"/>
    <w:rsid w:val="00327FA7"/>
    <w:rsid w:val="003302EF"/>
    <w:rsid w:val="00330CB6"/>
    <w:rsid w:val="00330CD3"/>
    <w:rsid w:val="00331242"/>
    <w:rsid w:val="00331647"/>
    <w:rsid w:val="0033178C"/>
    <w:rsid w:val="00331E37"/>
    <w:rsid w:val="00332767"/>
    <w:rsid w:val="00332782"/>
    <w:rsid w:val="00333BBC"/>
    <w:rsid w:val="003347BA"/>
    <w:rsid w:val="003349B1"/>
    <w:rsid w:val="00336545"/>
    <w:rsid w:val="0033704F"/>
    <w:rsid w:val="0034089D"/>
    <w:rsid w:val="00340D45"/>
    <w:rsid w:val="003410FC"/>
    <w:rsid w:val="00342064"/>
    <w:rsid w:val="003422D5"/>
    <w:rsid w:val="003425B9"/>
    <w:rsid w:val="00343124"/>
    <w:rsid w:val="00343796"/>
    <w:rsid w:val="00344402"/>
    <w:rsid w:val="00344C3C"/>
    <w:rsid w:val="00344EB4"/>
    <w:rsid w:val="00345684"/>
    <w:rsid w:val="003477A1"/>
    <w:rsid w:val="003503CD"/>
    <w:rsid w:val="003519F6"/>
    <w:rsid w:val="00353258"/>
    <w:rsid w:val="003533A5"/>
    <w:rsid w:val="00353C8D"/>
    <w:rsid w:val="0035594C"/>
    <w:rsid w:val="00355A61"/>
    <w:rsid w:val="0035686F"/>
    <w:rsid w:val="00356E35"/>
    <w:rsid w:val="00357281"/>
    <w:rsid w:val="003574B2"/>
    <w:rsid w:val="0035771C"/>
    <w:rsid w:val="00360392"/>
    <w:rsid w:val="00360484"/>
    <w:rsid w:val="00360F1F"/>
    <w:rsid w:val="00360FA4"/>
    <w:rsid w:val="00361205"/>
    <w:rsid w:val="003612EA"/>
    <w:rsid w:val="003619EC"/>
    <w:rsid w:val="00361DBB"/>
    <w:rsid w:val="003621B3"/>
    <w:rsid w:val="00363246"/>
    <w:rsid w:val="003636FF"/>
    <w:rsid w:val="00363E54"/>
    <w:rsid w:val="00363FC9"/>
    <w:rsid w:val="0036438E"/>
    <w:rsid w:val="00364866"/>
    <w:rsid w:val="00364956"/>
    <w:rsid w:val="00366187"/>
    <w:rsid w:val="003665AC"/>
    <w:rsid w:val="00366C00"/>
    <w:rsid w:val="00366DB3"/>
    <w:rsid w:val="0037077B"/>
    <w:rsid w:val="003725B4"/>
    <w:rsid w:val="00372A25"/>
    <w:rsid w:val="003735CC"/>
    <w:rsid w:val="003748A2"/>
    <w:rsid w:val="003749F0"/>
    <w:rsid w:val="00374C1F"/>
    <w:rsid w:val="003751BE"/>
    <w:rsid w:val="0037536E"/>
    <w:rsid w:val="003753DE"/>
    <w:rsid w:val="003769BE"/>
    <w:rsid w:val="00380397"/>
    <w:rsid w:val="00380E62"/>
    <w:rsid w:val="00380FA5"/>
    <w:rsid w:val="00381D2C"/>
    <w:rsid w:val="00382AB2"/>
    <w:rsid w:val="00383175"/>
    <w:rsid w:val="00383839"/>
    <w:rsid w:val="0038482E"/>
    <w:rsid w:val="00384C93"/>
    <w:rsid w:val="00385AFB"/>
    <w:rsid w:val="00385BA5"/>
    <w:rsid w:val="00385CE9"/>
    <w:rsid w:val="00386579"/>
    <w:rsid w:val="00386EB2"/>
    <w:rsid w:val="00387A48"/>
    <w:rsid w:val="00391DE3"/>
    <w:rsid w:val="0039282C"/>
    <w:rsid w:val="0039354A"/>
    <w:rsid w:val="00393FC8"/>
    <w:rsid w:val="00394729"/>
    <w:rsid w:val="0039475E"/>
    <w:rsid w:val="00395174"/>
    <w:rsid w:val="0039525B"/>
    <w:rsid w:val="0039564A"/>
    <w:rsid w:val="0039578D"/>
    <w:rsid w:val="00395878"/>
    <w:rsid w:val="003958A0"/>
    <w:rsid w:val="00396D0A"/>
    <w:rsid w:val="00397304"/>
    <w:rsid w:val="003973E0"/>
    <w:rsid w:val="003978A8"/>
    <w:rsid w:val="003A1344"/>
    <w:rsid w:val="003A1930"/>
    <w:rsid w:val="003A27A4"/>
    <w:rsid w:val="003A2B7B"/>
    <w:rsid w:val="003A2EBA"/>
    <w:rsid w:val="003A38DE"/>
    <w:rsid w:val="003A3B62"/>
    <w:rsid w:val="003A3BE4"/>
    <w:rsid w:val="003A4187"/>
    <w:rsid w:val="003A49F1"/>
    <w:rsid w:val="003A50E5"/>
    <w:rsid w:val="003A607F"/>
    <w:rsid w:val="003A66B9"/>
    <w:rsid w:val="003A6ACF"/>
    <w:rsid w:val="003A6EDF"/>
    <w:rsid w:val="003A77B7"/>
    <w:rsid w:val="003A7ACB"/>
    <w:rsid w:val="003A7CB1"/>
    <w:rsid w:val="003A7F2C"/>
    <w:rsid w:val="003B0433"/>
    <w:rsid w:val="003B0A36"/>
    <w:rsid w:val="003B0E2B"/>
    <w:rsid w:val="003B15F4"/>
    <w:rsid w:val="003B193C"/>
    <w:rsid w:val="003B1A51"/>
    <w:rsid w:val="003B1B27"/>
    <w:rsid w:val="003B3007"/>
    <w:rsid w:val="003B487F"/>
    <w:rsid w:val="003B5279"/>
    <w:rsid w:val="003B53F6"/>
    <w:rsid w:val="003B60C7"/>
    <w:rsid w:val="003B737D"/>
    <w:rsid w:val="003B7638"/>
    <w:rsid w:val="003B7C2A"/>
    <w:rsid w:val="003B7C6A"/>
    <w:rsid w:val="003C0659"/>
    <w:rsid w:val="003C2359"/>
    <w:rsid w:val="003C26CC"/>
    <w:rsid w:val="003C2B02"/>
    <w:rsid w:val="003C4E2F"/>
    <w:rsid w:val="003C5571"/>
    <w:rsid w:val="003C6405"/>
    <w:rsid w:val="003C67B0"/>
    <w:rsid w:val="003C75A3"/>
    <w:rsid w:val="003C7A72"/>
    <w:rsid w:val="003C7B11"/>
    <w:rsid w:val="003D042D"/>
    <w:rsid w:val="003D089D"/>
    <w:rsid w:val="003D1115"/>
    <w:rsid w:val="003D14BF"/>
    <w:rsid w:val="003D1935"/>
    <w:rsid w:val="003D1F7B"/>
    <w:rsid w:val="003D219E"/>
    <w:rsid w:val="003D27A1"/>
    <w:rsid w:val="003D2953"/>
    <w:rsid w:val="003D334D"/>
    <w:rsid w:val="003D3999"/>
    <w:rsid w:val="003D504A"/>
    <w:rsid w:val="003D5143"/>
    <w:rsid w:val="003D55A1"/>
    <w:rsid w:val="003D70BE"/>
    <w:rsid w:val="003D7186"/>
    <w:rsid w:val="003D7487"/>
    <w:rsid w:val="003D7FD8"/>
    <w:rsid w:val="003E0B02"/>
    <w:rsid w:val="003E21B2"/>
    <w:rsid w:val="003E2CED"/>
    <w:rsid w:val="003E2DD9"/>
    <w:rsid w:val="003E3560"/>
    <w:rsid w:val="003E385C"/>
    <w:rsid w:val="003E39DC"/>
    <w:rsid w:val="003E3C6B"/>
    <w:rsid w:val="003E4242"/>
    <w:rsid w:val="003E4A9F"/>
    <w:rsid w:val="003E4BAC"/>
    <w:rsid w:val="003E504F"/>
    <w:rsid w:val="003E68E1"/>
    <w:rsid w:val="003E6B5D"/>
    <w:rsid w:val="003E6DF2"/>
    <w:rsid w:val="003E6EB5"/>
    <w:rsid w:val="003E7B03"/>
    <w:rsid w:val="003E7C7F"/>
    <w:rsid w:val="003F0A6C"/>
    <w:rsid w:val="003F1418"/>
    <w:rsid w:val="003F1449"/>
    <w:rsid w:val="003F1746"/>
    <w:rsid w:val="003F2B53"/>
    <w:rsid w:val="003F2B5B"/>
    <w:rsid w:val="003F30CA"/>
    <w:rsid w:val="003F368D"/>
    <w:rsid w:val="003F3CBD"/>
    <w:rsid w:val="003F471B"/>
    <w:rsid w:val="003F63B8"/>
    <w:rsid w:val="003F6AE2"/>
    <w:rsid w:val="004001B3"/>
    <w:rsid w:val="004002BC"/>
    <w:rsid w:val="0040126E"/>
    <w:rsid w:val="00401427"/>
    <w:rsid w:val="00401891"/>
    <w:rsid w:val="00401955"/>
    <w:rsid w:val="00402436"/>
    <w:rsid w:val="00402605"/>
    <w:rsid w:val="00402A5D"/>
    <w:rsid w:val="004033D6"/>
    <w:rsid w:val="004036EC"/>
    <w:rsid w:val="00403E0A"/>
    <w:rsid w:val="00403F58"/>
    <w:rsid w:val="00405373"/>
    <w:rsid w:val="0040551E"/>
    <w:rsid w:val="00405C9F"/>
    <w:rsid w:val="00406050"/>
    <w:rsid w:val="004065D4"/>
    <w:rsid w:val="00406EB4"/>
    <w:rsid w:val="004075CF"/>
    <w:rsid w:val="00407663"/>
    <w:rsid w:val="00410830"/>
    <w:rsid w:val="00410FD5"/>
    <w:rsid w:val="00411E7A"/>
    <w:rsid w:val="004120FF"/>
    <w:rsid w:val="0041265F"/>
    <w:rsid w:val="00412B43"/>
    <w:rsid w:val="00414FAD"/>
    <w:rsid w:val="004164CA"/>
    <w:rsid w:val="00416A2E"/>
    <w:rsid w:val="004175FA"/>
    <w:rsid w:val="00417AD2"/>
    <w:rsid w:val="0042073F"/>
    <w:rsid w:val="00421029"/>
    <w:rsid w:val="00421056"/>
    <w:rsid w:val="004212DC"/>
    <w:rsid w:val="00422607"/>
    <w:rsid w:val="0042291A"/>
    <w:rsid w:val="00424427"/>
    <w:rsid w:val="0042444B"/>
    <w:rsid w:val="004252CC"/>
    <w:rsid w:val="0042543B"/>
    <w:rsid w:val="0042580D"/>
    <w:rsid w:val="00426BF0"/>
    <w:rsid w:val="00426F2D"/>
    <w:rsid w:val="0042702D"/>
    <w:rsid w:val="00430213"/>
    <w:rsid w:val="004311F0"/>
    <w:rsid w:val="00431357"/>
    <w:rsid w:val="0043144E"/>
    <w:rsid w:val="00431851"/>
    <w:rsid w:val="00431B70"/>
    <w:rsid w:val="00431E7B"/>
    <w:rsid w:val="00432946"/>
    <w:rsid w:val="00433545"/>
    <w:rsid w:val="0043366F"/>
    <w:rsid w:val="00433ECB"/>
    <w:rsid w:val="00435363"/>
    <w:rsid w:val="004355BC"/>
    <w:rsid w:val="00435707"/>
    <w:rsid w:val="00435D44"/>
    <w:rsid w:val="004362CD"/>
    <w:rsid w:val="004365F8"/>
    <w:rsid w:val="00436779"/>
    <w:rsid w:val="00436DDE"/>
    <w:rsid w:val="00436E40"/>
    <w:rsid w:val="00437A17"/>
    <w:rsid w:val="00437BCE"/>
    <w:rsid w:val="0044013A"/>
    <w:rsid w:val="0044041F"/>
    <w:rsid w:val="00440FE3"/>
    <w:rsid w:val="004415A2"/>
    <w:rsid w:val="00441608"/>
    <w:rsid w:val="0044164D"/>
    <w:rsid w:val="00441DCC"/>
    <w:rsid w:val="00441E38"/>
    <w:rsid w:val="00441E67"/>
    <w:rsid w:val="004423C9"/>
    <w:rsid w:val="00443494"/>
    <w:rsid w:val="00445221"/>
    <w:rsid w:val="004455CA"/>
    <w:rsid w:val="004459D7"/>
    <w:rsid w:val="0044613E"/>
    <w:rsid w:val="004464D5"/>
    <w:rsid w:val="00446CB7"/>
    <w:rsid w:val="00447D68"/>
    <w:rsid w:val="0045071D"/>
    <w:rsid w:val="00450833"/>
    <w:rsid w:val="00451411"/>
    <w:rsid w:val="00451E13"/>
    <w:rsid w:val="0045216D"/>
    <w:rsid w:val="00452297"/>
    <w:rsid w:val="004529D8"/>
    <w:rsid w:val="00452B9C"/>
    <w:rsid w:val="00453342"/>
    <w:rsid w:val="00453EC7"/>
    <w:rsid w:val="004541EF"/>
    <w:rsid w:val="00455E15"/>
    <w:rsid w:val="004567AD"/>
    <w:rsid w:val="00456D5F"/>
    <w:rsid w:val="00457873"/>
    <w:rsid w:val="0045793A"/>
    <w:rsid w:val="00457D2E"/>
    <w:rsid w:val="00457F02"/>
    <w:rsid w:val="00460865"/>
    <w:rsid w:val="004610DC"/>
    <w:rsid w:val="0046110F"/>
    <w:rsid w:val="00461546"/>
    <w:rsid w:val="004616CC"/>
    <w:rsid w:val="0046299C"/>
    <w:rsid w:val="00462C4B"/>
    <w:rsid w:val="00463272"/>
    <w:rsid w:val="0046582C"/>
    <w:rsid w:val="004662FD"/>
    <w:rsid w:val="004665D1"/>
    <w:rsid w:val="0047151B"/>
    <w:rsid w:val="00471BE2"/>
    <w:rsid w:val="0047236A"/>
    <w:rsid w:val="00472590"/>
    <w:rsid w:val="0047289A"/>
    <w:rsid w:val="004730AC"/>
    <w:rsid w:val="004749DF"/>
    <w:rsid w:val="00475564"/>
    <w:rsid w:val="004755E0"/>
    <w:rsid w:val="00475765"/>
    <w:rsid w:val="00476563"/>
    <w:rsid w:val="00480045"/>
    <w:rsid w:val="004803BE"/>
    <w:rsid w:val="004805AA"/>
    <w:rsid w:val="0048067C"/>
    <w:rsid w:val="0048070F"/>
    <w:rsid w:val="00480B2D"/>
    <w:rsid w:val="00480C6A"/>
    <w:rsid w:val="00480E8F"/>
    <w:rsid w:val="004813E1"/>
    <w:rsid w:val="00481841"/>
    <w:rsid w:val="00481A68"/>
    <w:rsid w:val="00481C87"/>
    <w:rsid w:val="0048224A"/>
    <w:rsid w:val="00482FA6"/>
    <w:rsid w:val="0048302F"/>
    <w:rsid w:val="004831EF"/>
    <w:rsid w:val="00483542"/>
    <w:rsid w:val="00483620"/>
    <w:rsid w:val="0048387A"/>
    <w:rsid w:val="00485497"/>
    <w:rsid w:val="00485733"/>
    <w:rsid w:val="00486504"/>
    <w:rsid w:val="0048686C"/>
    <w:rsid w:val="00487491"/>
    <w:rsid w:val="00487C1F"/>
    <w:rsid w:val="00490010"/>
    <w:rsid w:val="0049034C"/>
    <w:rsid w:val="004905BC"/>
    <w:rsid w:val="00491742"/>
    <w:rsid w:val="0049227D"/>
    <w:rsid w:val="004928D6"/>
    <w:rsid w:val="00492A06"/>
    <w:rsid w:val="00492EB5"/>
    <w:rsid w:val="00493875"/>
    <w:rsid w:val="00495B3C"/>
    <w:rsid w:val="00495EC6"/>
    <w:rsid w:val="004966EE"/>
    <w:rsid w:val="0049725B"/>
    <w:rsid w:val="0049736E"/>
    <w:rsid w:val="00497EA1"/>
    <w:rsid w:val="004A0413"/>
    <w:rsid w:val="004A07EA"/>
    <w:rsid w:val="004A11B5"/>
    <w:rsid w:val="004A12ED"/>
    <w:rsid w:val="004A1617"/>
    <w:rsid w:val="004A1879"/>
    <w:rsid w:val="004A2112"/>
    <w:rsid w:val="004A2754"/>
    <w:rsid w:val="004A2A87"/>
    <w:rsid w:val="004A2B43"/>
    <w:rsid w:val="004A316B"/>
    <w:rsid w:val="004A31A9"/>
    <w:rsid w:val="004A34CF"/>
    <w:rsid w:val="004A398E"/>
    <w:rsid w:val="004A3E33"/>
    <w:rsid w:val="004A3EF6"/>
    <w:rsid w:val="004A65E4"/>
    <w:rsid w:val="004B1784"/>
    <w:rsid w:val="004B1993"/>
    <w:rsid w:val="004B2680"/>
    <w:rsid w:val="004B300F"/>
    <w:rsid w:val="004B3B0A"/>
    <w:rsid w:val="004B3C02"/>
    <w:rsid w:val="004B5317"/>
    <w:rsid w:val="004B6AAF"/>
    <w:rsid w:val="004B7DD4"/>
    <w:rsid w:val="004C0F67"/>
    <w:rsid w:val="004C1155"/>
    <w:rsid w:val="004C1485"/>
    <w:rsid w:val="004C226F"/>
    <w:rsid w:val="004C246A"/>
    <w:rsid w:val="004C29A1"/>
    <w:rsid w:val="004C3BA3"/>
    <w:rsid w:val="004C4237"/>
    <w:rsid w:val="004C4927"/>
    <w:rsid w:val="004C4ECD"/>
    <w:rsid w:val="004C594D"/>
    <w:rsid w:val="004C6AC1"/>
    <w:rsid w:val="004C709B"/>
    <w:rsid w:val="004C7A99"/>
    <w:rsid w:val="004C7D97"/>
    <w:rsid w:val="004D0F33"/>
    <w:rsid w:val="004D10D2"/>
    <w:rsid w:val="004D18F6"/>
    <w:rsid w:val="004D1F02"/>
    <w:rsid w:val="004D232A"/>
    <w:rsid w:val="004D2C1F"/>
    <w:rsid w:val="004D33B2"/>
    <w:rsid w:val="004D4107"/>
    <w:rsid w:val="004D4343"/>
    <w:rsid w:val="004D5845"/>
    <w:rsid w:val="004D5A65"/>
    <w:rsid w:val="004D5D73"/>
    <w:rsid w:val="004D5E90"/>
    <w:rsid w:val="004D5F96"/>
    <w:rsid w:val="004D6B59"/>
    <w:rsid w:val="004D74B9"/>
    <w:rsid w:val="004D7EC3"/>
    <w:rsid w:val="004E0AA5"/>
    <w:rsid w:val="004E1C8D"/>
    <w:rsid w:val="004E4005"/>
    <w:rsid w:val="004E4344"/>
    <w:rsid w:val="004E51DB"/>
    <w:rsid w:val="004E5864"/>
    <w:rsid w:val="004E5950"/>
    <w:rsid w:val="004E62B2"/>
    <w:rsid w:val="004E6E89"/>
    <w:rsid w:val="004E72E5"/>
    <w:rsid w:val="004E74EA"/>
    <w:rsid w:val="004E76E8"/>
    <w:rsid w:val="004F00A7"/>
    <w:rsid w:val="004F0189"/>
    <w:rsid w:val="004F0246"/>
    <w:rsid w:val="004F0520"/>
    <w:rsid w:val="004F057A"/>
    <w:rsid w:val="004F0C84"/>
    <w:rsid w:val="004F19D1"/>
    <w:rsid w:val="004F1A84"/>
    <w:rsid w:val="004F1D03"/>
    <w:rsid w:val="004F3D18"/>
    <w:rsid w:val="004F3D9C"/>
    <w:rsid w:val="004F3F90"/>
    <w:rsid w:val="004F40EF"/>
    <w:rsid w:val="004F4164"/>
    <w:rsid w:val="004F4408"/>
    <w:rsid w:val="004F44AC"/>
    <w:rsid w:val="004F47EC"/>
    <w:rsid w:val="004F4951"/>
    <w:rsid w:val="004F6334"/>
    <w:rsid w:val="004F698C"/>
    <w:rsid w:val="004F734D"/>
    <w:rsid w:val="004F7DAC"/>
    <w:rsid w:val="005001BF"/>
    <w:rsid w:val="00501614"/>
    <w:rsid w:val="00501B2F"/>
    <w:rsid w:val="005029D2"/>
    <w:rsid w:val="00502C52"/>
    <w:rsid w:val="00502FB6"/>
    <w:rsid w:val="0050452F"/>
    <w:rsid w:val="0050453C"/>
    <w:rsid w:val="00504A6D"/>
    <w:rsid w:val="00504E78"/>
    <w:rsid w:val="00504ED7"/>
    <w:rsid w:val="00505740"/>
    <w:rsid w:val="00506468"/>
    <w:rsid w:val="00506C46"/>
    <w:rsid w:val="00506E61"/>
    <w:rsid w:val="005076A0"/>
    <w:rsid w:val="00510624"/>
    <w:rsid w:val="00510B05"/>
    <w:rsid w:val="00510D83"/>
    <w:rsid w:val="00511421"/>
    <w:rsid w:val="00512669"/>
    <w:rsid w:val="00512C2B"/>
    <w:rsid w:val="005137EE"/>
    <w:rsid w:val="00513A5C"/>
    <w:rsid w:val="0051402E"/>
    <w:rsid w:val="00515CE4"/>
    <w:rsid w:val="005175D3"/>
    <w:rsid w:val="005176A3"/>
    <w:rsid w:val="00517740"/>
    <w:rsid w:val="00517C9C"/>
    <w:rsid w:val="00517E91"/>
    <w:rsid w:val="0052007B"/>
    <w:rsid w:val="0052213B"/>
    <w:rsid w:val="00522321"/>
    <w:rsid w:val="00522B83"/>
    <w:rsid w:val="00522BDB"/>
    <w:rsid w:val="00523100"/>
    <w:rsid w:val="00523CA0"/>
    <w:rsid w:val="00523D65"/>
    <w:rsid w:val="00523D81"/>
    <w:rsid w:val="00524FDD"/>
    <w:rsid w:val="005260B4"/>
    <w:rsid w:val="00526AE4"/>
    <w:rsid w:val="00526CE7"/>
    <w:rsid w:val="00526D95"/>
    <w:rsid w:val="00527A6D"/>
    <w:rsid w:val="00527BC1"/>
    <w:rsid w:val="00530231"/>
    <w:rsid w:val="005306DE"/>
    <w:rsid w:val="005307CF"/>
    <w:rsid w:val="00530C0C"/>
    <w:rsid w:val="00530D5B"/>
    <w:rsid w:val="005310C0"/>
    <w:rsid w:val="00531FCC"/>
    <w:rsid w:val="005325FD"/>
    <w:rsid w:val="00532840"/>
    <w:rsid w:val="00532CBA"/>
    <w:rsid w:val="00532FC8"/>
    <w:rsid w:val="00533E79"/>
    <w:rsid w:val="005349CB"/>
    <w:rsid w:val="00534D8B"/>
    <w:rsid w:val="00535BDB"/>
    <w:rsid w:val="00537B7C"/>
    <w:rsid w:val="005401F6"/>
    <w:rsid w:val="00540ADE"/>
    <w:rsid w:val="00541CD4"/>
    <w:rsid w:val="00541FA8"/>
    <w:rsid w:val="00542019"/>
    <w:rsid w:val="00542BB9"/>
    <w:rsid w:val="00543BBF"/>
    <w:rsid w:val="00543D88"/>
    <w:rsid w:val="005441F7"/>
    <w:rsid w:val="005444FE"/>
    <w:rsid w:val="00544642"/>
    <w:rsid w:val="00544775"/>
    <w:rsid w:val="005447EC"/>
    <w:rsid w:val="00544975"/>
    <w:rsid w:val="005461BE"/>
    <w:rsid w:val="00546540"/>
    <w:rsid w:val="005469D8"/>
    <w:rsid w:val="00546F64"/>
    <w:rsid w:val="005470E8"/>
    <w:rsid w:val="00547B81"/>
    <w:rsid w:val="00550ADB"/>
    <w:rsid w:val="0055198E"/>
    <w:rsid w:val="0055255F"/>
    <w:rsid w:val="00552B71"/>
    <w:rsid w:val="005532FA"/>
    <w:rsid w:val="00553A50"/>
    <w:rsid w:val="00554059"/>
    <w:rsid w:val="00554599"/>
    <w:rsid w:val="005548DB"/>
    <w:rsid w:val="00554CEA"/>
    <w:rsid w:val="00555EC1"/>
    <w:rsid w:val="00555FFD"/>
    <w:rsid w:val="00556A91"/>
    <w:rsid w:val="00556A9E"/>
    <w:rsid w:val="005570A2"/>
    <w:rsid w:val="005574F5"/>
    <w:rsid w:val="00557ECE"/>
    <w:rsid w:val="0056038C"/>
    <w:rsid w:val="005609C2"/>
    <w:rsid w:val="0056179C"/>
    <w:rsid w:val="005619E4"/>
    <w:rsid w:val="00561CA1"/>
    <w:rsid w:val="005622F9"/>
    <w:rsid w:val="00562850"/>
    <w:rsid w:val="00562F5F"/>
    <w:rsid w:val="00564F19"/>
    <w:rsid w:val="00565224"/>
    <w:rsid w:val="00565EF6"/>
    <w:rsid w:val="005661FF"/>
    <w:rsid w:val="0057030E"/>
    <w:rsid w:val="00572215"/>
    <w:rsid w:val="0057295F"/>
    <w:rsid w:val="00572E63"/>
    <w:rsid w:val="005731D3"/>
    <w:rsid w:val="005737A1"/>
    <w:rsid w:val="00573E1D"/>
    <w:rsid w:val="005750C2"/>
    <w:rsid w:val="005751AB"/>
    <w:rsid w:val="00575461"/>
    <w:rsid w:val="00576A6B"/>
    <w:rsid w:val="005771F6"/>
    <w:rsid w:val="00577500"/>
    <w:rsid w:val="00577A19"/>
    <w:rsid w:val="005800A2"/>
    <w:rsid w:val="0058040C"/>
    <w:rsid w:val="005809AF"/>
    <w:rsid w:val="00580B74"/>
    <w:rsid w:val="00580B9B"/>
    <w:rsid w:val="00582372"/>
    <w:rsid w:val="00582BB8"/>
    <w:rsid w:val="00582E07"/>
    <w:rsid w:val="00582E6A"/>
    <w:rsid w:val="005836EF"/>
    <w:rsid w:val="0058387C"/>
    <w:rsid w:val="00585DD1"/>
    <w:rsid w:val="00587A84"/>
    <w:rsid w:val="00587CEB"/>
    <w:rsid w:val="00587FB9"/>
    <w:rsid w:val="00590687"/>
    <w:rsid w:val="00590C96"/>
    <w:rsid w:val="00591297"/>
    <w:rsid w:val="005914B7"/>
    <w:rsid w:val="00591523"/>
    <w:rsid w:val="005920EA"/>
    <w:rsid w:val="00592166"/>
    <w:rsid w:val="00593787"/>
    <w:rsid w:val="005942E6"/>
    <w:rsid w:val="0059473A"/>
    <w:rsid w:val="00594AB4"/>
    <w:rsid w:val="00594B53"/>
    <w:rsid w:val="005950C6"/>
    <w:rsid w:val="00595396"/>
    <w:rsid w:val="005958AB"/>
    <w:rsid w:val="00595A65"/>
    <w:rsid w:val="00595B6B"/>
    <w:rsid w:val="00596409"/>
    <w:rsid w:val="0059676B"/>
    <w:rsid w:val="005971E9"/>
    <w:rsid w:val="00597C6B"/>
    <w:rsid w:val="00597E39"/>
    <w:rsid w:val="005A00B9"/>
    <w:rsid w:val="005A038D"/>
    <w:rsid w:val="005A08E0"/>
    <w:rsid w:val="005A0DAB"/>
    <w:rsid w:val="005A0E79"/>
    <w:rsid w:val="005A0FF2"/>
    <w:rsid w:val="005A10FB"/>
    <w:rsid w:val="005A11DE"/>
    <w:rsid w:val="005A15D9"/>
    <w:rsid w:val="005A16A4"/>
    <w:rsid w:val="005A179C"/>
    <w:rsid w:val="005A183D"/>
    <w:rsid w:val="005A19B4"/>
    <w:rsid w:val="005A223B"/>
    <w:rsid w:val="005A2AD3"/>
    <w:rsid w:val="005A2CA2"/>
    <w:rsid w:val="005A2D64"/>
    <w:rsid w:val="005A30B0"/>
    <w:rsid w:val="005A3C70"/>
    <w:rsid w:val="005A3D8B"/>
    <w:rsid w:val="005A525C"/>
    <w:rsid w:val="005A587F"/>
    <w:rsid w:val="005A634D"/>
    <w:rsid w:val="005A64B6"/>
    <w:rsid w:val="005A67E6"/>
    <w:rsid w:val="005B0E64"/>
    <w:rsid w:val="005B141F"/>
    <w:rsid w:val="005B16A3"/>
    <w:rsid w:val="005B1875"/>
    <w:rsid w:val="005B1909"/>
    <w:rsid w:val="005B1DFC"/>
    <w:rsid w:val="005B295A"/>
    <w:rsid w:val="005B2C24"/>
    <w:rsid w:val="005B3191"/>
    <w:rsid w:val="005B38D1"/>
    <w:rsid w:val="005B39DE"/>
    <w:rsid w:val="005B3C4A"/>
    <w:rsid w:val="005B4107"/>
    <w:rsid w:val="005B4967"/>
    <w:rsid w:val="005B527E"/>
    <w:rsid w:val="005B5409"/>
    <w:rsid w:val="005B5CAC"/>
    <w:rsid w:val="005B5CD9"/>
    <w:rsid w:val="005B5EA4"/>
    <w:rsid w:val="005B66C6"/>
    <w:rsid w:val="005B6FFF"/>
    <w:rsid w:val="005B73B7"/>
    <w:rsid w:val="005B7FA1"/>
    <w:rsid w:val="005C0384"/>
    <w:rsid w:val="005C1033"/>
    <w:rsid w:val="005C1065"/>
    <w:rsid w:val="005C1406"/>
    <w:rsid w:val="005C14C8"/>
    <w:rsid w:val="005C165B"/>
    <w:rsid w:val="005C2442"/>
    <w:rsid w:val="005C2A03"/>
    <w:rsid w:val="005C2C67"/>
    <w:rsid w:val="005C318B"/>
    <w:rsid w:val="005C4670"/>
    <w:rsid w:val="005C56D0"/>
    <w:rsid w:val="005C5FA1"/>
    <w:rsid w:val="005C651D"/>
    <w:rsid w:val="005C6BBF"/>
    <w:rsid w:val="005C6DC4"/>
    <w:rsid w:val="005C6EC2"/>
    <w:rsid w:val="005D0071"/>
    <w:rsid w:val="005D11D5"/>
    <w:rsid w:val="005D1EB6"/>
    <w:rsid w:val="005D203E"/>
    <w:rsid w:val="005D2A7B"/>
    <w:rsid w:val="005D2EFE"/>
    <w:rsid w:val="005D3121"/>
    <w:rsid w:val="005D3412"/>
    <w:rsid w:val="005D3A6E"/>
    <w:rsid w:val="005D42CC"/>
    <w:rsid w:val="005D43A7"/>
    <w:rsid w:val="005D47B5"/>
    <w:rsid w:val="005D4BB6"/>
    <w:rsid w:val="005D4BF5"/>
    <w:rsid w:val="005D4E66"/>
    <w:rsid w:val="005D5F53"/>
    <w:rsid w:val="005D67D1"/>
    <w:rsid w:val="005D7483"/>
    <w:rsid w:val="005D7E23"/>
    <w:rsid w:val="005D7F31"/>
    <w:rsid w:val="005E00DE"/>
    <w:rsid w:val="005E0479"/>
    <w:rsid w:val="005E11E9"/>
    <w:rsid w:val="005E132D"/>
    <w:rsid w:val="005E1A6C"/>
    <w:rsid w:val="005E1B8D"/>
    <w:rsid w:val="005E1FD1"/>
    <w:rsid w:val="005E2F2E"/>
    <w:rsid w:val="005E3099"/>
    <w:rsid w:val="005E3299"/>
    <w:rsid w:val="005E33A2"/>
    <w:rsid w:val="005E3919"/>
    <w:rsid w:val="005E392C"/>
    <w:rsid w:val="005E3C7B"/>
    <w:rsid w:val="005E5222"/>
    <w:rsid w:val="005E7DFA"/>
    <w:rsid w:val="005F121C"/>
    <w:rsid w:val="005F1DC9"/>
    <w:rsid w:val="005F274E"/>
    <w:rsid w:val="005F2785"/>
    <w:rsid w:val="005F27F5"/>
    <w:rsid w:val="005F2C48"/>
    <w:rsid w:val="005F3634"/>
    <w:rsid w:val="005F4821"/>
    <w:rsid w:val="005F4950"/>
    <w:rsid w:val="005F4A7B"/>
    <w:rsid w:val="005F54C9"/>
    <w:rsid w:val="005F57AD"/>
    <w:rsid w:val="005F6780"/>
    <w:rsid w:val="005F7299"/>
    <w:rsid w:val="005F7398"/>
    <w:rsid w:val="006006C4"/>
    <w:rsid w:val="006011B0"/>
    <w:rsid w:val="0060149D"/>
    <w:rsid w:val="00601C91"/>
    <w:rsid w:val="00602C57"/>
    <w:rsid w:val="0060392E"/>
    <w:rsid w:val="00603A92"/>
    <w:rsid w:val="00604343"/>
    <w:rsid w:val="00604420"/>
    <w:rsid w:val="00605160"/>
    <w:rsid w:val="0060534E"/>
    <w:rsid w:val="0060539F"/>
    <w:rsid w:val="00605407"/>
    <w:rsid w:val="0060766A"/>
    <w:rsid w:val="00610010"/>
    <w:rsid w:val="00610D7C"/>
    <w:rsid w:val="00610FB9"/>
    <w:rsid w:val="00610FE3"/>
    <w:rsid w:val="006114CD"/>
    <w:rsid w:val="0061265B"/>
    <w:rsid w:val="00613030"/>
    <w:rsid w:val="00613467"/>
    <w:rsid w:val="00613509"/>
    <w:rsid w:val="00613BB0"/>
    <w:rsid w:val="00615173"/>
    <w:rsid w:val="00615318"/>
    <w:rsid w:val="006153BC"/>
    <w:rsid w:val="00616001"/>
    <w:rsid w:val="00620BD7"/>
    <w:rsid w:val="0062118B"/>
    <w:rsid w:val="00622203"/>
    <w:rsid w:val="006223A1"/>
    <w:rsid w:val="0062271E"/>
    <w:rsid w:val="00622CF1"/>
    <w:rsid w:val="00623421"/>
    <w:rsid w:val="0062367F"/>
    <w:rsid w:val="00623FF4"/>
    <w:rsid w:val="00625AA7"/>
    <w:rsid w:val="00625C15"/>
    <w:rsid w:val="00625CFF"/>
    <w:rsid w:val="006263E6"/>
    <w:rsid w:val="006268CE"/>
    <w:rsid w:val="00626BFA"/>
    <w:rsid w:val="00627C7E"/>
    <w:rsid w:val="00627EB8"/>
    <w:rsid w:val="00630465"/>
    <w:rsid w:val="00630DBA"/>
    <w:rsid w:val="00630EE3"/>
    <w:rsid w:val="00631312"/>
    <w:rsid w:val="006320AA"/>
    <w:rsid w:val="00632535"/>
    <w:rsid w:val="006329C5"/>
    <w:rsid w:val="00633445"/>
    <w:rsid w:val="00633ABF"/>
    <w:rsid w:val="00634463"/>
    <w:rsid w:val="00634A81"/>
    <w:rsid w:val="00635824"/>
    <w:rsid w:val="006358FA"/>
    <w:rsid w:val="00636209"/>
    <w:rsid w:val="0063685E"/>
    <w:rsid w:val="00637169"/>
    <w:rsid w:val="00637213"/>
    <w:rsid w:val="006377F4"/>
    <w:rsid w:val="00637C4E"/>
    <w:rsid w:val="0064043E"/>
    <w:rsid w:val="00642BD3"/>
    <w:rsid w:val="00642C39"/>
    <w:rsid w:val="006435EB"/>
    <w:rsid w:val="00643C52"/>
    <w:rsid w:val="00643FBF"/>
    <w:rsid w:val="006443A9"/>
    <w:rsid w:val="00644856"/>
    <w:rsid w:val="0064499D"/>
    <w:rsid w:val="00644C25"/>
    <w:rsid w:val="00645009"/>
    <w:rsid w:val="00645400"/>
    <w:rsid w:val="00650795"/>
    <w:rsid w:val="006510E4"/>
    <w:rsid w:val="0065174D"/>
    <w:rsid w:val="00652673"/>
    <w:rsid w:val="0065330B"/>
    <w:rsid w:val="006541C6"/>
    <w:rsid w:val="00654CD2"/>
    <w:rsid w:val="00655926"/>
    <w:rsid w:val="00656C77"/>
    <w:rsid w:val="00656EA6"/>
    <w:rsid w:val="0065747F"/>
    <w:rsid w:val="00657B5A"/>
    <w:rsid w:val="00657BF1"/>
    <w:rsid w:val="00657F7A"/>
    <w:rsid w:val="0066087B"/>
    <w:rsid w:val="00660C68"/>
    <w:rsid w:val="00661008"/>
    <w:rsid w:val="00661A80"/>
    <w:rsid w:val="00663CDF"/>
    <w:rsid w:val="00664850"/>
    <w:rsid w:val="006649C4"/>
    <w:rsid w:val="0066554D"/>
    <w:rsid w:val="006656B2"/>
    <w:rsid w:val="00666FAF"/>
    <w:rsid w:val="006670F8"/>
    <w:rsid w:val="0066722C"/>
    <w:rsid w:val="006708B7"/>
    <w:rsid w:val="006712A9"/>
    <w:rsid w:val="006712C7"/>
    <w:rsid w:val="0067148C"/>
    <w:rsid w:val="00671755"/>
    <w:rsid w:val="00671F48"/>
    <w:rsid w:val="00671FEB"/>
    <w:rsid w:val="00673A50"/>
    <w:rsid w:val="00674AA9"/>
    <w:rsid w:val="00674D2E"/>
    <w:rsid w:val="00675005"/>
    <w:rsid w:val="0067502F"/>
    <w:rsid w:val="00675514"/>
    <w:rsid w:val="00675865"/>
    <w:rsid w:val="00675BC4"/>
    <w:rsid w:val="0067633B"/>
    <w:rsid w:val="006805C3"/>
    <w:rsid w:val="006814B7"/>
    <w:rsid w:val="00682D26"/>
    <w:rsid w:val="00682E28"/>
    <w:rsid w:val="00683820"/>
    <w:rsid w:val="00684371"/>
    <w:rsid w:val="00684969"/>
    <w:rsid w:val="00684C18"/>
    <w:rsid w:val="0068540C"/>
    <w:rsid w:val="00685B12"/>
    <w:rsid w:val="00685BD2"/>
    <w:rsid w:val="00687A67"/>
    <w:rsid w:val="00687FF3"/>
    <w:rsid w:val="00690F58"/>
    <w:rsid w:val="00690F6E"/>
    <w:rsid w:val="0069178B"/>
    <w:rsid w:val="00691ED3"/>
    <w:rsid w:val="006926A8"/>
    <w:rsid w:val="00692AB4"/>
    <w:rsid w:val="00693645"/>
    <w:rsid w:val="006936F4"/>
    <w:rsid w:val="00693E0D"/>
    <w:rsid w:val="00694000"/>
    <w:rsid w:val="00694148"/>
    <w:rsid w:val="0069429A"/>
    <w:rsid w:val="00694C73"/>
    <w:rsid w:val="00694EFE"/>
    <w:rsid w:val="00695603"/>
    <w:rsid w:val="00695B04"/>
    <w:rsid w:val="00695C43"/>
    <w:rsid w:val="00695FA7"/>
    <w:rsid w:val="0069662C"/>
    <w:rsid w:val="0069734C"/>
    <w:rsid w:val="00697431"/>
    <w:rsid w:val="00697CBA"/>
    <w:rsid w:val="00697EED"/>
    <w:rsid w:val="006A0582"/>
    <w:rsid w:val="006A172E"/>
    <w:rsid w:val="006A172F"/>
    <w:rsid w:val="006A31E6"/>
    <w:rsid w:val="006A3B79"/>
    <w:rsid w:val="006A48BE"/>
    <w:rsid w:val="006A4BC7"/>
    <w:rsid w:val="006A4E51"/>
    <w:rsid w:val="006A4F4B"/>
    <w:rsid w:val="006A55A3"/>
    <w:rsid w:val="006A62C2"/>
    <w:rsid w:val="006A63A2"/>
    <w:rsid w:val="006A6CE9"/>
    <w:rsid w:val="006A72A7"/>
    <w:rsid w:val="006B0AD0"/>
    <w:rsid w:val="006B12B4"/>
    <w:rsid w:val="006B13EF"/>
    <w:rsid w:val="006B1E0B"/>
    <w:rsid w:val="006B3281"/>
    <w:rsid w:val="006B3665"/>
    <w:rsid w:val="006B4236"/>
    <w:rsid w:val="006B4411"/>
    <w:rsid w:val="006B4C4C"/>
    <w:rsid w:val="006B69C7"/>
    <w:rsid w:val="006B69F5"/>
    <w:rsid w:val="006B6C58"/>
    <w:rsid w:val="006B7136"/>
    <w:rsid w:val="006B74E7"/>
    <w:rsid w:val="006B7CC4"/>
    <w:rsid w:val="006C00DE"/>
    <w:rsid w:val="006C02B6"/>
    <w:rsid w:val="006C061E"/>
    <w:rsid w:val="006C07CD"/>
    <w:rsid w:val="006C085A"/>
    <w:rsid w:val="006C0BA7"/>
    <w:rsid w:val="006C122A"/>
    <w:rsid w:val="006C18D6"/>
    <w:rsid w:val="006C1CF7"/>
    <w:rsid w:val="006C2332"/>
    <w:rsid w:val="006C28C9"/>
    <w:rsid w:val="006C2A02"/>
    <w:rsid w:val="006C2A6A"/>
    <w:rsid w:val="006C2D9C"/>
    <w:rsid w:val="006C2E30"/>
    <w:rsid w:val="006C3241"/>
    <w:rsid w:val="006C32F2"/>
    <w:rsid w:val="006C3566"/>
    <w:rsid w:val="006C3670"/>
    <w:rsid w:val="006C4387"/>
    <w:rsid w:val="006C4A43"/>
    <w:rsid w:val="006C4CE5"/>
    <w:rsid w:val="006C5799"/>
    <w:rsid w:val="006C583A"/>
    <w:rsid w:val="006C78EE"/>
    <w:rsid w:val="006D00A2"/>
    <w:rsid w:val="006D016E"/>
    <w:rsid w:val="006D38E3"/>
    <w:rsid w:val="006D4216"/>
    <w:rsid w:val="006D438B"/>
    <w:rsid w:val="006D6A2E"/>
    <w:rsid w:val="006D7793"/>
    <w:rsid w:val="006E0612"/>
    <w:rsid w:val="006E0ABD"/>
    <w:rsid w:val="006E141F"/>
    <w:rsid w:val="006E1812"/>
    <w:rsid w:val="006E1F7F"/>
    <w:rsid w:val="006E1FBD"/>
    <w:rsid w:val="006E2DD8"/>
    <w:rsid w:val="006E492C"/>
    <w:rsid w:val="006E4F64"/>
    <w:rsid w:val="006E50DE"/>
    <w:rsid w:val="006E525B"/>
    <w:rsid w:val="006E54DF"/>
    <w:rsid w:val="006E5868"/>
    <w:rsid w:val="006E6100"/>
    <w:rsid w:val="006E694C"/>
    <w:rsid w:val="006F002E"/>
    <w:rsid w:val="006F0365"/>
    <w:rsid w:val="006F0D56"/>
    <w:rsid w:val="006F0D5D"/>
    <w:rsid w:val="006F1171"/>
    <w:rsid w:val="006F14BB"/>
    <w:rsid w:val="006F356E"/>
    <w:rsid w:val="006F450D"/>
    <w:rsid w:val="006F526D"/>
    <w:rsid w:val="006F575B"/>
    <w:rsid w:val="006F5D0B"/>
    <w:rsid w:val="006F5D77"/>
    <w:rsid w:val="006F61EC"/>
    <w:rsid w:val="006F6803"/>
    <w:rsid w:val="007001AB"/>
    <w:rsid w:val="00700398"/>
    <w:rsid w:val="007005C7"/>
    <w:rsid w:val="00701CEE"/>
    <w:rsid w:val="00701D6F"/>
    <w:rsid w:val="00701FC6"/>
    <w:rsid w:val="0070481A"/>
    <w:rsid w:val="00705762"/>
    <w:rsid w:val="007100D2"/>
    <w:rsid w:val="00710340"/>
    <w:rsid w:val="00710BFE"/>
    <w:rsid w:val="00710C5A"/>
    <w:rsid w:val="00711104"/>
    <w:rsid w:val="0071273F"/>
    <w:rsid w:val="00712CDD"/>
    <w:rsid w:val="00712EC6"/>
    <w:rsid w:val="00713973"/>
    <w:rsid w:val="00714517"/>
    <w:rsid w:val="00715693"/>
    <w:rsid w:val="00715AD6"/>
    <w:rsid w:val="00715EF4"/>
    <w:rsid w:val="0072018B"/>
    <w:rsid w:val="007201D4"/>
    <w:rsid w:val="00720822"/>
    <w:rsid w:val="00721CE8"/>
    <w:rsid w:val="00721DF7"/>
    <w:rsid w:val="00722F87"/>
    <w:rsid w:val="00722FF6"/>
    <w:rsid w:val="0072392A"/>
    <w:rsid w:val="00723CE8"/>
    <w:rsid w:val="00724126"/>
    <w:rsid w:val="0072417E"/>
    <w:rsid w:val="00724BD4"/>
    <w:rsid w:val="00725330"/>
    <w:rsid w:val="00725698"/>
    <w:rsid w:val="00726792"/>
    <w:rsid w:val="00726A35"/>
    <w:rsid w:val="00727DDC"/>
    <w:rsid w:val="00730B8D"/>
    <w:rsid w:val="0073221B"/>
    <w:rsid w:val="007328FB"/>
    <w:rsid w:val="00733087"/>
    <w:rsid w:val="00733799"/>
    <w:rsid w:val="00733D78"/>
    <w:rsid w:val="007354C8"/>
    <w:rsid w:val="00736FCC"/>
    <w:rsid w:val="0073742F"/>
    <w:rsid w:val="0073796E"/>
    <w:rsid w:val="00737C48"/>
    <w:rsid w:val="0074240F"/>
    <w:rsid w:val="0074314C"/>
    <w:rsid w:val="007434DC"/>
    <w:rsid w:val="007437F9"/>
    <w:rsid w:val="00743F8C"/>
    <w:rsid w:val="00744C7E"/>
    <w:rsid w:val="00744CC0"/>
    <w:rsid w:val="00746361"/>
    <w:rsid w:val="00746624"/>
    <w:rsid w:val="0074674C"/>
    <w:rsid w:val="00746975"/>
    <w:rsid w:val="00746977"/>
    <w:rsid w:val="007473F1"/>
    <w:rsid w:val="00747946"/>
    <w:rsid w:val="00747DC0"/>
    <w:rsid w:val="007514D8"/>
    <w:rsid w:val="00751B06"/>
    <w:rsid w:val="00751EE2"/>
    <w:rsid w:val="00752A96"/>
    <w:rsid w:val="00752AFF"/>
    <w:rsid w:val="0075302B"/>
    <w:rsid w:val="007535E4"/>
    <w:rsid w:val="00753BA1"/>
    <w:rsid w:val="0075420F"/>
    <w:rsid w:val="00754643"/>
    <w:rsid w:val="00754927"/>
    <w:rsid w:val="00757642"/>
    <w:rsid w:val="0076075A"/>
    <w:rsid w:val="00761CD8"/>
    <w:rsid w:val="00761D9D"/>
    <w:rsid w:val="00763C7B"/>
    <w:rsid w:val="0076475D"/>
    <w:rsid w:val="0076486C"/>
    <w:rsid w:val="0076573F"/>
    <w:rsid w:val="00765DE4"/>
    <w:rsid w:val="00766240"/>
    <w:rsid w:val="0076666E"/>
    <w:rsid w:val="00770679"/>
    <w:rsid w:val="007707B7"/>
    <w:rsid w:val="00770868"/>
    <w:rsid w:val="00770C79"/>
    <w:rsid w:val="00770EF5"/>
    <w:rsid w:val="007715B6"/>
    <w:rsid w:val="00771B51"/>
    <w:rsid w:val="00771B55"/>
    <w:rsid w:val="00772FD7"/>
    <w:rsid w:val="00773063"/>
    <w:rsid w:val="00773DFD"/>
    <w:rsid w:val="00774354"/>
    <w:rsid w:val="007758A2"/>
    <w:rsid w:val="00775DB4"/>
    <w:rsid w:val="00776A70"/>
    <w:rsid w:val="00776C50"/>
    <w:rsid w:val="00776EC4"/>
    <w:rsid w:val="00777595"/>
    <w:rsid w:val="00777D63"/>
    <w:rsid w:val="00777D78"/>
    <w:rsid w:val="00780FA2"/>
    <w:rsid w:val="007811CB"/>
    <w:rsid w:val="007815D5"/>
    <w:rsid w:val="007818D6"/>
    <w:rsid w:val="00782ACA"/>
    <w:rsid w:val="00782EA8"/>
    <w:rsid w:val="0078332A"/>
    <w:rsid w:val="00783452"/>
    <w:rsid w:val="00783607"/>
    <w:rsid w:val="00783834"/>
    <w:rsid w:val="00783B5A"/>
    <w:rsid w:val="00784002"/>
    <w:rsid w:val="00784549"/>
    <w:rsid w:val="00784C4F"/>
    <w:rsid w:val="007867D5"/>
    <w:rsid w:val="00787894"/>
    <w:rsid w:val="00787A3F"/>
    <w:rsid w:val="00787BC8"/>
    <w:rsid w:val="007902B5"/>
    <w:rsid w:val="007908E0"/>
    <w:rsid w:val="00790A02"/>
    <w:rsid w:val="007915E0"/>
    <w:rsid w:val="00792356"/>
    <w:rsid w:val="00792CED"/>
    <w:rsid w:val="00793DA7"/>
    <w:rsid w:val="007943B5"/>
    <w:rsid w:val="00794BA5"/>
    <w:rsid w:val="0079595C"/>
    <w:rsid w:val="007A0A19"/>
    <w:rsid w:val="007A0CDA"/>
    <w:rsid w:val="007A0D97"/>
    <w:rsid w:val="007A19C0"/>
    <w:rsid w:val="007A2354"/>
    <w:rsid w:val="007A24D8"/>
    <w:rsid w:val="007A2924"/>
    <w:rsid w:val="007A43B7"/>
    <w:rsid w:val="007A4AB3"/>
    <w:rsid w:val="007A590C"/>
    <w:rsid w:val="007A59AE"/>
    <w:rsid w:val="007A5AE0"/>
    <w:rsid w:val="007A6057"/>
    <w:rsid w:val="007A6E30"/>
    <w:rsid w:val="007A7C1A"/>
    <w:rsid w:val="007A7D56"/>
    <w:rsid w:val="007B0798"/>
    <w:rsid w:val="007B0B4B"/>
    <w:rsid w:val="007B201C"/>
    <w:rsid w:val="007B2471"/>
    <w:rsid w:val="007B2AE6"/>
    <w:rsid w:val="007B2C80"/>
    <w:rsid w:val="007B2DC9"/>
    <w:rsid w:val="007B2DD7"/>
    <w:rsid w:val="007B55FA"/>
    <w:rsid w:val="007B5624"/>
    <w:rsid w:val="007B5712"/>
    <w:rsid w:val="007B66D3"/>
    <w:rsid w:val="007B6F31"/>
    <w:rsid w:val="007B7BA9"/>
    <w:rsid w:val="007C0D0B"/>
    <w:rsid w:val="007C1A79"/>
    <w:rsid w:val="007C1EEC"/>
    <w:rsid w:val="007C2BF7"/>
    <w:rsid w:val="007C366D"/>
    <w:rsid w:val="007C3C70"/>
    <w:rsid w:val="007C3F36"/>
    <w:rsid w:val="007C4A5E"/>
    <w:rsid w:val="007C5019"/>
    <w:rsid w:val="007C55C6"/>
    <w:rsid w:val="007C5EB0"/>
    <w:rsid w:val="007C5F98"/>
    <w:rsid w:val="007C64D1"/>
    <w:rsid w:val="007C7682"/>
    <w:rsid w:val="007D0914"/>
    <w:rsid w:val="007D131F"/>
    <w:rsid w:val="007D28C8"/>
    <w:rsid w:val="007D2986"/>
    <w:rsid w:val="007D41E3"/>
    <w:rsid w:val="007D4D2B"/>
    <w:rsid w:val="007D55A3"/>
    <w:rsid w:val="007D5D99"/>
    <w:rsid w:val="007D61BF"/>
    <w:rsid w:val="007D65F8"/>
    <w:rsid w:val="007D6B3C"/>
    <w:rsid w:val="007D6BA1"/>
    <w:rsid w:val="007D7951"/>
    <w:rsid w:val="007D7C05"/>
    <w:rsid w:val="007D7F6A"/>
    <w:rsid w:val="007E03AD"/>
    <w:rsid w:val="007E064A"/>
    <w:rsid w:val="007E0798"/>
    <w:rsid w:val="007E0CB9"/>
    <w:rsid w:val="007E11C6"/>
    <w:rsid w:val="007E2603"/>
    <w:rsid w:val="007E3CC7"/>
    <w:rsid w:val="007E4632"/>
    <w:rsid w:val="007E4930"/>
    <w:rsid w:val="007E4B2B"/>
    <w:rsid w:val="007E4D58"/>
    <w:rsid w:val="007E50EC"/>
    <w:rsid w:val="007E51C1"/>
    <w:rsid w:val="007E55F6"/>
    <w:rsid w:val="007E5C5F"/>
    <w:rsid w:val="007E7B81"/>
    <w:rsid w:val="007E7E99"/>
    <w:rsid w:val="007F06B1"/>
    <w:rsid w:val="007F15C5"/>
    <w:rsid w:val="007F1CE3"/>
    <w:rsid w:val="007F218A"/>
    <w:rsid w:val="007F2E39"/>
    <w:rsid w:val="007F3C0A"/>
    <w:rsid w:val="007F4679"/>
    <w:rsid w:val="007F62D8"/>
    <w:rsid w:val="007F643D"/>
    <w:rsid w:val="007F6D53"/>
    <w:rsid w:val="007F7352"/>
    <w:rsid w:val="007F7606"/>
    <w:rsid w:val="0080036A"/>
    <w:rsid w:val="008011FA"/>
    <w:rsid w:val="00801D7D"/>
    <w:rsid w:val="00801EBC"/>
    <w:rsid w:val="00802013"/>
    <w:rsid w:val="00802155"/>
    <w:rsid w:val="008023AD"/>
    <w:rsid w:val="00802479"/>
    <w:rsid w:val="0080382F"/>
    <w:rsid w:val="00803CD4"/>
    <w:rsid w:val="00804E52"/>
    <w:rsid w:val="008053B5"/>
    <w:rsid w:val="00805695"/>
    <w:rsid w:val="0080589C"/>
    <w:rsid w:val="00806875"/>
    <w:rsid w:val="00807267"/>
    <w:rsid w:val="00807304"/>
    <w:rsid w:val="00807851"/>
    <w:rsid w:val="00807940"/>
    <w:rsid w:val="00807A14"/>
    <w:rsid w:val="00810B3C"/>
    <w:rsid w:val="00810C31"/>
    <w:rsid w:val="00810E18"/>
    <w:rsid w:val="008127FF"/>
    <w:rsid w:val="00812DC5"/>
    <w:rsid w:val="00813AB8"/>
    <w:rsid w:val="008142D4"/>
    <w:rsid w:val="008148D3"/>
    <w:rsid w:val="00814948"/>
    <w:rsid w:val="008149FC"/>
    <w:rsid w:val="00814C9F"/>
    <w:rsid w:val="00814E54"/>
    <w:rsid w:val="00815739"/>
    <w:rsid w:val="00816B35"/>
    <w:rsid w:val="00816BF4"/>
    <w:rsid w:val="00816E13"/>
    <w:rsid w:val="008170D2"/>
    <w:rsid w:val="00817E51"/>
    <w:rsid w:val="00820BBD"/>
    <w:rsid w:val="00822CA5"/>
    <w:rsid w:val="00823BC0"/>
    <w:rsid w:val="00824CBA"/>
    <w:rsid w:val="00824E0A"/>
    <w:rsid w:val="00824EFA"/>
    <w:rsid w:val="00826066"/>
    <w:rsid w:val="00826DB8"/>
    <w:rsid w:val="00827775"/>
    <w:rsid w:val="00827E09"/>
    <w:rsid w:val="00827EE6"/>
    <w:rsid w:val="008315B2"/>
    <w:rsid w:val="00831765"/>
    <w:rsid w:val="00831E00"/>
    <w:rsid w:val="00831F4E"/>
    <w:rsid w:val="008320F2"/>
    <w:rsid w:val="008323E9"/>
    <w:rsid w:val="00833D60"/>
    <w:rsid w:val="0083427A"/>
    <w:rsid w:val="00834AC0"/>
    <w:rsid w:val="00834B57"/>
    <w:rsid w:val="00835845"/>
    <w:rsid w:val="008364FD"/>
    <w:rsid w:val="00836E92"/>
    <w:rsid w:val="008372C8"/>
    <w:rsid w:val="008373F5"/>
    <w:rsid w:val="008375C8"/>
    <w:rsid w:val="00837F84"/>
    <w:rsid w:val="00840A1A"/>
    <w:rsid w:val="00840F0B"/>
    <w:rsid w:val="008434EE"/>
    <w:rsid w:val="008442C1"/>
    <w:rsid w:val="00844375"/>
    <w:rsid w:val="008447A6"/>
    <w:rsid w:val="008449C2"/>
    <w:rsid w:val="008458CA"/>
    <w:rsid w:val="00845991"/>
    <w:rsid w:val="00845F5B"/>
    <w:rsid w:val="00846EDA"/>
    <w:rsid w:val="0084788B"/>
    <w:rsid w:val="008501B3"/>
    <w:rsid w:val="00850F60"/>
    <w:rsid w:val="00852866"/>
    <w:rsid w:val="00852A53"/>
    <w:rsid w:val="00852FD7"/>
    <w:rsid w:val="00854674"/>
    <w:rsid w:val="0085573F"/>
    <w:rsid w:val="008557D7"/>
    <w:rsid w:val="0085601D"/>
    <w:rsid w:val="0085649C"/>
    <w:rsid w:val="00857ED2"/>
    <w:rsid w:val="00860200"/>
    <w:rsid w:val="00860831"/>
    <w:rsid w:val="00860DEC"/>
    <w:rsid w:val="00860FDF"/>
    <w:rsid w:val="008617B6"/>
    <w:rsid w:val="00861BB1"/>
    <w:rsid w:val="00862A8B"/>
    <w:rsid w:val="00862C5D"/>
    <w:rsid w:val="008635D8"/>
    <w:rsid w:val="008637F4"/>
    <w:rsid w:val="0086402F"/>
    <w:rsid w:val="008641D6"/>
    <w:rsid w:val="008642A0"/>
    <w:rsid w:val="00864C80"/>
    <w:rsid w:val="008656B6"/>
    <w:rsid w:val="00866F2F"/>
    <w:rsid w:val="00866F5A"/>
    <w:rsid w:val="0087056A"/>
    <w:rsid w:val="008707EA"/>
    <w:rsid w:val="00871474"/>
    <w:rsid w:val="008718FB"/>
    <w:rsid w:val="008719CB"/>
    <w:rsid w:val="00873F95"/>
    <w:rsid w:val="00874752"/>
    <w:rsid w:val="008750FD"/>
    <w:rsid w:val="00875741"/>
    <w:rsid w:val="00875BCF"/>
    <w:rsid w:val="008764C3"/>
    <w:rsid w:val="0087686C"/>
    <w:rsid w:val="008769DA"/>
    <w:rsid w:val="00876AAE"/>
    <w:rsid w:val="008775CB"/>
    <w:rsid w:val="0088129C"/>
    <w:rsid w:val="00883133"/>
    <w:rsid w:val="00883610"/>
    <w:rsid w:val="008839A6"/>
    <w:rsid w:val="00883AC8"/>
    <w:rsid w:val="008847BB"/>
    <w:rsid w:val="00884941"/>
    <w:rsid w:val="00884E74"/>
    <w:rsid w:val="00885336"/>
    <w:rsid w:val="00885DB0"/>
    <w:rsid w:val="00885E7A"/>
    <w:rsid w:val="00886BC3"/>
    <w:rsid w:val="008910D8"/>
    <w:rsid w:val="00891660"/>
    <w:rsid w:val="008918E2"/>
    <w:rsid w:val="00892880"/>
    <w:rsid w:val="00892DC4"/>
    <w:rsid w:val="008931C0"/>
    <w:rsid w:val="008936C3"/>
    <w:rsid w:val="008942DD"/>
    <w:rsid w:val="00894B06"/>
    <w:rsid w:val="00895319"/>
    <w:rsid w:val="008955EF"/>
    <w:rsid w:val="0089683A"/>
    <w:rsid w:val="00896EB3"/>
    <w:rsid w:val="0089719A"/>
    <w:rsid w:val="008973FE"/>
    <w:rsid w:val="0089796B"/>
    <w:rsid w:val="00897D59"/>
    <w:rsid w:val="00897E93"/>
    <w:rsid w:val="008A019D"/>
    <w:rsid w:val="008A1F57"/>
    <w:rsid w:val="008A1F8D"/>
    <w:rsid w:val="008A2F24"/>
    <w:rsid w:val="008A3600"/>
    <w:rsid w:val="008A3F06"/>
    <w:rsid w:val="008A40B1"/>
    <w:rsid w:val="008A48CA"/>
    <w:rsid w:val="008A4D10"/>
    <w:rsid w:val="008A4FF4"/>
    <w:rsid w:val="008A57F2"/>
    <w:rsid w:val="008A5F48"/>
    <w:rsid w:val="008A64CA"/>
    <w:rsid w:val="008A6C56"/>
    <w:rsid w:val="008A6FFF"/>
    <w:rsid w:val="008A7088"/>
    <w:rsid w:val="008A7EDE"/>
    <w:rsid w:val="008B169F"/>
    <w:rsid w:val="008B18EE"/>
    <w:rsid w:val="008B1CC4"/>
    <w:rsid w:val="008B2048"/>
    <w:rsid w:val="008B20BE"/>
    <w:rsid w:val="008B2BC9"/>
    <w:rsid w:val="008B3409"/>
    <w:rsid w:val="008B3436"/>
    <w:rsid w:val="008B3940"/>
    <w:rsid w:val="008B45ED"/>
    <w:rsid w:val="008B4791"/>
    <w:rsid w:val="008B48D1"/>
    <w:rsid w:val="008B4C4E"/>
    <w:rsid w:val="008B619B"/>
    <w:rsid w:val="008B7281"/>
    <w:rsid w:val="008B734E"/>
    <w:rsid w:val="008B766F"/>
    <w:rsid w:val="008B77C6"/>
    <w:rsid w:val="008B7DF7"/>
    <w:rsid w:val="008C0334"/>
    <w:rsid w:val="008C035C"/>
    <w:rsid w:val="008C0B23"/>
    <w:rsid w:val="008C1596"/>
    <w:rsid w:val="008C1EB9"/>
    <w:rsid w:val="008C1FE1"/>
    <w:rsid w:val="008C21DA"/>
    <w:rsid w:val="008C261F"/>
    <w:rsid w:val="008C32AB"/>
    <w:rsid w:val="008C4714"/>
    <w:rsid w:val="008C49C8"/>
    <w:rsid w:val="008C56F0"/>
    <w:rsid w:val="008C5E60"/>
    <w:rsid w:val="008C653D"/>
    <w:rsid w:val="008C7095"/>
    <w:rsid w:val="008C75E4"/>
    <w:rsid w:val="008D0FD7"/>
    <w:rsid w:val="008D1E7B"/>
    <w:rsid w:val="008D1F87"/>
    <w:rsid w:val="008D21FA"/>
    <w:rsid w:val="008D2819"/>
    <w:rsid w:val="008D34B9"/>
    <w:rsid w:val="008D3E56"/>
    <w:rsid w:val="008D408E"/>
    <w:rsid w:val="008D416D"/>
    <w:rsid w:val="008D4193"/>
    <w:rsid w:val="008D454D"/>
    <w:rsid w:val="008D45B1"/>
    <w:rsid w:val="008D4CE7"/>
    <w:rsid w:val="008D4E39"/>
    <w:rsid w:val="008D62B4"/>
    <w:rsid w:val="008D652E"/>
    <w:rsid w:val="008D6837"/>
    <w:rsid w:val="008D6F85"/>
    <w:rsid w:val="008D709E"/>
    <w:rsid w:val="008E04BE"/>
    <w:rsid w:val="008E1493"/>
    <w:rsid w:val="008E1A8E"/>
    <w:rsid w:val="008E1F01"/>
    <w:rsid w:val="008E22D7"/>
    <w:rsid w:val="008E23A5"/>
    <w:rsid w:val="008E3E37"/>
    <w:rsid w:val="008E42E1"/>
    <w:rsid w:val="008E47DD"/>
    <w:rsid w:val="008E4A89"/>
    <w:rsid w:val="008E6339"/>
    <w:rsid w:val="008E6444"/>
    <w:rsid w:val="008E6A12"/>
    <w:rsid w:val="008E6D40"/>
    <w:rsid w:val="008E7272"/>
    <w:rsid w:val="008E7A6D"/>
    <w:rsid w:val="008E7C46"/>
    <w:rsid w:val="008F0746"/>
    <w:rsid w:val="008F1505"/>
    <w:rsid w:val="008F197D"/>
    <w:rsid w:val="008F19F8"/>
    <w:rsid w:val="008F2638"/>
    <w:rsid w:val="008F2F86"/>
    <w:rsid w:val="008F338B"/>
    <w:rsid w:val="008F3507"/>
    <w:rsid w:val="008F3F24"/>
    <w:rsid w:val="008F4CDB"/>
    <w:rsid w:val="008F5120"/>
    <w:rsid w:val="008F5B9C"/>
    <w:rsid w:val="008F69CF"/>
    <w:rsid w:val="008F78CA"/>
    <w:rsid w:val="008F7FA8"/>
    <w:rsid w:val="00900329"/>
    <w:rsid w:val="00900DDB"/>
    <w:rsid w:val="00902944"/>
    <w:rsid w:val="00903361"/>
    <w:rsid w:val="00903497"/>
    <w:rsid w:val="009036AA"/>
    <w:rsid w:val="00905034"/>
    <w:rsid w:val="0090567B"/>
    <w:rsid w:val="009069BC"/>
    <w:rsid w:val="00906CC4"/>
    <w:rsid w:val="00906DED"/>
    <w:rsid w:val="0090749F"/>
    <w:rsid w:val="00907704"/>
    <w:rsid w:val="0090790E"/>
    <w:rsid w:val="00907F8F"/>
    <w:rsid w:val="009106E3"/>
    <w:rsid w:val="00910D76"/>
    <w:rsid w:val="0091138E"/>
    <w:rsid w:val="009114E6"/>
    <w:rsid w:val="009117B1"/>
    <w:rsid w:val="00911B90"/>
    <w:rsid w:val="00911DC7"/>
    <w:rsid w:val="00911DEF"/>
    <w:rsid w:val="00913063"/>
    <w:rsid w:val="009142E6"/>
    <w:rsid w:val="00915382"/>
    <w:rsid w:val="00915E6B"/>
    <w:rsid w:val="00916183"/>
    <w:rsid w:val="0092063C"/>
    <w:rsid w:val="00920885"/>
    <w:rsid w:val="009218C4"/>
    <w:rsid w:val="00921B95"/>
    <w:rsid w:val="00922326"/>
    <w:rsid w:val="00922829"/>
    <w:rsid w:val="00922B22"/>
    <w:rsid w:val="00922E1C"/>
    <w:rsid w:val="009232C0"/>
    <w:rsid w:val="00924650"/>
    <w:rsid w:val="00925D7D"/>
    <w:rsid w:val="009265D8"/>
    <w:rsid w:val="0092781F"/>
    <w:rsid w:val="00930441"/>
    <w:rsid w:val="0093078E"/>
    <w:rsid w:val="00930DFA"/>
    <w:rsid w:val="00931458"/>
    <w:rsid w:val="0093262D"/>
    <w:rsid w:val="00932AD3"/>
    <w:rsid w:val="00932CAB"/>
    <w:rsid w:val="00933540"/>
    <w:rsid w:val="00933AF6"/>
    <w:rsid w:val="009346F5"/>
    <w:rsid w:val="009349A3"/>
    <w:rsid w:val="00935B94"/>
    <w:rsid w:val="00935EDD"/>
    <w:rsid w:val="009367AB"/>
    <w:rsid w:val="00936964"/>
    <w:rsid w:val="00936B4B"/>
    <w:rsid w:val="009372B7"/>
    <w:rsid w:val="00940BBD"/>
    <w:rsid w:val="00940C93"/>
    <w:rsid w:val="00940E88"/>
    <w:rsid w:val="00941018"/>
    <w:rsid w:val="009410F4"/>
    <w:rsid w:val="0094119A"/>
    <w:rsid w:val="00941618"/>
    <w:rsid w:val="00943FEE"/>
    <w:rsid w:val="009446C9"/>
    <w:rsid w:val="009457C0"/>
    <w:rsid w:val="00945D71"/>
    <w:rsid w:val="00945E17"/>
    <w:rsid w:val="00947B3A"/>
    <w:rsid w:val="00947E53"/>
    <w:rsid w:val="0095020E"/>
    <w:rsid w:val="00950911"/>
    <w:rsid w:val="00950C5E"/>
    <w:rsid w:val="00951040"/>
    <w:rsid w:val="00951A2B"/>
    <w:rsid w:val="00951D3F"/>
    <w:rsid w:val="00952026"/>
    <w:rsid w:val="00952C8B"/>
    <w:rsid w:val="00953997"/>
    <w:rsid w:val="00954327"/>
    <w:rsid w:val="009555D0"/>
    <w:rsid w:val="00955A5E"/>
    <w:rsid w:val="00955E6B"/>
    <w:rsid w:val="00955EB4"/>
    <w:rsid w:val="00955F4D"/>
    <w:rsid w:val="00956AB3"/>
    <w:rsid w:val="00956AF8"/>
    <w:rsid w:val="00956D51"/>
    <w:rsid w:val="00957038"/>
    <w:rsid w:val="009575AB"/>
    <w:rsid w:val="00957B5E"/>
    <w:rsid w:val="00957E05"/>
    <w:rsid w:val="009617D3"/>
    <w:rsid w:val="00961BCC"/>
    <w:rsid w:val="00963289"/>
    <w:rsid w:val="00963814"/>
    <w:rsid w:val="00963C0A"/>
    <w:rsid w:val="0096444A"/>
    <w:rsid w:val="00964908"/>
    <w:rsid w:val="00965459"/>
    <w:rsid w:val="00965BDA"/>
    <w:rsid w:val="00965DC5"/>
    <w:rsid w:val="00966A61"/>
    <w:rsid w:val="00966B28"/>
    <w:rsid w:val="00966D7F"/>
    <w:rsid w:val="00967C66"/>
    <w:rsid w:val="009708C4"/>
    <w:rsid w:val="00972017"/>
    <w:rsid w:val="00973072"/>
    <w:rsid w:val="00973302"/>
    <w:rsid w:val="00973607"/>
    <w:rsid w:val="00973790"/>
    <w:rsid w:val="0097542E"/>
    <w:rsid w:val="009763A0"/>
    <w:rsid w:val="0097642F"/>
    <w:rsid w:val="00977D55"/>
    <w:rsid w:val="00977F13"/>
    <w:rsid w:val="00981D99"/>
    <w:rsid w:val="00981FFE"/>
    <w:rsid w:val="00982BAB"/>
    <w:rsid w:val="009834CB"/>
    <w:rsid w:val="009847F0"/>
    <w:rsid w:val="00984C90"/>
    <w:rsid w:val="00984F30"/>
    <w:rsid w:val="009856BE"/>
    <w:rsid w:val="00985B94"/>
    <w:rsid w:val="00985E0C"/>
    <w:rsid w:val="00986931"/>
    <w:rsid w:val="00986C96"/>
    <w:rsid w:val="00990216"/>
    <w:rsid w:val="009905C0"/>
    <w:rsid w:val="00990E1B"/>
    <w:rsid w:val="00991AE6"/>
    <w:rsid w:val="0099238E"/>
    <w:rsid w:val="00992F0D"/>
    <w:rsid w:val="00993674"/>
    <w:rsid w:val="0099388D"/>
    <w:rsid w:val="00994B72"/>
    <w:rsid w:val="00995520"/>
    <w:rsid w:val="0099608A"/>
    <w:rsid w:val="009960DC"/>
    <w:rsid w:val="0099660F"/>
    <w:rsid w:val="00996A55"/>
    <w:rsid w:val="00996C78"/>
    <w:rsid w:val="00996FB6"/>
    <w:rsid w:val="00997AB1"/>
    <w:rsid w:val="00997FCE"/>
    <w:rsid w:val="009A0295"/>
    <w:rsid w:val="009A0CEF"/>
    <w:rsid w:val="009A1171"/>
    <w:rsid w:val="009A14ED"/>
    <w:rsid w:val="009A1719"/>
    <w:rsid w:val="009A1A57"/>
    <w:rsid w:val="009A1D10"/>
    <w:rsid w:val="009A207F"/>
    <w:rsid w:val="009A2094"/>
    <w:rsid w:val="009A2A1D"/>
    <w:rsid w:val="009A2DD5"/>
    <w:rsid w:val="009A3021"/>
    <w:rsid w:val="009A3206"/>
    <w:rsid w:val="009A4125"/>
    <w:rsid w:val="009A448D"/>
    <w:rsid w:val="009A45AD"/>
    <w:rsid w:val="009A5BC0"/>
    <w:rsid w:val="009A5E02"/>
    <w:rsid w:val="009A64AE"/>
    <w:rsid w:val="009A66CD"/>
    <w:rsid w:val="009A6FF1"/>
    <w:rsid w:val="009A7251"/>
    <w:rsid w:val="009A77E1"/>
    <w:rsid w:val="009B0137"/>
    <w:rsid w:val="009B020D"/>
    <w:rsid w:val="009B0465"/>
    <w:rsid w:val="009B0492"/>
    <w:rsid w:val="009B197E"/>
    <w:rsid w:val="009B1BF3"/>
    <w:rsid w:val="009B1DA1"/>
    <w:rsid w:val="009B2948"/>
    <w:rsid w:val="009B2C47"/>
    <w:rsid w:val="009B3D57"/>
    <w:rsid w:val="009B48A9"/>
    <w:rsid w:val="009B4A7B"/>
    <w:rsid w:val="009B5082"/>
    <w:rsid w:val="009B5664"/>
    <w:rsid w:val="009B621A"/>
    <w:rsid w:val="009B63F7"/>
    <w:rsid w:val="009B6F27"/>
    <w:rsid w:val="009B777B"/>
    <w:rsid w:val="009B7BA4"/>
    <w:rsid w:val="009C02D3"/>
    <w:rsid w:val="009C0D62"/>
    <w:rsid w:val="009C14E9"/>
    <w:rsid w:val="009C19D2"/>
    <w:rsid w:val="009C1B1B"/>
    <w:rsid w:val="009C213B"/>
    <w:rsid w:val="009C23F4"/>
    <w:rsid w:val="009C2B7D"/>
    <w:rsid w:val="009C2D3D"/>
    <w:rsid w:val="009C320C"/>
    <w:rsid w:val="009C3560"/>
    <w:rsid w:val="009C4D74"/>
    <w:rsid w:val="009C5674"/>
    <w:rsid w:val="009C5F82"/>
    <w:rsid w:val="009C7280"/>
    <w:rsid w:val="009C7647"/>
    <w:rsid w:val="009D0162"/>
    <w:rsid w:val="009D09A5"/>
    <w:rsid w:val="009D1A04"/>
    <w:rsid w:val="009D2166"/>
    <w:rsid w:val="009D36F7"/>
    <w:rsid w:val="009D3A7F"/>
    <w:rsid w:val="009D5870"/>
    <w:rsid w:val="009D5A75"/>
    <w:rsid w:val="009D5BFD"/>
    <w:rsid w:val="009D5D75"/>
    <w:rsid w:val="009D70E0"/>
    <w:rsid w:val="009D7317"/>
    <w:rsid w:val="009D7961"/>
    <w:rsid w:val="009E1353"/>
    <w:rsid w:val="009E1B2B"/>
    <w:rsid w:val="009E23BC"/>
    <w:rsid w:val="009E27DC"/>
    <w:rsid w:val="009E2F0A"/>
    <w:rsid w:val="009E2FE7"/>
    <w:rsid w:val="009E311A"/>
    <w:rsid w:val="009E334B"/>
    <w:rsid w:val="009E33DE"/>
    <w:rsid w:val="009E3CEA"/>
    <w:rsid w:val="009E404F"/>
    <w:rsid w:val="009E42B9"/>
    <w:rsid w:val="009E49C2"/>
    <w:rsid w:val="009E5020"/>
    <w:rsid w:val="009E50AC"/>
    <w:rsid w:val="009E52A2"/>
    <w:rsid w:val="009E5B3B"/>
    <w:rsid w:val="009E6019"/>
    <w:rsid w:val="009E63D1"/>
    <w:rsid w:val="009E640C"/>
    <w:rsid w:val="009E68A9"/>
    <w:rsid w:val="009F0435"/>
    <w:rsid w:val="009F09D3"/>
    <w:rsid w:val="009F11C0"/>
    <w:rsid w:val="009F1835"/>
    <w:rsid w:val="009F1931"/>
    <w:rsid w:val="009F2321"/>
    <w:rsid w:val="009F28E8"/>
    <w:rsid w:val="009F3439"/>
    <w:rsid w:val="009F36DE"/>
    <w:rsid w:val="009F3CE6"/>
    <w:rsid w:val="009F3FF9"/>
    <w:rsid w:val="009F417F"/>
    <w:rsid w:val="009F4617"/>
    <w:rsid w:val="009F47BE"/>
    <w:rsid w:val="009F4CCA"/>
    <w:rsid w:val="009F4EAD"/>
    <w:rsid w:val="009F656F"/>
    <w:rsid w:val="009F6F70"/>
    <w:rsid w:val="00A015A1"/>
    <w:rsid w:val="00A0310D"/>
    <w:rsid w:val="00A03918"/>
    <w:rsid w:val="00A03E8A"/>
    <w:rsid w:val="00A0517F"/>
    <w:rsid w:val="00A05BA0"/>
    <w:rsid w:val="00A06511"/>
    <w:rsid w:val="00A06FC3"/>
    <w:rsid w:val="00A07555"/>
    <w:rsid w:val="00A07F49"/>
    <w:rsid w:val="00A10527"/>
    <w:rsid w:val="00A10B86"/>
    <w:rsid w:val="00A10D4E"/>
    <w:rsid w:val="00A1127E"/>
    <w:rsid w:val="00A11447"/>
    <w:rsid w:val="00A116D2"/>
    <w:rsid w:val="00A11A9C"/>
    <w:rsid w:val="00A11F5B"/>
    <w:rsid w:val="00A11F5C"/>
    <w:rsid w:val="00A1211D"/>
    <w:rsid w:val="00A128BD"/>
    <w:rsid w:val="00A134B7"/>
    <w:rsid w:val="00A136E3"/>
    <w:rsid w:val="00A13C43"/>
    <w:rsid w:val="00A1447E"/>
    <w:rsid w:val="00A146A4"/>
    <w:rsid w:val="00A157A2"/>
    <w:rsid w:val="00A15DA4"/>
    <w:rsid w:val="00A162C8"/>
    <w:rsid w:val="00A16806"/>
    <w:rsid w:val="00A17607"/>
    <w:rsid w:val="00A17A2E"/>
    <w:rsid w:val="00A17C6E"/>
    <w:rsid w:val="00A17C88"/>
    <w:rsid w:val="00A206B5"/>
    <w:rsid w:val="00A20B4F"/>
    <w:rsid w:val="00A21224"/>
    <w:rsid w:val="00A215B0"/>
    <w:rsid w:val="00A23049"/>
    <w:rsid w:val="00A24A55"/>
    <w:rsid w:val="00A24BAF"/>
    <w:rsid w:val="00A250C0"/>
    <w:rsid w:val="00A259EA"/>
    <w:rsid w:val="00A26008"/>
    <w:rsid w:val="00A261FC"/>
    <w:rsid w:val="00A26E4A"/>
    <w:rsid w:val="00A27432"/>
    <w:rsid w:val="00A275FC"/>
    <w:rsid w:val="00A302E3"/>
    <w:rsid w:val="00A30471"/>
    <w:rsid w:val="00A30EAA"/>
    <w:rsid w:val="00A31A92"/>
    <w:rsid w:val="00A32170"/>
    <w:rsid w:val="00A330E7"/>
    <w:rsid w:val="00A33A4D"/>
    <w:rsid w:val="00A33EFF"/>
    <w:rsid w:val="00A33FB9"/>
    <w:rsid w:val="00A34708"/>
    <w:rsid w:val="00A35B25"/>
    <w:rsid w:val="00A35E06"/>
    <w:rsid w:val="00A35F48"/>
    <w:rsid w:val="00A36BF8"/>
    <w:rsid w:val="00A410B9"/>
    <w:rsid w:val="00A41DF2"/>
    <w:rsid w:val="00A42054"/>
    <w:rsid w:val="00A4336F"/>
    <w:rsid w:val="00A437AE"/>
    <w:rsid w:val="00A438AA"/>
    <w:rsid w:val="00A43ACA"/>
    <w:rsid w:val="00A444CE"/>
    <w:rsid w:val="00A44A53"/>
    <w:rsid w:val="00A44DB7"/>
    <w:rsid w:val="00A4568E"/>
    <w:rsid w:val="00A45E69"/>
    <w:rsid w:val="00A460E3"/>
    <w:rsid w:val="00A46B31"/>
    <w:rsid w:val="00A46C46"/>
    <w:rsid w:val="00A50094"/>
    <w:rsid w:val="00A5012A"/>
    <w:rsid w:val="00A504D2"/>
    <w:rsid w:val="00A50931"/>
    <w:rsid w:val="00A51710"/>
    <w:rsid w:val="00A51ABC"/>
    <w:rsid w:val="00A52B84"/>
    <w:rsid w:val="00A53647"/>
    <w:rsid w:val="00A538F3"/>
    <w:rsid w:val="00A53B2D"/>
    <w:rsid w:val="00A53C29"/>
    <w:rsid w:val="00A54B3C"/>
    <w:rsid w:val="00A55860"/>
    <w:rsid w:val="00A559D3"/>
    <w:rsid w:val="00A55AA5"/>
    <w:rsid w:val="00A576D3"/>
    <w:rsid w:val="00A60A0C"/>
    <w:rsid w:val="00A6122C"/>
    <w:rsid w:val="00A626AC"/>
    <w:rsid w:val="00A6278E"/>
    <w:rsid w:val="00A63556"/>
    <w:rsid w:val="00A63B3E"/>
    <w:rsid w:val="00A6584E"/>
    <w:rsid w:val="00A6718E"/>
    <w:rsid w:val="00A70F90"/>
    <w:rsid w:val="00A719F6"/>
    <w:rsid w:val="00A71DFB"/>
    <w:rsid w:val="00A72FCE"/>
    <w:rsid w:val="00A730B9"/>
    <w:rsid w:val="00A74630"/>
    <w:rsid w:val="00A74823"/>
    <w:rsid w:val="00A748A9"/>
    <w:rsid w:val="00A760E9"/>
    <w:rsid w:val="00A76F34"/>
    <w:rsid w:val="00A77085"/>
    <w:rsid w:val="00A770F3"/>
    <w:rsid w:val="00A7766D"/>
    <w:rsid w:val="00A778C4"/>
    <w:rsid w:val="00A80675"/>
    <w:rsid w:val="00A812CC"/>
    <w:rsid w:val="00A81DCC"/>
    <w:rsid w:val="00A82F1B"/>
    <w:rsid w:val="00A82FDC"/>
    <w:rsid w:val="00A841A4"/>
    <w:rsid w:val="00A843AF"/>
    <w:rsid w:val="00A84D51"/>
    <w:rsid w:val="00A85C6E"/>
    <w:rsid w:val="00A86838"/>
    <w:rsid w:val="00A87145"/>
    <w:rsid w:val="00A87723"/>
    <w:rsid w:val="00A90E75"/>
    <w:rsid w:val="00A91499"/>
    <w:rsid w:val="00A914B9"/>
    <w:rsid w:val="00A91720"/>
    <w:rsid w:val="00A91B5C"/>
    <w:rsid w:val="00A91D6A"/>
    <w:rsid w:val="00A9264F"/>
    <w:rsid w:val="00A928BC"/>
    <w:rsid w:val="00A9382C"/>
    <w:rsid w:val="00A93A06"/>
    <w:rsid w:val="00A942F7"/>
    <w:rsid w:val="00A94439"/>
    <w:rsid w:val="00A95314"/>
    <w:rsid w:val="00A9572F"/>
    <w:rsid w:val="00A9632F"/>
    <w:rsid w:val="00A96E59"/>
    <w:rsid w:val="00A96F73"/>
    <w:rsid w:val="00AA0874"/>
    <w:rsid w:val="00AA0AD1"/>
    <w:rsid w:val="00AA0F9C"/>
    <w:rsid w:val="00AA1650"/>
    <w:rsid w:val="00AA1C28"/>
    <w:rsid w:val="00AA30C1"/>
    <w:rsid w:val="00AA3955"/>
    <w:rsid w:val="00AA4376"/>
    <w:rsid w:val="00AA538D"/>
    <w:rsid w:val="00AA5C07"/>
    <w:rsid w:val="00AA5DD7"/>
    <w:rsid w:val="00AA62F3"/>
    <w:rsid w:val="00AA654B"/>
    <w:rsid w:val="00AA682E"/>
    <w:rsid w:val="00AB0CB6"/>
    <w:rsid w:val="00AB0D08"/>
    <w:rsid w:val="00AB0EFB"/>
    <w:rsid w:val="00AB2201"/>
    <w:rsid w:val="00AB39BB"/>
    <w:rsid w:val="00AB3C44"/>
    <w:rsid w:val="00AB44A2"/>
    <w:rsid w:val="00AB462C"/>
    <w:rsid w:val="00AB4CF3"/>
    <w:rsid w:val="00AB54C1"/>
    <w:rsid w:val="00AB5631"/>
    <w:rsid w:val="00AB579F"/>
    <w:rsid w:val="00AB5A06"/>
    <w:rsid w:val="00AB6E0B"/>
    <w:rsid w:val="00AB7492"/>
    <w:rsid w:val="00AB780E"/>
    <w:rsid w:val="00AB781F"/>
    <w:rsid w:val="00AC081C"/>
    <w:rsid w:val="00AC126C"/>
    <w:rsid w:val="00AC1FD1"/>
    <w:rsid w:val="00AC23C6"/>
    <w:rsid w:val="00AC2729"/>
    <w:rsid w:val="00AC2ECD"/>
    <w:rsid w:val="00AC32C8"/>
    <w:rsid w:val="00AC33C5"/>
    <w:rsid w:val="00AC34D9"/>
    <w:rsid w:val="00AC3C17"/>
    <w:rsid w:val="00AC6286"/>
    <w:rsid w:val="00AC67B6"/>
    <w:rsid w:val="00AC6AAF"/>
    <w:rsid w:val="00AC6C05"/>
    <w:rsid w:val="00AC70F2"/>
    <w:rsid w:val="00AC7890"/>
    <w:rsid w:val="00AC7D98"/>
    <w:rsid w:val="00AD00E8"/>
    <w:rsid w:val="00AD05D7"/>
    <w:rsid w:val="00AD06C7"/>
    <w:rsid w:val="00AD0776"/>
    <w:rsid w:val="00AD0886"/>
    <w:rsid w:val="00AD1638"/>
    <w:rsid w:val="00AD1E48"/>
    <w:rsid w:val="00AD229F"/>
    <w:rsid w:val="00AD2605"/>
    <w:rsid w:val="00AD2DAD"/>
    <w:rsid w:val="00AD33FE"/>
    <w:rsid w:val="00AD3EC0"/>
    <w:rsid w:val="00AD4E37"/>
    <w:rsid w:val="00AD5449"/>
    <w:rsid w:val="00AD6A11"/>
    <w:rsid w:val="00AD6C29"/>
    <w:rsid w:val="00AD711D"/>
    <w:rsid w:val="00AD7EE3"/>
    <w:rsid w:val="00AD7F53"/>
    <w:rsid w:val="00AE0026"/>
    <w:rsid w:val="00AE0253"/>
    <w:rsid w:val="00AE196E"/>
    <w:rsid w:val="00AE1CBA"/>
    <w:rsid w:val="00AE1E24"/>
    <w:rsid w:val="00AE2399"/>
    <w:rsid w:val="00AE26CF"/>
    <w:rsid w:val="00AE352C"/>
    <w:rsid w:val="00AE37D2"/>
    <w:rsid w:val="00AE3F3A"/>
    <w:rsid w:val="00AE42CE"/>
    <w:rsid w:val="00AE4485"/>
    <w:rsid w:val="00AE473C"/>
    <w:rsid w:val="00AE4ACA"/>
    <w:rsid w:val="00AE4B32"/>
    <w:rsid w:val="00AE4DE5"/>
    <w:rsid w:val="00AE519F"/>
    <w:rsid w:val="00AE5955"/>
    <w:rsid w:val="00AE5C58"/>
    <w:rsid w:val="00AE602D"/>
    <w:rsid w:val="00AE6193"/>
    <w:rsid w:val="00AE66F3"/>
    <w:rsid w:val="00AE6B0B"/>
    <w:rsid w:val="00AE7064"/>
    <w:rsid w:val="00AE79CA"/>
    <w:rsid w:val="00AE7E3C"/>
    <w:rsid w:val="00AF0080"/>
    <w:rsid w:val="00AF04B5"/>
    <w:rsid w:val="00AF0745"/>
    <w:rsid w:val="00AF1A50"/>
    <w:rsid w:val="00AF4782"/>
    <w:rsid w:val="00AF48DD"/>
    <w:rsid w:val="00AF4D95"/>
    <w:rsid w:val="00AF4DBB"/>
    <w:rsid w:val="00AF5D0F"/>
    <w:rsid w:val="00AF5D58"/>
    <w:rsid w:val="00AF608B"/>
    <w:rsid w:val="00AF76E1"/>
    <w:rsid w:val="00AF7B8F"/>
    <w:rsid w:val="00B00659"/>
    <w:rsid w:val="00B00AE8"/>
    <w:rsid w:val="00B00C86"/>
    <w:rsid w:val="00B01305"/>
    <w:rsid w:val="00B01750"/>
    <w:rsid w:val="00B033C2"/>
    <w:rsid w:val="00B0553E"/>
    <w:rsid w:val="00B05B8B"/>
    <w:rsid w:val="00B05B9E"/>
    <w:rsid w:val="00B060A1"/>
    <w:rsid w:val="00B06526"/>
    <w:rsid w:val="00B06A41"/>
    <w:rsid w:val="00B06A85"/>
    <w:rsid w:val="00B06ED5"/>
    <w:rsid w:val="00B07E13"/>
    <w:rsid w:val="00B07E25"/>
    <w:rsid w:val="00B07F51"/>
    <w:rsid w:val="00B1050C"/>
    <w:rsid w:val="00B11A9F"/>
    <w:rsid w:val="00B11B5F"/>
    <w:rsid w:val="00B11C46"/>
    <w:rsid w:val="00B12E98"/>
    <w:rsid w:val="00B1329C"/>
    <w:rsid w:val="00B133E7"/>
    <w:rsid w:val="00B143EC"/>
    <w:rsid w:val="00B15507"/>
    <w:rsid w:val="00B15ADB"/>
    <w:rsid w:val="00B168C5"/>
    <w:rsid w:val="00B16E89"/>
    <w:rsid w:val="00B17794"/>
    <w:rsid w:val="00B217C5"/>
    <w:rsid w:val="00B22250"/>
    <w:rsid w:val="00B226C5"/>
    <w:rsid w:val="00B227A1"/>
    <w:rsid w:val="00B2345A"/>
    <w:rsid w:val="00B236B5"/>
    <w:rsid w:val="00B25166"/>
    <w:rsid w:val="00B26632"/>
    <w:rsid w:val="00B2757A"/>
    <w:rsid w:val="00B275EE"/>
    <w:rsid w:val="00B27837"/>
    <w:rsid w:val="00B27E3D"/>
    <w:rsid w:val="00B30D4B"/>
    <w:rsid w:val="00B30DB1"/>
    <w:rsid w:val="00B315C4"/>
    <w:rsid w:val="00B32344"/>
    <w:rsid w:val="00B32962"/>
    <w:rsid w:val="00B33D11"/>
    <w:rsid w:val="00B344F8"/>
    <w:rsid w:val="00B34C8D"/>
    <w:rsid w:val="00B34D7F"/>
    <w:rsid w:val="00B355BC"/>
    <w:rsid w:val="00B358CB"/>
    <w:rsid w:val="00B3648D"/>
    <w:rsid w:val="00B40AB2"/>
    <w:rsid w:val="00B41601"/>
    <w:rsid w:val="00B41F27"/>
    <w:rsid w:val="00B4220A"/>
    <w:rsid w:val="00B42C10"/>
    <w:rsid w:val="00B433FA"/>
    <w:rsid w:val="00B43976"/>
    <w:rsid w:val="00B43FE0"/>
    <w:rsid w:val="00B44E3E"/>
    <w:rsid w:val="00B45555"/>
    <w:rsid w:val="00B45E53"/>
    <w:rsid w:val="00B46F80"/>
    <w:rsid w:val="00B47556"/>
    <w:rsid w:val="00B47600"/>
    <w:rsid w:val="00B47AD9"/>
    <w:rsid w:val="00B500FA"/>
    <w:rsid w:val="00B50A9F"/>
    <w:rsid w:val="00B520A7"/>
    <w:rsid w:val="00B52626"/>
    <w:rsid w:val="00B535D7"/>
    <w:rsid w:val="00B53754"/>
    <w:rsid w:val="00B53895"/>
    <w:rsid w:val="00B53DFC"/>
    <w:rsid w:val="00B54037"/>
    <w:rsid w:val="00B542CD"/>
    <w:rsid w:val="00B543AD"/>
    <w:rsid w:val="00B54494"/>
    <w:rsid w:val="00B54690"/>
    <w:rsid w:val="00B54781"/>
    <w:rsid w:val="00B54BE1"/>
    <w:rsid w:val="00B55C0F"/>
    <w:rsid w:val="00B55CA0"/>
    <w:rsid w:val="00B5631B"/>
    <w:rsid w:val="00B57C7B"/>
    <w:rsid w:val="00B607C6"/>
    <w:rsid w:val="00B6090D"/>
    <w:rsid w:val="00B626A1"/>
    <w:rsid w:val="00B629B5"/>
    <w:rsid w:val="00B62F30"/>
    <w:rsid w:val="00B632F4"/>
    <w:rsid w:val="00B63C72"/>
    <w:rsid w:val="00B63F6C"/>
    <w:rsid w:val="00B641EF"/>
    <w:rsid w:val="00B6425D"/>
    <w:rsid w:val="00B64B5D"/>
    <w:rsid w:val="00B64BAE"/>
    <w:rsid w:val="00B65591"/>
    <w:rsid w:val="00B65596"/>
    <w:rsid w:val="00B65C6B"/>
    <w:rsid w:val="00B66C3D"/>
    <w:rsid w:val="00B67EBD"/>
    <w:rsid w:val="00B67F66"/>
    <w:rsid w:val="00B703E2"/>
    <w:rsid w:val="00B70955"/>
    <w:rsid w:val="00B73443"/>
    <w:rsid w:val="00B73A98"/>
    <w:rsid w:val="00B742D7"/>
    <w:rsid w:val="00B74B3F"/>
    <w:rsid w:val="00B74EA1"/>
    <w:rsid w:val="00B74FE6"/>
    <w:rsid w:val="00B75C6F"/>
    <w:rsid w:val="00B77047"/>
    <w:rsid w:val="00B77313"/>
    <w:rsid w:val="00B77ABA"/>
    <w:rsid w:val="00B77C66"/>
    <w:rsid w:val="00B800BA"/>
    <w:rsid w:val="00B81CBD"/>
    <w:rsid w:val="00B82356"/>
    <w:rsid w:val="00B83709"/>
    <w:rsid w:val="00B83A4E"/>
    <w:rsid w:val="00B84573"/>
    <w:rsid w:val="00B84986"/>
    <w:rsid w:val="00B876A3"/>
    <w:rsid w:val="00B878C5"/>
    <w:rsid w:val="00B9023D"/>
    <w:rsid w:val="00B90440"/>
    <w:rsid w:val="00B90C60"/>
    <w:rsid w:val="00B90E67"/>
    <w:rsid w:val="00B90FC8"/>
    <w:rsid w:val="00B9109F"/>
    <w:rsid w:val="00B925A4"/>
    <w:rsid w:val="00B927B1"/>
    <w:rsid w:val="00B92BD6"/>
    <w:rsid w:val="00B93960"/>
    <w:rsid w:val="00B94066"/>
    <w:rsid w:val="00B948E4"/>
    <w:rsid w:val="00B94B68"/>
    <w:rsid w:val="00B958E3"/>
    <w:rsid w:val="00BA0648"/>
    <w:rsid w:val="00BA130C"/>
    <w:rsid w:val="00BA186C"/>
    <w:rsid w:val="00BA18CA"/>
    <w:rsid w:val="00BA1A3A"/>
    <w:rsid w:val="00BA1CBB"/>
    <w:rsid w:val="00BA2021"/>
    <w:rsid w:val="00BA2C21"/>
    <w:rsid w:val="00BA30E1"/>
    <w:rsid w:val="00BA47B6"/>
    <w:rsid w:val="00BA4CE6"/>
    <w:rsid w:val="00BA5254"/>
    <w:rsid w:val="00BA5C74"/>
    <w:rsid w:val="00BA5D48"/>
    <w:rsid w:val="00BA62A9"/>
    <w:rsid w:val="00BA6326"/>
    <w:rsid w:val="00BA7D8F"/>
    <w:rsid w:val="00BB02AD"/>
    <w:rsid w:val="00BB0E65"/>
    <w:rsid w:val="00BB1A62"/>
    <w:rsid w:val="00BB1BF5"/>
    <w:rsid w:val="00BB23BF"/>
    <w:rsid w:val="00BB2B60"/>
    <w:rsid w:val="00BB31B2"/>
    <w:rsid w:val="00BB40E3"/>
    <w:rsid w:val="00BB455E"/>
    <w:rsid w:val="00BB4699"/>
    <w:rsid w:val="00BB6090"/>
    <w:rsid w:val="00BB62B4"/>
    <w:rsid w:val="00BB62E8"/>
    <w:rsid w:val="00BB7A12"/>
    <w:rsid w:val="00BC036E"/>
    <w:rsid w:val="00BC03B1"/>
    <w:rsid w:val="00BC070E"/>
    <w:rsid w:val="00BC0B00"/>
    <w:rsid w:val="00BC0EB7"/>
    <w:rsid w:val="00BC0F5C"/>
    <w:rsid w:val="00BC1897"/>
    <w:rsid w:val="00BC19AB"/>
    <w:rsid w:val="00BC1B1A"/>
    <w:rsid w:val="00BC1E6E"/>
    <w:rsid w:val="00BC22D3"/>
    <w:rsid w:val="00BC31B6"/>
    <w:rsid w:val="00BC3745"/>
    <w:rsid w:val="00BC3D70"/>
    <w:rsid w:val="00BC407A"/>
    <w:rsid w:val="00BC4406"/>
    <w:rsid w:val="00BC45FD"/>
    <w:rsid w:val="00BC4610"/>
    <w:rsid w:val="00BC4D49"/>
    <w:rsid w:val="00BC51B2"/>
    <w:rsid w:val="00BC5995"/>
    <w:rsid w:val="00BC5C42"/>
    <w:rsid w:val="00BC60B4"/>
    <w:rsid w:val="00BC6F8B"/>
    <w:rsid w:val="00BC792D"/>
    <w:rsid w:val="00BC7B8A"/>
    <w:rsid w:val="00BD0180"/>
    <w:rsid w:val="00BD0AC6"/>
    <w:rsid w:val="00BD0CF0"/>
    <w:rsid w:val="00BD1985"/>
    <w:rsid w:val="00BD1B36"/>
    <w:rsid w:val="00BD2DE1"/>
    <w:rsid w:val="00BD39EB"/>
    <w:rsid w:val="00BD3AED"/>
    <w:rsid w:val="00BD404E"/>
    <w:rsid w:val="00BD45EF"/>
    <w:rsid w:val="00BD472B"/>
    <w:rsid w:val="00BD493A"/>
    <w:rsid w:val="00BD4D0E"/>
    <w:rsid w:val="00BD4DFF"/>
    <w:rsid w:val="00BD5878"/>
    <w:rsid w:val="00BD5D06"/>
    <w:rsid w:val="00BD61FA"/>
    <w:rsid w:val="00BD7713"/>
    <w:rsid w:val="00BD7C78"/>
    <w:rsid w:val="00BE140D"/>
    <w:rsid w:val="00BE19BB"/>
    <w:rsid w:val="00BE1E52"/>
    <w:rsid w:val="00BE5CAC"/>
    <w:rsid w:val="00BE70B7"/>
    <w:rsid w:val="00BE72CF"/>
    <w:rsid w:val="00BF0927"/>
    <w:rsid w:val="00BF12DF"/>
    <w:rsid w:val="00BF14DC"/>
    <w:rsid w:val="00BF1BD4"/>
    <w:rsid w:val="00BF21D5"/>
    <w:rsid w:val="00BF235E"/>
    <w:rsid w:val="00BF280C"/>
    <w:rsid w:val="00BF2D55"/>
    <w:rsid w:val="00BF3D95"/>
    <w:rsid w:val="00BF42AE"/>
    <w:rsid w:val="00BF4BD6"/>
    <w:rsid w:val="00BF542E"/>
    <w:rsid w:val="00BF5C6D"/>
    <w:rsid w:val="00BF69C1"/>
    <w:rsid w:val="00BF6C36"/>
    <w:rsid w:val="00BF7A67"/>
    <w:rsid w:val="00BF7EE7"/>
    <w:rsid w:val="00C00B4F"/>
    <w:rsid w:val="00C01099"/>
    <w:rsid w:val="00C0143B"/>
    <w:rsid w:val="00C01E6F"/>
    <w:rsid w:val="00C02039"/>
    <w:rsid w:val="00C020B6"/>
    <w:rsid w:val="00C025ED"/>
    <w:rsid w:val="00C0288D"/>
    <w:rsid w:val="00C03ECA"/>
    <w:rsid w:val="00C04B0F"/>
    <w:rsid w:val="00C05288"/>
    <w:rsid w:val="00C05E34"/>
    <w:rsid w:val="00C0699A"/>
    <w:rsid w:val="00C073B1"/>
    <w:rsid w:val="00C07452"/>
    <w:rsid w:val="00C07466"/>
    <w:rsid w:val="00C075E2"/>
    <w:rsid w:val="00C078E3"/>
    <w:rsid w:val="00C07A1A"/>
    <w:rsid w:val="00C07BAC"/>
    <w:rsid w:val="00C101FD"/>
    <w:rsid w:val="00C1087C"/>
    <w:rsid w:val="00C10B7C"/>
    <w:rsid w:val="00C10F0F"/>
    <w:rsid w:val="00C11471"/>
    <w:rsid w:val="00C117C6"/>
    <w:rsid w:val="00C123EB"/>
    <w:rsid w:val="00C130D3"/>
    <w:rsid w:val="00C1340F"/>
    <w:rsid w:val="00C1391E"/>
    <w:rsid w:val="00C14F33"/>
    <w:rsid w:val="00C15070"/>
    <w:rsid w:val="00C16284"/>
    <w:rsid w:val="00C1635B"/>
    <w:rsid w:val="00C17627"/>
    <w:rsid w:val="00C17FC2"/>
    <w:rsid w:val="00C202CF"/>
    <w:rsid w:val="00C20871"/>
    <w:rsid w:val="00C20DD8"/>
    <w:rsid w:val="00C2109A"/>
    <w:rsid w:val="00C215CE"/>
    <w:rsid w:val="00C21921"/>
    <w:rsid w:val="00C22EAC"/>
    <w:rsid w:val="00C24030"/>
    <w:rsid w:val="00C24716"/>
    <w:rsid w:val="00C249F8"/>
    <w:rsid w:val="00C25049"/>
    <w:rsid w:val="00C252BD"/>
    <w:rsid w:val="00C255D8"/>
    <w:rsid w:val="00C25827"/>
    <w:rsid w:val="00C25922"/>
    <w:rsid w:val="00C260C2"/>
    <w:rsid w:val="00C26594"/>
    <w:rsid w:val="00C26897"/>
    <w:rsid w:val="00C27341"/>
    <w:rsid w:val="00C27D21"/>
    <w:rsid w:val="00C305FF"/>
    <w:rsid w:val="00C30944"/>
    <w:rsid w:val="00C309E1"/>
    <w:rsid w:val="00C313BA"/>
    <w:rsid w:val="00C318D9"/>
    <w:rsid w:val="00C31DA7"/>
    <w:rsid w:val="00C32DE1"/>
    <w:rsid w:val="00C33201"/>
    <w:rsid w:val="00C344A2"/>
    <w:rsid w:val="00C34B33"/>
    <w:rsid w:val="00C3569D"/>
    <w:rsid w:val="00C357F3"/>
    <w:rsid w:val="00C35C1F"/>
    <w:rsid w:val="00C35CBC"/>
    <w:rsid w:val="00C35F55"/>
    <w:rsid w:val="00C3676F"/>
    <w:rsid w:val="00C36D9D"/>
    <w:rsid w:val="00C37348"/>
    <w:rsid w:val="00C37B42"/>
    <w:rsid w:val="00C40478"/>
    <w:rsid w:val="00C40AFF"/>
    <w:rsid w:val="00C4100E"/>
    <w:rsid w:val="00C41384"/>
    <w:rsid w:val="00C4162B"/>
    <w:rsid w:val="00C41DA9"/>
    <w:rsid w:val="00C4215D"/>
    <w:rsid w:val="00C42492"/>
    <w:rsid w:val="00C42DD9"/>
    <w:rsid w:val="00C43A74"/>
    <w:rsid w:val="00C43B8A"/>
    <w:rsid w:val="00C43CFF"/>
    <w:rsid w:val="00C441E8"/>
    <w:rsid w:val="00C4666A"/>
    <w:rsid w:val="00C4677F"/>
    <w:rsid w:val="00C477C3"/>
    <w:rsid w:val="00C47E29"/>
    <w:rsid w:val="00C506B3"/>
    <w:rsid w:val="00C51CC0"/>
    <w:rsid w:val="00C51EAA"/>
    <w:rsid w:val="00C52919"/>
    <w:rsid w:val="00C52DAF"/>
    <w:rsid w:val="00C53F2B"/>
    <w:rsid w:val="00C54066"/>
    <w:rsid w:val="00C54345"/>
    <w:rsid w:val="00C558FC"/>
    <w:rsid w:val="00C56038"/>
    <w:rsid w:val="00C56FA6"/>
    <w:rsid w:val="00C573AB"/>
    <w:rsid w:val="00C57E2D"/>
    <w:rsid w:val="00C605D6"/>
    <w:rsid w:val="00C60B98"/>
    <w:rsid w:val="00C61961"/>
    <w:rsid w:val="00C61ABC"/>
    <w:rsid w:val="00C61F09"/>
    <w:rsid w:val="00C62D38"/>
    <w:rsid w:val="00C63915"/>
    <w:rsid w:val="00C643BD"/>
    <w:rsid w:val="00C64B21"/>
    <w:rsid w:val="00C651D0"/>
    <w:rsid w:val="00C65C1E"/>
    <w:rsid w:val="00C672A1"/>
    <w:rsid w:val="00C678ED"/>
    <w:rsid w:val="00C71C4D"/>
    <w:rsid w:val="00C71D1F"/>
    <w:rsid w:val="00C7245F"/>
    <w:rsid w:val="00C7597D"/>
    <w:rsid w:val="00C76229"/>
    <w:rsid w:val="00C76678"/>
    <w:rsid w:val="00C76C63"/>
    <w:rsid w:val="00C77DB7"/>
    <w:rsid w:val="00C80654"/>
    <w:rsid w:val="00C829B2"/>
    <w:rsid w:val="00C83055"/>
    <w:rsid w:val="00C839F5"/>
    <w:rsid w:val="00C842C8"/>
    <w:rsid w:val="00C8431B"/>
    <w:rsid w:val="00C84DDF"/>
    <w:rsid w:val="00C85208"/>
    <w:rsid w:val="00C86637"/>
    <w:rsid w:val="00C86909"/>
    <w:rsid w:val="00C86FE9"/>
    <w:rsid w:val="00C87026"/>
    <w:rsid w:val="00C87323"/>
    <w:rsid w:val="00C87564"/>
    <w:rsid w:val="00C901D2"/>
    <w:rsid w:val="00C90B94"/>
    <w:rsid w:val="00C9179B"/>
    <w:rsid w:val="00C91CD3"/>
    <w:rsid w:val="00C91ED2"/>
    <w:rsid w:val="00C921FE"/>
    <w:rsid w:val="00C922F8"/>
    <w:rsid w:val="00C92EF3"/>
    <w:rsid w:val="00C93236"/>
    <w:rsid w:val="00C93B53"/>
    <w:rsid w:val="00C95002"/>
    <w:rsid w:val="00C953C7"/>
    <w:rsid w:val="00C95DC9"/>
    <w:rsid w:val="00C95ECB"/>
    <w:rsid w:val="00C964FE"/>
    <w:rsid w:val="00C97A4A"/>
    <w:rsid w:val="00CA01E5"/>
    <w:rsid w:val="00CA06A8"/>
    <w:rsid w:val="00CA08BD"/>
    <w:rsid w:val="00CA180B"/>
    <w:rsid w:val="00CA24D0"/>
    <w:rsid w:val="00CA3404"/>
    <w:rsid w:val="00CA46B0"/>
    <w:rsid w:val="00CA47D9"/>
    <w:rsid w:val="00CA6422"/>
    <w:rsid w:val="00CA7E89"/>
    <w:rsid w:val="00CA7EC4"/>
    <w:rsid w:val="00CB0582"/>
    <w:rsid w:val="00CB09CB"/>
    <w:rsid w:val="00CB0FFA"/>
    <w:rsid w:val="00CB1FE5"/>
    <w:rsid w:val="00CB212F"/>
    <w:rsid w:val="00CB2200"/>
    <w:rsid w:val="00CB2B6C"/>
    <w:rsid w:val="00CB3CD3"/>
    <w:rsid w:val="00CB4171"/>
    <w:rsid w:val="00CB42B3"/>
    <w:rsid w:val="00CB5CB0"/>
    <w:rsid w:val="00CB65F1"/>
    <w:rsid w:val="00CB745B"/>
    <w:rsid w:val="00CC08F5"/>
    <w:rsid w:val="00CC1372"/>
    <w:rsid w:val="00CC1ABE"/>
    <w:rsid w:val="00CC23F7"/>
    <w:rsid w:val="00CC240F"/>
    <w:rsid w:val="00CC24EE"/>
    <w:rsid w:val="00CC2B8E"/>
    <w:rsid w:val="00CC394F"/>
    <w:rsid w:val="00CC3CD3"/>
    <w:rsid w:val="00CC4276"/>
    <w:rsid w:val="00CC4297"/>
    <w:rsid w:val="00CC4984"/>
    <w:rsid w:val="00CC5105"/>
    <w:rsid w:val="00CC6151"/>
    <w:rsid w:val="00CC62FA"/>
    <w:rsid w:val="00CC681C"/>
    <w:rsid w:val="00CC6872"/>
    <w:rsid w:val="00CC734F"/>
    <w:rsid w:val="00CD0080"/>
    <w:rsid w:val="00CD03CA"/>
    <w:rsid w:val="00CD0B91"/>
    <w:rsid w:val="00CD0D37"/>
    <w:rsid w:val="00CD1723"/>
    <w:rsid w:val="00CD301C"/>
    <w:rsid w:val="00CD4167"/>
    <w:rsid w:val="00CD43A0"/>
    <w:rsid w:val="00CD4611"/>
    <w:rsid w:val="00CD466A"/>
    <w:rsid w:val="00CD4ED0"/>
    <w:rsid w:val="00CD4ED3"/>
    <w:rsid w:val="00CD5248"/>
    <w:rsid w:val="00CD5504"/>
    <w:rsid w:val="00CD5C74"/>
    <w:rsid w:val="00CD5D75"/>
    <w:rsid w:val="00CD6207"/>
    <w:rsid w:val="00CD7604"/>
    <w:rsid w:val="00CE1B0A"/>
    <w:rsid w:val="00CE27B0"/>
    <w:rsid w:val="00CE2FAB"/>
    <w:rsid w:val="00CE3A77"/>
    <w:rsid w:val="00CE3BB4"/>
    <w:rsid w:val="00CE5DB2"/>
    <w:rsid w:val="00CE6791"/>
    <w:rsid w:val="00CE6F5F"/>
    <w:rsid w:val="00CE78AA"/>
    <w:rsid w:val="00CF0103"/>
    <w:rsid w:val="00CF1032"/>
    <w:rsid w:val="00CF1185"/>
    <w:rsid w:val="00CF1B7E"/>
    <w:rsid w:val="00CF3005"/>
    <w:rsid w:val="00CF304F"/>
    <w:rsid w:val="00CF3225"/>
    <w:rsid w:val="00CF4604"/>
    <w:rsid w:val="00CF4AA2"/>
    <w:rsid w:val="00CF51B1"/>
    <w:rsid w:val="00CF56DC"/>
    <w:rsid w:val="00CF5F6A"/>
    <w:rsid w:val="00CF6087"/>
    <w:rsid w:val="00CF690F"/>
    <w:rsid w:val="00CF702C"/>
    <w:rsid w:val="00CF7044"/>
    <w:rsid w:val="00D016BF"/>
    <w:rsid w:val="00D018A6"/>
    <w:rsid w:val="00D01CA2"/>
    <w:rsid w:val="00D02978"/>
    <w:rsid w:val="00D02B8E"/>
    <w:rsid w:val="00D033DF"/>
    <w:rsid w:val="00D03645"/>
    <w:rsid w:val="00D03DB9"/>
    <w:rsid w:val="00D04006"/>
    <w:rsid w:val="00D04885"/>
    <w:rsid w:val="00D05FCC"/>
    <w:rsid w:val="00D065C1"/>
    <w:rsid w:val="00D06DDB"/>
    <w:rsid w:val="00D07188"/>
    <w:rsid w:val="00D100AB"/>
    <w:rsid w:val="00D111C0"/>
    <w:rsid w:val="00D11C54"/>
    <w:rsid w:val="00D11C81"/>
    <w:rsid w:val="00D1277A"/>
    <w:rsid w:val="00D12DE5"/>
    <w:rsid w:val="00D12DF5"/>
    <w:rsid w:val="00D12F82"/>
    <w:rsid w:val="00D130EC"/>
    <w:rsid w:val="00D14075"/>
    <w:rsid w:val="00D14710"/>
    <w:rsid w:val="00D14A36"/>
    <w:rsid w:val="00D14A6F"/>
    <w:rsid w:val="00D14DFE"/>
    <w:rsid w:val="00D164AD"/>
    <w:rsid w:val="00D1684E"/>
    <w:rsid w:val="00D17418"/>
    <w:rsid w:val="00D17A11"/>
    <w:rsid w:val="00D20A7F"/>
    <w:rsid w:val="00D20F18"/>
    <w:rsid w:val="00D22478"/>
    <w:rsid w:val="00D22BFD"/>
    <w:rsid w:val="00D22ECF"/>
    <w:rsid w:val="00D2513E"/>
    <w:rsid w:val="00D25B77"/>
    <w:rsid w:val="00D25DA8"/>
    <w:rsid w:val="00D265B6"/>
    <w:rsid w:val="00D268A4"/>
    <w:rsid w:val="00D26E13"/>
    <w:rsid w:val="00D27244"/>
    <w:rsid w:val="00D274B8"/>
    <w:rsid w:val="00D314F3"/>
    <w:rsid w:val="00D31DB3"/>
    <w:rsid w:val="00D32590"/>
    <w:rsid w:val="00D3284A"/>
    <w:rsid w:val="00D339A1"/>
    <w:rsid w:val="00D33B6E"/>
    <w:rsid w:val="00D33C69"/>
    <w:rsid w:val="00D35BE1"/>
    <w:rsid w:val="00D35C1C"/>
    <w:rsid w:val="00D36D89"/>
    <w:rsid w:val="00D3758B"/>
    <w:rsid w:val="00D376BD"/>
    <w:rsid w:val="00D37B77"/>
    <w:rsid w:val="00D37C8D"/>
    <w:rsid w:val="00D37D35"/>
    <w:rsid w:val="00D40511"/>
    <w:rsid w:val="00D40B3D"/>
    <w:rsid w:val="00D40ED1"/>
    <w:rsid w:val="00D41035"/>
    <w:rsid w:val="00D412CB"/>
    <w:rsid w:val="00D4149F"/>
    <w:rsid w:val="00D42ACD"/>
    <w:rsid w:val="00D430A9"/>
    <w:rsid w:val="00D432EB"/>
    <w:rsid w:val="00D43B22"/>
    <w:rsid w:val="00D44FEA"/>
    <w:rsid w:val="00D457BB"/>
    <w:rsid w:val="00D45E8D"/>
    <w:rsid w:val="00D465B2"/>
    <w:rsid w:val="00D4744A"/>
    <w:rsid w:val="00D47AC0"/>
    <w:rsid w:val="00D47D9C"/>
    <w:rsid w:val="00D504EF"/>
    <w:rsid w:val="00D506B7"/>
    <w:rsid w:val="00D50C7E"/>
    <w:rsid w:val="00D51C33"/>
    <w:rsid w:val="00D5226E"/>
    <w:rsid w:val="00D52816"/>
    <w:rsid w:val="00D52963"/>
    <w:rsid w:val="00D52A49"/>
    <w:rsid w:val="00D52C8B"/>
    <w:rsid w:val="00D52EAB"/>
    <w:rsid w:val="00D5333C"/>
    <w:rsid w:val="00D542FD"/>
    <w:rsid w:val="00D54FC8"/>
    <w:rsid w:val="00D553F0"/>
    <w:rsid w:val="00D55E13"/>
    <w:rsid w:val="00D56294"/>
    <w:rsid w:val="00D576B1"/>
    <w:rsid w:val="00D57751"/>
    <w:rsid w:val="00D6012F"/>
    <w:rsid w:val="00D60D73"/>
    <w:rsid w:val="00D6169E"/>
    <w:rsid w:val="00D61722"/>
    <w:rsid w:val="00D620C9"/>
    <w:rsid w:val="00D627B1"/>
    <w:rsid w:val="00D629BE"/>
    <w:rsid w:val="00D6331B"/>
    <w:rsid w:val="00D6388C"/>
    <w:rsid w:val="00D63B19"/>
    <w:rsid w:val="00D63C3E"/>
    <w:rsid w:val="00D63F7C"/>
    <w:rsid w:val="00D648A7"/>
    <w:rsid w:val="00D64957"/>
    <w:rsid w:val="00D64FF0"/>
    <w:rsid w:val="00D65565"/>
    <w:rsid w:val="00D65F0B"/>
    <w:rsid w:val="00D668DA"/>
    <w:rsid w:val="00D67DF3"/>
    <w:rsid w:val="00D67FF7"/>
    <w:rsid w:val="00D70446"/>
    <w:rsid w:val="00D7230A"/>
    <w:rsid w:val="00D72407"/>
    <w:rsid w:val="00D72631"/>
    <w:rsid w:val="00D72A03"/>
    <w:rsid w:val="00D75322"/>
    <w:rsid w:val="00D75CBE"/>
    <w:rsid w:val="00D75FCE"/>
    <w:rsid w:val="00D76641"/>
    <w:rsid w:val="00D7687B"/>
    <w:rsid w:val="00D773E0"/>
    <w:rsid w:val="00D776D4"/>
    <w:rsid w:val="00D803B3"/>
    <w:rsid w:val="00D8102D"/>
    <w:rsid w:val="00D81195"/>
    <w:rsid w:val="00D817E6"/>
    <w:rsid w:val="00D8187A"/>
    <w:rsid w:val="00D81A1F"/>
    <w:rsid w:val="00D82222"/>
    <w:rsid w:val="00D822D6"/>
    <w:rsid w:val="00D82733"/>
    <w:rsid w:val="00D82DB3"/>
    <w:rsid w:val="00D83C78"/>
    <w:rsid w:val="00D840A4"/>
    <w:rsid w:val="00D84387"/>
    <w:rsid w:val="00D845EE"/>
    <w:rsid w:val="00D8488D"/>
    <w:rsid w:val="00D8489A"/>
    <w:rsid w:val="00D84AD9"/>
    <w:rsid w:val="00D85561"/>
    <w:rsid w:val="00D86BB7"/>
    <w:rsid w:val="00D86E50"/>
    <w:rsid w:val="00D87645"/>
    <w:rsid w:val="00D8797A"/>
    <w:rsid w:val="00D87C9B"/>
    <w:rsid w:val="00D9044A"/>
    <w:rsid w:val="00D90E21"/>
    <w:rsid w:val="00D91ADC"/>
    <w:rsid w:val="00D929DA"/>
    <w:rsid w:val="00D92C94"/>
    <w:rsid w:val="00D93D60"/>
    <w:rsid w:val="00D949D7"/>
    <w:rsid w:val="00D958F6"/>
    <w:rsid w:val="00D9633E"/>
    <w:rsid w:val="00D97861"/>
    <w:rsid w:val="00D97DD0"/>
    <w:rsid w:val="00DA0403"/>
    <w:rsid w:val="00DA08B9"/>
    <w:rsid w:val="00DA099A"/>
    <w:rsid w:val="00DA11D2"/>
    <w:rsid w:val="00DA11D3"/>
    <w:rsid w:val="00DA2004"/>
    <w:rsid w:val="00DA2835"/>
    <w:rsid w:val="00DA2D96"/>
    <w:rsid w:val="00DA2E32"/>
    <w:rsid w:val="00DA30F3"/>
    <w:rsid w:val="00DA31DD"/>
    <w:rsid w:val="00DA36F1"/>
    <w:rsid w:val="00DA3C71"/>
    <w:rsid w:val="00DA44F7"/>
    <w:rsid w:val="00DA470F"/>
    <w:rsid w:val="00DA4AC7"/>
    <w:rsid w:val="00DA4B6E"/>
    <w:rsid w:val="00DA4CA7"/>
    <w:rsid w:val="00DA55A3"/>
    <w:rsid w:val="00DA611B"/>
    <w:rsid w:val="00DA7188"/>
    <w:rsid w:val="00DA7317"/>
    <w:rsid w:val="00DA7760"/>
    <w:rsid w:val="00DA7BFE"/>
    <w:rsid w:val="00DB0823"/>
    <w:rsid w:val="00DB107B"/>
    <w:rsid w:val="00DB3AD9"/>
    <w:rsid w:val="00DB3E09"/>
    <w:rsid w:val="00DB6201"/>
    <w:rsid w:val="00DB6E71"/>
    <w:rsid w:val="00DB6F49"/>
    <w:rsid w:val="00DB79E4"/>
    <w:rsid w:val="00DC0011"/>
    <w:rsid w:val="00DC03F8"/>
    <w:rsid w:val="00DC0674"/>
    <w:rsid w:val="00DC0B96"/>
    <w:rsid w:val="00DC13B6"/>
    <w:rsid w:val="00DC144D"/>
    <w:rsid w:val="00DC16CB"/>
    <w:rsid w:val="00DC1985"/>
    <w:rsid w:val="00DC1EC8"/>
    <w:rsid w:val="00DC24EE"/>
    <w:rsid w:val="00DC2A9D"/>
    <w:rsid w:val="00DC330D"/>
    <w:rsid w:val="00DC3768"/>
    <w:rsid w:val="00DC4B03"/>
    <w:rsid w:val="00DC516D"/>
    <w:rsid w:val="00DC5700"/>
    <w:rsid w:val="00DC6306"/>
    <w:rsid w:val="00DC67F2"/>
    <w:rsid w:val="00DC69AF"/>
    <w:rsid w:val="00DC6A47"/>
    <w:rsid w:val="00DC78A1"/>
    <w:rsid w:val="00DC7CBF"/>
    <w:rsid w:val="00DD0966"/>
    <w:rsid w:val="00DD154C"/>
    <w:rsid w:val="00DD210F"/>
    <w:rsid w:val="00DD2B75"/>
    <w:rsid w:val="00DD3C88"/>
    <w:rsid w:val="00DD44DA"/>
    <w:rsid w:val="00DD568F"/>
    <w:rsid w:val="00DD57D5"/>
    <w:rsid w:val="00DD5CF6"/>
    <w:rsid w:val="00DD5D15"/>
    <w:rsid w:val="00DD6299"/>
    <w:rsid w:val="00DD6473"/>
    <w:rsid w:val="00DD650A"/>
    <w:rsid w:val="00DD6996"/>
    <w:rsid w:val="00DD6A3C"/>
    <w:rsid w:val="00DD6CE9"/>
    <w:rsid w:val="00DD6E31"/>
    <w:rsid w:val="00DD6E83"/>
    <w:rsid w:val="00DD770C"/>
    <w:rsid w:val="00DE07E3"/>
    <w:rsid w:val="00DE1A63"/>
    <w:rsid w:val="00DE1F7D"/>
    <w:rsid w:val="00DE210B"/>
    <w:rsid w:val="00DE2366"/>
    <w:rsid w:val="00DE27AB"/>
    <w:rsid w:val="00DE369A"/>
    <w:rsid w:val="00DE3A29"/>
    <w:rsid w:val="00DE42EF"/>
    <w:rsid w:val="00DE4B5D"/>
    <w:rsid w:val="00DE4C2A"/>
    <w:rsid w:val="00DE4EB0"/>
    <w:rsid w:val="00DE52B3"/>
    <w:rsid w:val="00DE57B9"/>
    <w:rsid w:val="00DE58E8"/>
    <w:rsid w:val="00DE7B34"/>
    <w:rsid w:val="00DE7E19"/>
    <w:rsid w:val="00DF1A72"/>
    <w:rsid w:val="00DF22C3"/>
    <w:rsid w:val="00DF249D"/>
    <w:rsid w:val="00DF3143"/>
    <w:rsid w:val="00DF317F"/>
    <w:rsid w:val="00DF39DE"/>
    <w:rsid w:val="00DF5F57"/>
    <w:rsid w:val="00DF6462"/>
    <w:rsid w:val="00DF6D00"/>
    <w:rsid w:val="00DF6E15"/>
    <w:rsid w:val="00DF76F2"/>
    <w:rsid w:val="00E01D75"/>
    <w:rsid w:val="00E029D1"/>
    <w:rsid w:val="00E03131"/>
    <w:rsid w:val="00E031A6"/>
    <w:rsid w:val="00E03BB0"/>
    <w:rsid w:val="00E04A52"/>
    <w:rsid w:val="00E050A0"/>
    <w:rsid w:val="00E05A12"/>
    <w:rsid w:val="00E06533"/>
    <w:rsid w:val="00E06AF9"/>
    <w:rsid w:val="00E06EE3"/>
    <w:rsid w:val="00E07202"/>
    <w:rsid w:val="00E07911"/>
    <w:rsid w:val="00E07E92"/>
    <w:rsid w:val="00E1001A"/>
    <w:rsid w:val="00E11600"/>
    <w:rsid w:val="00E11E2C"/>
    <w:rsid w:val="00E12250"/>
    <w:rsid w:val="00E1294C"/>
    <w:rsid w:val="00E14380"/>
    <w:rsid w:val="00E146D6"/>
    <w:rsid w:val="00E14C92"/>
    <w:rsid w:val="00E15369"/>
    <w:rsid w:val="00E1544B"/>
    <w:rsid w:val="00E15482"/>
    <w:rsid w:val="00E16795"/>
    <w:rsid w:val="00E16E3D"/>
    <w:rsid w:val="00E17736"/>
    <w:rsid w:val="00E17CAC"/>
    <w:rsid w:val="00E17FE6"/>
    <w:rsid w:val="00E203F2"/>
    <w:rsid w:val="00E215B2"/>
    <w:rsid w:val="00E22973"/>
    <w:rsid w:val="00E22EAE"/>
    <w:rsid w:val="00E2310A"/>
    <w:rsid w:val="00E2320D"/>
    <w:rsid w:val="00E23E47"/>
    <w:rsid w:val="00E23E51"/>
    <w:rsid w:val="00E24933"/>
    <w:rsid w:val="00E24980"/>
    <w:rsid w:val="00E251C9"/>
    <w:rsid w:val="00E25661"/>
    <w:rsid w:val="00E2570E"/>
    <w:rsid w:val="00E25757"/>
    <w:rsid w:val="00E25C70"/>
    <w:rsid w:val="00E261CC"/>
    <w:rsid w:val="00E274A8"/>
    <w:rsid w:val="00E3013D"/>
    <w:rsid w:val="00E3050D"/>
    <w:rsid w:val="00E31683"/>
    <w:rsid w:val="00E3239F"/>
    <w:rsid w:val="00E327E1"/>
    <w:rsid w:val="00E3378A"/>
    <w:rsid w:val="00E345EB"/>
    <w:rsid w:val="00E35218"/>
    <w:rsid w:val="00E356AA"/>
    <w:rsid w:val="00E36247"/>
    <w:rsid w:val="00E36962"/>
    <w:rsid w:val="00E36C56"/>
    <w:rsid w:val="00E37333"/>
    <w:rsid w:val="00E3740E"/>
    <w:rsid w:val="00E37C3D"/>
    <w:rsid w:val="00E4015A"/>
    <w:rsid w:val="00E41616"/>
    <w:rsid w:val="00E41A97"/>
    <w:rsid w:val="00E41ADA"/>
    <w:rsid w:val="00E424D9"/>
    <w:rsid w:val="00E43CE2"/>
    <w:rsid w:val="00E44118"/>
    <w:rsid w:val="00E44812"/>
    <w:rsid w:val="00E44D97"/>
    <w:rsid w:val="00E450F0"/>
    <w:rsid w:val="00E45552"/>
    <w:rsid w:val="00E45747"/>
    <w:rsid w:val="00E472FE"/>
    <w:rsid w:val="00E474D3"/>
    <w:rsid w:val="00E477BA"/>
    <w:rsid w:val="00E479E0"/>
    <w:rsid w:val="00E505EA"/>
    <w:rsid w:val="00E514A1"/>
    <w:rsid w:val="00E51B1A"/>
    <w:rsid w:val="00E51FCF"/>
    <w:rsid w:val="00E52B69"/>
    <w:rsid w:val="00E5344B"/>
    <w:rsid w:val="00E534D2"/>
    <w:rsid w:val="00E53973"/>
    <w:rsid w:val="00E53F4D"/>
    <w:rsid w:val="00E545C0"/>
    <w:rsid w:val="00E5472B"/>
    <w:rsid w:val="00E54B47"/>
    <w:rsid w:val="00E5513D"/>
    <w:rsid w:val="00E55BC9"/>
    <w:rsid w:val="00E568BA"/>
    <w:rsid w:val="00E572AE"/>
    <w:rsid w:val="00E60479"/>
    <w:rsid w:val="00E60A01"/>
    <w:rsid w:val="00E61270"/>
    <w:rsid w:val="00E62284"/>
    <w:rsid w:val="00E633B8"/>
    <w:rsid w:val="00E63A93"/>
    <w:rsid w:val="00E64738"/>
    <w:rsid w:val="00E64964"/>
    <w:rsid w:val="00E64A65"/>
    <w:rsid w:val="00E6581C"/>
    <w:rsid w:val="00E65A28"/>
    <w:rsid w:val="00E66543"/>
    <w:rsid w:val="00E669DC"/>
    <w:rsid w:val="00E671B8"/>
    <w:rsid w:val="00E67267"/>
    <w:rsid w:val="00E67E03"/>
    <w:rsid w:val="00E7031E"/>
    <w:rsid w:val="00E71038"/>
    <w:rsid w:val="00E7106F"/>
    <w:rsid w:val="00E71A73"/>
    <w:rsid w:val="00E724B9"/>
    <w:rsid w:val="00E72F15"/>
    <w:rsid w:val="00E72FB0"/>
    <w:rsid w:val="00E73105"/>
    <w:rsid w:val="00E735D2"/>
    <w:rsid w:val="00E74D27"/>
    <w:rsid w:val="00E74EC3"/>
    <w:rsid w:val="00E75465"/>
    <w:rsid w:val="00E77054"/>
    <w:rsid w:val="00E77114"/>
    <w:rsid w:val="00E772BC"/>
    <w:rsid w:val="00E7742C"/>
    <w:rsid w:val="00E77490"/>
    <w:rsid w:val="00E777F2"/>
    <w:rsid w:val="00E806F1"/>
    <w:rsid w:val="00E8087A"/>
    <w:rsid w:val="00E81867"/>
    <w:rsid w:val="00E81D6A"/>
    <w:rsid w:val="00E81E5E"/>
    <w:rsid w:val="00E83069"/>
    <w:rsid w:val="00E83904"/>
    <w:rsid w:val="00E83C7A"/>
    <w:rsid w:val="00E86472"/>
    <w:rsid w:val="00E86AF7"/>
    <w:rsid w:val="00E86B36"/>
    <w:rsid w:val="00E86FFC"/>
    <w:rsid w:val="00E879C9"/>
    <w:rsid w:val="00E87E55"/>
    <w:rsid w:val="00E93148"/>
    <w:rsid w:val="00E93FED"/>
    <w:rsid w:val="00E9439D"/>
    <w:rsid w:val="00E95586"/>
    <w:rsid w:val="00E955BE"/>
    <w:rsid w:val="00E95811"/>
    <w:rsid w:val="00E96D3B"/>
    <w:rsid w:val="00E96FC9"/>
    <w:rsid w:val="00E97367"/>
    <w:rsid w:val="00EA0621"/>
    <w:rsid w:val="00EA0C08"/>
    <w:rsid w:val="00EA188D"/>
    <w:rsid w:val="00EA1BB3"/>
    <w:rsid w:val="00EA2902"/>
    <w:rsid w:val="00EA2A6C"/>
    <w:rsid w:val="00EA3F1C"/>
    <w:rsid w:val="00EA4136"/>
    <w:rsid w:val="00EA4C07"/>
    <w:rsid w:val="00EA522E"/>
    <w:rsid w:val="00EA54CE"/>
    <w:rsid w:val="00EA5D21"/>
    <w:rsid w:val="00EA60D2"/>
    <w:rsid w:val="00EA67CA"/>
    <w:rsid w:val="00EA6870"/>
    <w:rsid w:val="00EA75F4"/>
    <w:rsid w:val="00EB026A"/>
    <w:rsid w:val="00EB0762"/>
    <w:rsid w:val="00EB1FC9"/>
    <w:rsid w:val="00EB2412"/>
    <w:rsid w:val="00EB2712"/>
    <w:rsid w:val="00EB2F17"/>
    <w:rsid w:val="00EB3004"/>
    <w:rsid w:val="00EB30FE"/>
    <w:rsid w:val="00EB3905"/>
    <w:rsid w:val="00EB3C9B"/>
    <w:rsid w:val="00EB3CE0"/>
    <w:rsid w:val="00EB3E31"/>
    <w:rsid w:val="00EB3FAE"/>
    <w:rsid w:val="00EB4D8E"/>
    <w:rsid w:val="00EB5736"/>
    <w:rsid w:val="00EB58E7"/>
    <w:rsid w:val="00EB5FC8"/>
    <w:rsid w:val="00EB6273"/>
    <w:rsid w:val="00EB7894"/>
    <w:rsid w:val="00EB7DF0"/>
    <w:rsid w:val="00EB7EDE"/>
    <w:rsid w:val="00EC01B6"/>
    <w:rsid w:val="00EC0C10"/>
    <w:rsid w:val="00EC111E"/>
    <w:rsid w:val="00EC359F"/>
    <w:rsid w:val="00EC37CB"/>
    <w:rsid w:val="00EC4CE2"/>
    <w:rsid w:val="00EC5242"/>
    <w:rsid w:val="00EC52D4"/>
    <w:rsid w:val="00EC6908"/>
    <w:rsid w:val="00EC70BF"/>
    <w:rsid w:val="00EC7B5C"/>
    <w:rsid w:val="00ED267C"/>
    <w:rsid w:val="00ED278D"/>
    <w:rsid w:val="00ED2EF3"/>
    <w:rsid w:val="00ED35CF"/>
    <w:rsid w:val="00ED3A95"/>
    <w:rsid w:val="00ED3C47"/>
    <w:rsid w:val="00ED4C84"/>
    <w:rsid w:val="00ED535C"/>
    <w:rsid w:val="00ED56EE"/>
    <w:rsid w:val="00ED5E27"/>
    <w:rsid w:val="00ED64FD"/>
    <w:rsid w:val="00ED65E9"/>
    <w:rsid w:val="00ED6700"/>
    <w:rsid w:val="00ED6C8C"/>
    <w:rsid w:val="00ED6F2F"/>
    <w:rsid w:val="00EE1EE3"/>
    <w:rsid w:val="00EE2422"/>
    <w:rsid w:val="00EE2511"/>
    <w:rsid w:val="00EE3024"/>
    <w:rsid w:val="00EE44D0"/>
    <w:rsid w:val="00EE496F"/>
    <w:rsid w:val="00EE56EB"/>
    <w:rsid w:val="00EE60B7"/>
    <w:rsid w:val="00EE620E"/>
    <w:rsid w:val="00EE6D63"/>
    <w:rsid w:val="00EF06D4"/>
    <w:rsid w:val="00EF1811"/>
    <w:rsid w:val="00EF1896"/>
    <w:rsid w:val="00EF1D49"/>
    <w:rsid w:val="00EF1EFC"/>
    <w:rsid w:val="00EF26E1"/>
    <w:rsid w:val="00EF291B"/>
    <w:rsid w:val="00EF3802"/>
    <w:rsid w:val="00EF43CE"/>
    <w:rsid w:val="00EF48BB"/>
    <w:rsid w:val="00EF4C2B"/>
    <w:rsid w:val="00EF5476"/>
    <w:rsid w:val="00EF5B31"/>
    <w:rsid w:val="00EF5ECE"/>
    <w:rsid w:val="00EF5FC5"/>
    <w:rsid w:val="00EF64DB"/>
    <w:rsid w:val="00EF68CC"/>
    <w:rsid w:val="00EF7B84"/>
    <w:rsid w:val="00EF7E11"/>
    <w:rsid w:val="00F0083E"/>
    <w:rsid w:val="00F01290"/>
    <w:rsid w:val="00F01F0E"/>
    <w:rsid w:val="00F01FE7"/>
    <w:rsid w:val="00F0266C"/>
    <w:rsid w:val="00F0267D"/>
    <w:rsid w:val="00F02DB4"/>
    <w:rsid w:val="00F033F4"/>
    <w:rsid w:val="00F03FA2"/>
    <w:rsid w:val="00F0466B"/>
    <w:rsid w:val="00F07079"/>
    <w:rsid w:val="00F10CA6"/>
    <w:rsid w:val="00F11CC8"/>
    <w:rsid w:val="00F12183"/>
    <w:rsid w:val="00F13050"/>
    <w:rsid w:val="00F1562B"/>
    <w:rsid w:val="00F15B19"/>
    <w:rsid w:val="00F15D4E"/>
    <w:rsid w:val="00F16944"/>
    <w:rsid w:val="00F16F7E"/>
    <w:rsid w:val="00F171C8"/>
    <w:rsid w:val="00F178DC"/>
    <w:rsid w:val="00F17977"/>
    <w:rsid w:val="00F2068B"/>
    <w:rsid w:val="00F20FAE"/>
    <w:rsid w:val="00F21AFB"/>
    <w:rsid w:val="00F21C7E"/>
    <w:rsid w:val="00F22348"/>
    <w:rsid w:val="00F223A7"/>
    <w:rsid w:val="00F234C5"/>
    <w:rsid w:val="00F236B8"/>
    <w:rsid w:val="00F23E7A"/>
    <w:rsid w:val="00F25378"/>
    <w:rsid w:val="00F254E2"/>
    <w:rsid w:val="00F261CE"/>
    <w:rsid w:val="00F2625D"/>
    <w:rsid w:val="00F26E01"/>
    <w:rsid w:val="00F27E29"/>
    <w:rsid w:val="00F300B9"/>
    <w:rsid w:val="00F30147"/>
    <w:rsid w:val="00F306E6"/>
    <w:rsid w:val="00F314D4"/>
    <w:rsid w:val="00F31610"/>
    <w:rsid w:val="00F31DA3"/>
    <w:rsid w:val="00F32AD7"/>
    <w:rsid w:val="00F32CF3"/>
    <w:rsid w:val="00F331AC"/>
    <w:rsid w:val="00F33B86"/>
    <w:rsid w:val="00F33CC1"/>
    <w:rsid w:val="00F34148"/>
    <w:rsid w:val="00F3436D"/>
    <w:rsid w:val="00F3486F"/>
    <w:rsid w:val="00F358E0"/>
    <w:rsid w:val="00F3590B"/>
    <w:rsid w:val="00F35DDA"/>
    <w:rsid w:val="00F36ACA"/>
    <w:rsid w:val="00F372C1"/>
    <w:rsid w:val="00F37CCB"/>
    <w:rsid w:val="00F408C3"/>
    <w:rsid w:val="00F40D27"/>
    <w:rsid w:val="00F40F25"/>
    <w:rsid w:val="00F42DC1"/>
    <w:rsid w:val="00F43556"/>
    <w:rsid w:val="00F4447F"/>
    <w:rsid w:val="00F44916"/>
    <w:rsid w:val="00F47423"/>
    <w:rsid w:val="00F47F32"/>
    <w:rsid w:val="00F50CC7"/>
    <w:rsid w:val="00F52135"/>
    <w:rsid w:val="00F52594"/>
    <w:rsid w:val="00F5281D"/>
    <w:rsid w:val="00F52C62"/>
    <w:rsid w:val="00F536D3"/>
    <w:rsid w:val="00F54391"/>
    <w:rsid w:val="00F5483A"/>
    <w:rsid w:val="00F554E6"/>
    <w:rsid w:val="00F556AC"/>
    <w:rsid w:val="00F5662B"/>
    <w:rsid w:val="00F56BF3"/>
    <w:rsid w:val="00F56C9C"/>
    <w:rsid w:val="00F56F57"/>
    <w:rsid w:val="00F5769D"/>
    <w:rsid w:val="00F5785E"/>
    <w:rsid w:val="00F57B4A"/>
    <w:rsid w:val="00F57FFA"/>
    <w:rsid w:val="00F61552"/>
    <w:rsid w:val="00F64B40"/>
    <w:rsid w:val="00F65201"/>
    <w:rsid w:val="00F65551"/>
    <w:rsid w:val="00F6628E"/>
    <w:rsid w:val="00F6797B"/>
    <w:rsid w:val="00F67EFF"/>
    <w:rsid w:val="00F710EB"/>
    <w:rsid w:val="00F715DB"/>
    <w:rsid w:val="00F71B22"/>
    <w:rsid w:val="00F72A3C"/>
    <w:rsid w:val="00F73D46"/>
    <w:rsid w:val="00F7438E"/>
    <w:rsid w:val="00F7563B"/>
    <w:rsid w:val="00F7578F"/>
    <w:rsid w:val="00F765F6"/>
    <w:rsid w:val="00F766B1"/>
    <w:rsid w:val="00F767F5"/>
    <w:rsid w:val="00F76817"/>
    <w:rsid w:val="00F773F2"/>
    <w:rsid w:val="00F777A0"/>
    <w:rsid w:val="00F77F8E"/>
    <w:rsid w:val="00F800FE"/>
    <w:rsid w:val="00F801D2"/>
    <w:rsid w:val="00F80311"/>
    <w:rsid w:val="00F80532"/>
    <w:rsid w:val="00F80F80"/>
    <w:rsid w:val="00F82177"/>
    <w:rsid w:val="00F826A7"/>
    <w:rsid w:val="00F83001"/>
    <w:rsid w:val="00F84054"/>
    <w:rsid w:val="00F8515A"/>
    <w:rsid w:val="00F85309"/>
    <w:rsid w:val="00F855A1"/>
    <w:rsid w:val="00F85E75"/>
    <w:rsid w:val="00F86682"/>
    <w:rsid w:val="00F86CD9"/>
    <w:rsid w:val="00F8738D"/>
    <w:rsid w:val="00F874A9"/>
    <w:rsid w:val="00F91475"/>
    <w:rsid w:val="00F91545"/>
    <w:rsid w:val="00F919A2"/>
    <w:rsid w:val="00F91E3B"/>
    <w:rsid w:val="00F9254D"/>
    <w:rsid w:val="00F927EE"/>
    <w:rsid w:val="00F92E1D"/>
    <w:rsid w:val="00F930E1"/>
    <w:rsid w:val="00F93239"/>
    <w:rsid w:val="00F947C3"/>
    <w:rsid w:val="00F94B51"/>
    <w:rsid w:val="00F94BFC"/>
    <w:rsid w:val="00F955A5"/>
    <w:rsid w:val="00F95A8D"/>
    <w:rsid w:val="00F967C8"/>
    <w:rsid w:val="00FA09FC"/>
    <w:rsid w:val="00FA0BFA"/>
    <w:rsid w:val="00FA0D0F"/>
    <w:rsid w:val="00FA102E"/>
    <w:rsid w:val="00FA1E30"/>
    <w:rsid w:val="00FA21B5"/>
    <w:rsid w:val="00FA28B9"/>
    <w:rsid w:val="00FA3A9F"/>
    <w:rsid w:val="00FA44A0"/>
    <w:rsid w:val="00FA4D4B"/>
    <w:rsid w:val="00FA54F3"/>
    <w:rsid w:val="00FA5E84"/>
    <w:rsid w:val="00FA64A2"/>
    <w:rsid w:val="00FA65E6"/>
    <w:rsid w:val="00FA73D9"/>
    <w:rsid w:val="00FA7D7A"/>
    <w:rsid w:val="00FB01CA"/>
    <w:rsid w:val="00FB13D6"/>
    <w:rsid w:val="00FB206F"/>
    <w:rsid w:val="00FB268A"/>
    <w:rsid w:val="00FB29FE"/>
    <w:rsid w:val="00FB2AB7"/>
    <w:rsid w:val="00FB3A1E"/>
    <w:rsid w:val="00FB4064"/>
    <w:rsid w:val="00FB5708"/>
    <w:rsid w:val="00FB594E"/>
    <w:rsid w:val="00FB64E0"/>
    <w:rsid w:val="00FB67F5"/>
    <w:rsid w:val="00FB6C7B"/>
    <w:rsid w:val="00FB6CFE"/>
    <w:rsid w:val="00FB6D65"/>
    <w:rsid w:val="00FC0BFB"/>
    <w:rsid w:val="00FC27B1"/>
    <w:rsid w:val="00FC2BB7"/>
    <w:rsid w:val="00FC2DA3"/>
    <w:rsid w:val="00FC3398"/>
    <w:rsid w:val="00FC3DF3"/>
    <w:rsid w:val="00FC3EB8"/>
    <w:rsid w:val="00FC4114"/>
    <w:rsid w:val="00FC424F"/>
    <w:rsid w:val="00FC42F4"/>
    <w:rsid w:val="00FC4F6E"/>
    <w:rsid w:val="00FC5D1A"/>
    <w:rsid w:val="00FC61AD"/>
    <w:rsid w:val="00FC6923"/>
    <w:rsid w:val="00FC7575"/>
    <w:rsid w:val="00FD0495"/>
    <w:rsid w:val="00FD0740"/>
    <w:rsid w:val="00FD1F48"/>
    <w:rsid w:val="00FD290A"/>
    <w:rsid w:val="00FD30E2"/>
    <w:rsid w:val="00FD31B9"/>
    <w:rsid w:val="00FD36DE"/>
    <w:rsid w:val="00FD40B7"/>
    <w:rsid w:val="00FD4A1E"/>
    <w:rsid w:val="00FD61D2"/>
    <w:rsid w:val="00FD6B3C"/>
    <w:rsid w:val="00FD76B1"/>
    <w:rsid w:val="00FD76EF"/>
    <w:rsid w:val="00FD7A39"/>
    <w:rsid w:val="00FE023A"/>
    <w:rsid w:val="00FE0573"/>
    <w:rsid w:val="00FE15D1"/>
    <w:rsid w:val="00FE1810"/>
    <w:rsid w:val="00FE19E2"/>
    <w:rsid w:val="00FE1AC4"/>
    <w:rsid w:val="00FE20F1"/>
    <w:rsid w:val="00FE25A5"/>
    <w:rsid w:val="00FE2847"/>
    <w:rsid w:val="00FE33D5"/>
    <w:rsid w:val="00FE3707"/>
    <w:rsid w:val="00FE3A7C"/>
    <w:rsid w:val="00FE47DA"/>
    <w:rsid w:val="00FE4D56"/>
    <w:rsid w:val="00FE5780"/>
    <w:rsid w:val="00FE5AB4"/>
    <w:rsid w:val="00FE5BCC"/>
    <w:rsid w:val="00FE5DAE"/>
    <w:rsid w:val="00FE694B"/>
    <w:rsid w:val="00FE70D6"/>
    <w:rsid w:val="00FE71B3"/>
    <w:rsid w:val="00FE72DA"/>
    <w:rsid w:val="00FF0027"/>
    <w:rsid w:val="00FF139C"/>
    <w:rsid w:val="00FF299E"/>
    <w:rsid w:val="00FF3551"/>
    <w:rsid w:val="00FF3BF6"/>
    <w:rsid w:val="00FF3D53"/>
    <w:rsid w:val="00FF4631"/>
    <w:rsid w:val="00FF4FB5"/>
    <w:rsid w:val="00FF6B27"/>
    <w:rsid w:val="00FF7714"/>
    <w:rsid w:val="00FF7A40"/>
    <w:rsid w:val="00FF7C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036,#ddd,#eaeaea"/>
    </o:shapedefaults>
    <o:shapelayout v:ext="edit">
      <o:idmap v:ext="edit" data="1"/>
    </o:shapelayout>
  </w:shapeDefaults>
  <w:decimalSymbol w:val=","/>
  <w:listSeparator w:val=";"/>
  <w14:docId w14:val="6A147BD6"/>
  <w15:docId w15:val="{22249E56-A058-491D-8522-002C869E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63"/>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491"/>
    <w:pPr>
      <w:tabs>
        <w:tab w:val="left" w:pos="567"/>
      </w:tabs>
      <w:spacing w:before="240" w:after="120"/>
      <w:jc w:val="both"/>
    </w:pPr>
    <w:rPr>
      <w:rFonts w:ascii="Arial" w:hAnsi="Arial"/>
      <w:sz w:val="18"/>
      <w:szCs w:val="18"/>
      <w:lang w:val="en-GB"/>
    </w:rPr>
  </w:style>
  <w:style w:type="paragraph" w:styleId="Heading1">
    <w:name w:val="heading 1"/>
    <w:basedOn w:val="Normal"/>
    <w:next w:val="Normal"/>
    <w:link w:val="Heading1Char"/>
    <w:qFormat/>
    <w:rsid w:val="00121248"/>
    <w:pPr>
      <w:pageBreakBefore/>
      <w:numPr>
        <w:numId w:val="10"/>
      </w:numPr>
      <w:pBdr>
        <w:bottom w:val="dotted" w:sz="4" w:space="1" w:color="000000" w:themeColor="text1"/>
      </w:pBdr>
      <w:spacing w:after="240"/>
      <w:outlineLvl w:val="0"/>
    </w:pPr>
    <w:rPr>
      <w:rFonts w:cs="Arial"/>
      <w:b/>
      <w:color w:val="C00000"/>
      <w:kern w:val="32"/>
      <w:sz w:val="36"/>
      <w:szCs w:val="32"/>
      <w:lang w:val="pt-PT"/>
    </w:rPr>
  </w:style>
  <w:style w:type="paragraph" w:styleId="Heading2">
    <w:name w:val="heading 2"/>
    <w:basedOn w:val="Normal"/>
    <w:next w:val="Normal"/>
    <w:link w:val="Heading2Char"/>
    <w:autoRedefine/>
    <w:qFormat/>
    <w:rsid w:val="00831E00"/>
    <w:pPr>
      <w:keepNext/>
      <w:numPr>
        <w:ilvl w:val="1"/>
        <w:numId w:val="10"/>
      </w:numPr>
      <w:shd w:val="clear" w:color="auto" w:fill="FFFFFF"/>
      <w:tabs>
        <w:tab w:val="clear" w:pos="567"/>
      </w:tabs>
      <w:spacing w:before="480" w:after="180"/>
      <w:outlineLvl w:val="1"/>
    </w:pPr>
    <w:rPr>
      <w:rFonts w:cs="Arial"/>
      <w:b/>
      <w:iCs/>
      <w:color w:val="222222"/>
      <w:sz w:val="28"/>
      <w:szCs w:val="28"/>
      <w:lang w:val="en-US"/>
    </w:rPr>
  </w:style>
  <w:style w:type="paragraph" w:styleId="Heading3">
    <w:name w:val="heading 3"/>
    <w:basedOn w:val="Normal"/>
    <w:next w:val="Normal"/>
    <w:link w:val="Heading3Char"/>
    <w:qFormat/>
    <w:rsid w:val="00121248"/>
    <w:pPr>
      <w:keepNext/>
      <w:numPr>
        <w:ilvl w:val="2"/>
        <w:numId w:val="10"/>
      </w:numPr>
      <w:tabs>
        <w:tab w:val="clear" w:pos="567"/>
      </w:tabs>
      <w:outlineLvl w:val="2"/>
    </w:pPr>
    <w:rPr>
      <w:rFonts w:cs="Arial"/>
      <w:b/>
      <w:bCs/>
      <w:sz w:val="24"/>
      <w:szCs w:val="24"/>
    </w:rPr>
  </w:style>
  <w:style w:type="paragraph" w:styleId="Heading4">
    <w:name w:val="heading 4"/>
    <w:basedOn w:val="Normal"/>
    <w:next w:val="Normal"/>
    <w:link w:val="Heading4Char"/>
    <w:qFormat/>
    <w:rsid w:val="00121248"/>
    <w:pPr>
      <w:keepNext/>
      <w:numPr>
        <w:ilvl w:val="3"/>
        <w:numId w:val="10"/>
      </w:numPr>
      <w:tabs>
        <w:tab w:val="clear" w:pos="567"/>
      </w:tabs>
      <w:spacing w:after="60"/>
      <w:outlineLvl w:val="3"/>
    </w:pPr>
    <w:rPr>
      <w:b/>
      <w:bCs/>
      <w:sz w:val="20"/>
      <w:szCs w:val="20"/>
    </w:rPr>
  </w:style>
  <w:style w:type="paragraph" w:styleId="Heading5">
    <w:name w:val="heading 5"/>
    <w:basedOn w:val="Normal"/>
    <w:next w:val="Normal"/>
    <w:link w:val="Heading5Char"/>
    <w:qFormat/>
    <w:rsid w:val="00121248"/>
    <w:pPr>
      <w:numPr>
        <w:ilvl w:val="4"/>
        <w:numId w:val="10"/>
      </w:numPr>
      <w:tabs>
        <w:tab w:val="clear" w:pos="567"/>
      </w:tabs>
      <w:spacing w:after="60"/>
      <w:outlineLvl w:val="4"/>
    </w:pPr>
    <w:rPr>
      <w:bCs/>
      <w:i/>
      <w:iCs/>
    </w:rPr>
  </w:style>
  <w:style w:type="paragraph" w:styleId="Heading6">
    <w:name w:val="heading 6"/>
    <w:basedOn w:val="Normal"/>
    <w:next w:val="Normal"/>
    <w:link w:val="Heading6Char"/>
    <w:qFormat/>
    <w:rsid w:val="00121248"/>
    <w:pPr>
      <w:numPr>
        <w:ilvl w:val="5"/>
        <w:numId w:val="10"/>
      </w:numPr>
      <w:spacing w:after="60"/>
      <w:outlineLvl w:val="5"/>
    </w:pPr>
    <w:rPr>
      <w:bCs/>
      <w:szCs w:val="22"/>
    </w:rPr>
  </w:style>
  <w:style w:type="paragraph" w:styleId="Heading7">
    <w:name w:val="heading 7"/>
    <w:basedOn w:val="Normal"/>
    <w:next w:val="Normal"/>
    <w:link w:val="Heading7Char"/>
    <w:qFormat/>
    <w:rsid w:val="00121248"/>
    <w:pPr>
      <w:numPr>
        <w:ilvl w:val="6"/>
        <w:numId w:val="10"/>
      </w:numPr>
      <w:spacing w:after="60"/>
      <w:outlineLvl w:val="6"/>
    </w:pPr>
    <w:rPr>
      <w:b/>
      <w:i/>
    </w:rPr>
  </w:style>
  <w:style w:type="paragraph" w:styleId="Heading8">
    <w:name w:val="heading 8"/>
    <w:basedOn w:val="Normal"/>
    <w:next w:val="Normal"/>
    <w:link w:val="Heading8Char"/>
    <w:qFormat/>
    <w:rsid w:val="00121248"/>
    <w:pPr>
      <w:spacing w:after="60"/>
      <w:outlineLvl w:val="7"/>
    </w:pPr>
    <w:rPr>
      <w:b/>
      <w:iCs/>
    </w:rPr>
  </w:style>
  <w:style w:type="paragraph" w:styleId="Heading9">
    <w:name w:val="heading 9"/>
    <w:basedOn w:val="Normal"/>
    <w:next w:val="Normal"/>
    <w:link w:val="Heading9Char"/>
    <w:qFormat/>
    <w:rsid w:val="00121248"/>
    <w:pPr>
      <w:spacing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Heading1">
    <w:name w:val="Cover Heading 1"/>
    <w:basedOn w:val="Heading6"/>
    <w:rsid w:val="00523D65"/>
    <w:pPr>
      <w:keepNext/>
      <w:shd w:val="clear" w:color="0000FF" w:fill="auto"/>
      <w:tabs>
        <w:tab w:val="left" w:pos="8505"/>
      </w:tabs>
      <w:spacing w:before="0" w:after="0" w:line="800" w:lineRule="exact"/>
      <w:ind w:right="567"/>
    </w:pPr>
    <w:rPr>
      <w:color w:val="000000" w:themeColor="text1"/>
      <w:sz w:val="72"/>
      <w:szCs w:val="24"/>
      <w:lang w:val="pt-PT"/>
    </w:rPr>
  </w:style>
  <w:style w:type="paragraph" w:customStyle="1" w:styleId="CoverHeading2">
    <w:name w:val="Cover Heading 2"/>
    <w:basedOn w:val="Heading6"/>
    <w:rsid w:val="00DB107B"/>
    <w:pPr>
      <w:keepNext/>
      <w:shd w:val="clear" w:color="0000FF" w:fill="auto"/>
      <w:tabs>
        <w:tab w:val="left" w:pos="8505"/>
      </w:tabs>
      <w:spacing w:before="0" w:after="0"/>
      <w:ind w:right="567"/>
    </w:pPr>
    <w:rPr>
      <w:b/>
      <w:color w:val="000000" w:themeColor="text1"/>
      <w:sz w:val="40"/>
      <w:szCs w:val="24"/>
      <w:lang w:val="pt-PT"/>
    </w:rPr>
  </w:style>
  <w:style w:type="paragraph" w:customStyle="1" w:styleId="Coverdate">
    <w:name w:val="Cover date"/>
    <w:basedOn w:val="Heading5"/>
    <w:rsid w:val="008719CB"/>
    <w:pPr>
      <w:keepNext/>
      <w:shd w:val="clear" w:color="0000FF" w:fill="auto"/>
      <w:spacing w:before="0" w:after="0"/>
      <w:ind w:right="567"/>
    </w:pPr>
    <w:rPr>
      <w:b/>
      <w:iCs w:val="0"/>
      <w:color w:val="000000" w:themeColor="text1"/>
      <w:szCs w:val="24"/>
      <w:lang w:val="pt-PT"/>
    </w:rPr>
  </w:style>
  <w:style w:type="paragraph" w:styleId="Header">
    <w:name w:val="header"/>
    <w:basedOn w:val="Normal"/>
    <w:link w:val="HeaderChar"/>
    <w:uiPriority w:val="99"/>
    <w:rsid w:val="002E4A55"/>
    <w:pPr>
      <w:tabs>
        <w:tab w:val="center" w:pos="4252"/>
        <w:tab w:val="right" w:pos="8504"/>
      </w:tabs>
    </w:pPr>
  </w:style>
  <w:style w:type="paragraph" w:styleId="Footer">
    <w:name w:val="footer"/>
    <w:basedOn w:val="Normal"/>
    <w:link w:val="FooterChar"/>
    <w:autoRedefine/>
    <w:uiPriority w:val="99"/>
    <w:rsid w:val="00C101FD"/>
    <w:pPr>
      <w:pBdr>
        <w:top w:val="dotted" w:sz="4" w:space="1" w:color="000000" w:themeColor="text1"/>
      </w:pBdr>
      <w:tabs>
        <w:tab w:val="center" w:pos="4252"/>
        <w:tab w:val="left" w:pos="8505"/>
      </w:tabs>
      <w:spacing w:before="0"/>
      <w:ind w:right="44"/>
    </w:pPr>
    <w:rPr>
      <w:noProof/>
      <w:color w:val="808080"/>
      <w:sz w:val="16"/>
      <w:lang w:val="en-US"/>
    </w:rPr>
  </w:style>
  <w:style w:type="character" w:styleId="PageNumber">
    <w:name w:val="page number"/>
    <w:basedOn w:val="DefaultParagraphFont"/>
    <w:rsid w:val="009346F5"/>
    <w:rPr>
      <w:rFonts w:ascii="Arial" w:hAnsi="Arial"/>
      <w:color w:val="808080" w:themeColor="background1" w:themeShade="80"/>
      <w:sz w:val="16"/>
    </w:rPr>
  </w:style>
  <w:style w:type="paragraph" w:styleId="TOC1">
    <w:name w:val="toc 1"/>
    <w:basedOn w:val="Normal"/>
    <w:next w:val="Normal"/>
    <w:autoRedefine/>
    <w:uiPriority w:val="39"/>
    <w:qFormat/>
    <w:rsid w:val="006D4216"/>
    <w:pPr>
      <w:tabs>
        <w:tab w:val="left" w:pos="600"/>
        <w:tab w:val="right" w:leader="dot" w:pos="9639"/>
      </w:tabs>
      <w:ind w:right="-1"/>
    </w:pPr>
    <w:rPr>
      <w:bCs/>
      <w:noProof/>
      <w:color w:val="C00000"/>
      <w:sz w:val="28"/>
      <w:szCs w:val="24"/>
    </w:rPr>
  </w:style>
  <w:style w:type="paragraph" w:styleId="TOC2">
    <w:name w:val="toc 2"/>
    <w:basedOn w:val="Normal"/>
    <w:next w:val="Normal"/>
    <w:autoRedefine/>
    <w:uiPriority w:val="39"/>
    <w:qFormat/>
    <w:rsid w:val="009372B7"/>
    <w:pPr>
      <w:tabs>
        <w:tab w:val="clear" w:pos="567"/>
        <w:tab w:val="left" w:pos="607"/>
        <w:tab w:val="right" w:leader="dot" w:pos="9639"/>
      </w:tabs>
      <w:spacing w:before="0" w:after="0"/>
      <w:ind w:left="170" w:right="-1"/>
      <w:jc w:val="right"/>
    </w:pPr>
    <w:rPr>
      <w:noProof/>
      <w:sz w:val="22"/>
      <w:szCs w:val="64"/>
    </w:rPr>
  </w:style>
  <w:style w:type="paragraph" w:styleId="TOC3">
    <w:name w:val="toc 3"/>
    <w:basedOn w:val="Normal"/>
    <w:next w:val="Normal"/>
    <w:autoRedefine/>
    <w:uiPriority w:val="39"/>
    <w:qFormat/>
    <w:rsid w:val="009372B7"/>
    <w:pPr>
      <w:tabs>
        <w:tab w:val="left" w:pos="1134"/>
        <w:tab w:val="right" w:leader="dot" w:pos="9639"/>
      </w:tabs>
      <w:spacing w:before="0" w:after="0"/>
      <w:ind w:left="510" w:right="-1"/>
    </w:pPr>
    <w:rPr>
      <w:noProof/>
    </w:rPr>
  </w:style>
  <w:style w:type="paragraph" w:styleId="TOC4">
    <w:name w:val="toc 4"/>
    <w:basedOn w:val="Normal"/>
    <w:next w:val="Normal"/>
    <w:autoRedefine/>
    <w:uiPriority w:val="39"/>
    <w:semiHidden/>
    <w:rsid w:val="002E4A55"/>
    <w:pPr>
      <w:ind w:left="600"/>
    </w:pPr>
  </w:style>
  <w:style w:type="paragraph" w:styleId="TOC5">
    <w:name w:val="toc 5"/>
    <w:basedOn w:val="Normal"/>
    <w:next w:val="Normal"/>
    <w:autoRedefine/>
    <w:uiPriority w:val="39"/>
    <w:semiHidden/>
    <w:rsid w:val="002E4A55"/>
    <w:pPr>
      <w:ind w:left="800"/>
    </w:pPr>
  </w:style>
  <w:style w:type="paragraph" w:styleId="TOC6">
    <w:name w:val="toc 6"/>
    <w:basedOn w:val="Normal"/>
    <w:next w:val="Normal"/>
    <w:autoRedefine/>
    <w:uiPriority w:val="39"/>
    <w:semiHidden/>
    <w:rsid w:val="002E4A55"/>
    <w:pPr>
      <w:ind w:left="1000"/>
    </w:pPr>
  </w:style>
  <w:style w:type="paragraph" w:styleId="TOC7">
    <w:name w:val="toc 7"/>
    <w:basedOn w:val="Normal"/>
    <w:next w:val="Normal"/>
    <w:autoRedefine/>
    <w:uiPriority w:val="39"/>
    <w:semiHidden/>
    <w:rsid w:val="002E4A55"/>
    <w:pPr>
      <w:ind w:left="1200"/>
    </w:pPr>
  </w:style>
  <w:style w:type="paragraph" w:styleId="TOC8">
    <w:name w:val="toc 8"/>
    <w:basedOn w:val="Normal"/>
    <w:next w:val="Normal"/>
    <w:autoRedefine/>
    <w:uiPriority w:val="39"/>
    <w:semiHidden/>
    <w:rsid w:val="002E4A55"/>
    <w:pPr>
      <w:ind w:left="1400"/>
    </w:pPr>
  </w:style>
  <w:style w:type="paragraph" w:styleId="TOC9">
    <w:name w:val="toc 9"/>
    <w:basedOn w:val="Normal"/>
    <w:next w:val="Normal"/>
    <w:autoRedefine/>
    <w:uiPriority w:val="39"/>
    <w:semiHidden/>
    <w:rsid w:val="002E4A55"/>
    <w:pPr>
      <w:ind w:left="1600"/>
    </w:pPr>
  </w:style>
  <w:style w:type="paragraph" w:customStyle="1" w:styleId="Tabela">
    <w:name w:val="Tabela"/>
    <w:basedOn w:val="Normal"/>
    <w:rsid w:val="00A4336F"/>
    <w:pPr>
      <w:spacing w:before="0" w:after="0"/>
    </w:pPr>
    <w:rPr>
      <w:rFonts w:cs="Arial"/>
      <w:sz w:val="20"/>
      <w:lang w:val="pt-PT"/>
    </w:rPr>
  </w:style>
  <w:style w:type="character" w:styleId="Hyperlink">
    <w:name w:val="Hyperlink"/>
    <w:basedOn w:val="DefaultParagraphFont"/>
    <w:uiPriority w:val="99"/>
    <w:rsid w:val="0092781F"/>
    <w:rPr>
      <w:rFonts w:ascii="Arial" w:hAnsi="Arial"/>
      <w:color w:val="0000FF"/>
      <w:sz w:val="22"/>
      <w:u w:val="single"/>
    </w:rPr>
  </w:style>
  <w:style w:type="paragraph" w:styleId="BodyTextIndent">
    <w:name w:val="Body Text Indent"/>
    <w:basedOn w:val="Normal"/>
    <w:link w:val="BodyTextIndentChar"/>
    <w:rsid w:val="002E4A55"/>
    <w:rPr>
      <w:lang w:val="pt-PT"/>
    </w:rPr>
  </w:style>
  <w:style w:type="paragraph" w:styleId="Caption">
    <w:name w:val="caption"/>
    <w:aliases w:val="Caption - Centre Graphic,fighead2,0-Beskrivning,Caption Char1,Caption Char Char,Caption Char1 Char Char,Caption Char Char Char Char,Caption Char1 Char Char Char Char,Caption Char Char Char Char Char Char,Caption Char2,Caption Char Char1,_F"/>
    <w:basedOn w:val="Normal"/>
    <w:next w:val="Normal"/>
    <w:link w:val="CaptionChar"/>
    <w:qFormat/>
    <w:rsid w:val="00840F0B"/>
    <w:pPr>
      <w:spacing w:before="360"/>
      <w:jc w:val="center"/>
    </w:pPr>
    <w:rPr>
      <w:b/>
      <w:bCs/>
      <w:color w:val="808080"/>
      <w:sz w:val="14"/>
      <w:szCs w:val="20"/>
      <w:lang w:val="pt-PT"/>
    </w:rPr>
  </w:style>
  <w:style w:type="character" w:styleId="FollowedHyperlink">
    <w:name w:val="FollowedHyperlink"/>
    <w:basedOn w:val="DefaultParagraphFont"/>
    <w:rsid w:val="0092781F"/>
    <w:rPr>
      <w:rFonts w:ascii="Arial" w:hAnsi="Arial"/>
      <w:color w:val="800080"/>
      <w:sz w:val="22"/>
      <w:u w:val="single"/>
    </w:rPr>
  </w:style>
  <w:style w:type="paragraph" w:styleId="BalloonText">
    <w:name w:val="Balloon Text"/>
    <w:basedOn w:val="Normal"/>
    <w:link w:val="BalloonTextChar"/>
    <w:rsid w:val="006C085A"/>
    <w:pPr>
      <w:spacing w:before="0" w:after="0"/>
    </w:pPr>
    <w:rPr>
      <w:rFonts w:ascii="Tahoma" w:hAnsi="Tahoma" w:cs="Tahoma"/>
      <w:sz w:val="16"/>
      <w:szCs w:val="16"/>
    </w:rPr>
  </w:style>
  <w:style w:type="character" w:customStyle="1" w:styleId="BalloonTextChar">
    <w:name w:val="Balloon Text Char"/>
    <w:basedOn w:val="DefaultParagraphFont"/>
    <w:link w:val="BalloonText"/>
    <w:rsid w:val="006C085A"/>
    <w:rPr>
      <w:rFonts w:ascii="Tahoma" w:hAnsi="Tahoma" w:cs="Tahoma"/>
      <w:sz w:val="16"/>
      <w:szCs w:val="16"/>
      <w:lang w:val="en-GB" w:eastAsia="en-US"/>
    </w:rPr>
  </w:style>
  <w:style w:type="paragraph" w:customStyle="1" w:styleId="Morada">
    <w:name w:val="Morada"/>
    <w:basedOn w:val="Footer"/>
    <w:qFormat/>
    <w:rsid w:val="00675005"/>
    <w:pPr>
      <w:pBdr>
        <w:top w:val="none" w:sz="0" w:space="0" w:color="auto"/>
      </w:pBdr>
      <w:tabs>
        <w:tab w:val="right" w:pos="9180"/>
      </w:tabs>
      <w:spacing w:after="0"/>
      <w:ind w:left="-539" w:right="-493"/>
    </w:pPr>
    <w:rPr>
      <w:noProof w:val="0"/>
      <w:color w:val="808080" w:themeColor="background1" w:themeShade="80"/>
      <w:sz w:val="18"/>
      <w:lang w:val="pt-PT"/>
    </w:rPr>
  </w:style>
  <w:style w:type="table" w:styleId="TableGrid">
    <w:name w:val="Table Grid"/>
    <w:basedOn w:val="TableNormal"/>
    <w:rsid w:val="001F28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basedOn w:val="Normal"/>
    <w:rsid w:val="00185509"/>
    <w:pPr>
      <w:tabs>
        <w:tab w:val="clear" w:pos="567"/>
      </w:tabs>
      <w:spacing w:line="288" w:lineRule="auto"/>
      <w:ind w:left="680"/>
    </w:pPr>
    <w:rPr>
      <w:rFonts w:ascii="Bookman Old Style" w:hAnsi="Bookman Old Style"/>
      <w:i/>
      <w:color w:val="4F81BD"/>
      <w:sz w:val="20"/>
      <w:lang w:val="pt-PT"/>
    </w:rPr>
  </w:style>
  <w:style w:type="paragraph" w:customStyle="1" w:styleId="Racional">
    <w:name w:val="Racional"/>
    <w:basedOn w:val="Normal"/>
    <w:qFormat/>
    <w:rsid w:val="0017222A"/>
    <w:pPr>
      <w:pBdr>
        <w:left w:val="double" w:sz="4" w:space="4" w:color="auto"/>
      </w:pBdr>
      <w:tabs>
        <w:tab w:val="clear" w:pos="567"/>
      </w:tabs>
      <w:spacing w:line="288" w:lineRule="auto"/>
      <w:ind w:left="1397" w:right="720"/>
    </w:pPr>
    <w:rPr>
      <w:rFonts w:ascii="Bookman Old Style" w:hAnsi="Bookman Old Style"/>
      <w:lang w:val="pt-PT"/>
    </w:rPr>
  </w:style>
  <w:style w:type="character" w:customStyle="1" w:styleId="Estrangeirismo">
    <w:name w:val="Estrangeirismo"/>
    <w:basedOn w:val="DefaultParagraphFont"/>
    <w:uiPriority w:val="1"/>
    <w:qFormat/>
    <w:rsid w:val="0017222A"/>
    <w:rPr>
      <w:i/>
      <w:iCs w:val="0"/>
    </w:rPr>
  </w:style>
  <w:style w:type="paragraph" w:customStyle="1" w:styleId="CodeSnippet">
    <w:name w:val="Code Snippet"/>
    <w:basedOn w:val="Normal"/>
    <w:qFormat/>
    <w:rsid w:val="005B5409"/>
    <w:pPr>
      <w:pBdr>
        <w:left w:val="single" w:sz="24" w:space="4" w:color="BFBFBF" w:themeColor="background1" w:themeShade="BF"/>
      </w:pBdr>
      <w:tabs>
        <w:tab w:val="clear" w:pos="567"/>
      </w:tabs>
      <w:spacing w:before="0" w:after="0" w:line="288" w:lineRule="auto"/>
      <w:ind w:left="828" w:right="720"/>
      <w:jc w:val="left"/>
    </w:pPr>
    <w:rPr>
      <w:rFonts w:ascii="Courier New" w:hAnsi="Courier New"/>
      <w:sz w:val="16"/>
      <w:lang w:val="pt-PT"/>
    </w:rPr>
  </w:style>
  <w:style w:type="paragraph" w:customStyle="1" w:styleId="WarningTitle">
    <w:name w:val="Warning Title"/>
    <w:basedOn w:val="CodeSnippet"/>
    <w:qFormat/>
    <w:rsid w:val="00CE3BB4"/>
    <w:pPr>
      <w:spacing w:after="120"/>
    </w:pPr>
    <w:rPr>
      <w:b/>
    </w:rPr>
  </w:style>
  <w:style w:type="character" w:customStyle="1" w:styleId="BodyTextIndentChar">
    <w:name w:val="Body Text Indent Char"/>
    <w:basedOn w:val="DefaultParagraphFont"/>
    <w:link w:val="BodyTextIndent"/>
    <w:rsid w:val="00644856"/>
    <w:rPr>
      <w:rFonts w:ascii="Arial" w:hAnsi="Arial"/>
      <w:sz w:val="22"/>
      <w:lang w:val="pt-PT"/>
    </w:rPr>
  </w:style>
  <w:style w:type="character" w:customStyle="1" w:styleId="HeaderChar">
    <w:name w:val="Header Char"/>
    <w:basedOn w:val="DefaultParagraphFont"/>
    <w:link w:val="Header"/>
    <w:uiPriority w:val="99"/>
    <w:rsid w:val="00C80654"/>
    <w:rPr>
      <w:rFonts w:ascii="Arial" w:hAnsi="Arial"/>
      <w:sz w:val="22"/>
      <w:lang w:val="en-GB"/>
    </w:rPr>
  </w:style>
  <w:style w:type="character" w:styleId="PlaceholderText">
    <w:name w:val="Placeholder Text"/>
    <w:basedOn w:val="DefaultParagraphFont"/>
    <w:rsid w:val="00C80654"/>
    <w:rPr>
      <w:color w:val="808080"/>
    </w:rPr>
  </w:style>
  <w:style w:type="paragraph" w:customStyle="1" w:styleId="Metadata1">
    <w:name w:val="Metadata1"/>
    <w:basedOn w:val="Normal"/>
    <w:link w:val="Metadata1Char"/>
    <w:qFormat/>
    <w:rsid w:val="00FE20F1"/>
    <w:pPr>
      <w:spacing w:before="480" w:after="240"/>
    </w:pPr>
    <w:rPr>
      <w:color w:val="C00000"/>
      <w:sz w:val="28"/>
      <w:szCs w:val="28"/>
    </w:rPr>
  </w:style>
  <w:style w:type="character" w:customStyle="1" w:styleId="Metadata1Char">
    <w:name w:val="Metadata1 Char"/>
    <w:basedOn w:val="DefaultParagraphFont"/>
    <w:link w:val="Metadata1"/>
    <w:rsid w:val="00FE20F1"/>
    <w:rPr>
      <w:rFonts w:ascii="Arial" w:hAnsi="Arial"/>
      <w:color w:val="C00000"/>
      <w:sz w:val="28"/>
      <w:szCs w:val="28"/>
      <w:lang w:val="en-GB"/>
    </w:rPr>
  </w:style>
  <w:style w:type="character" w:styleId="LineNumber">
    <w:name w:val="line number"/>
    <w:basedOn w:val="DefaultParagraphFont"/>
    <w:rsid w:val="00AE2399"/>
    <w:rPr>
      <w:color w:val="BFBFBF" w:themeColor="background1" w:themeShade="BF"/>
    </w:rPr>
  </w:style>
  <w:style w:type="paragraph" w:styleId="TableofFigures">
    <w:name w:val="table of figures"/>
    <w:basedOn w:val="Normal"/>
    <w:next w:val="Normal"/>
    <w:uiPriority w:val="99"/>
    <w:rsid w:val="00B77C66"/>
    <w:pPr>
      <w:tabs>
        <w:tab w:val="clear" w:pos="567"/>
      </w:tabs>
      <w:spacing w:after="0"/>
    </w:pPr>
  </w:style>
  <w:style w:type="paragraph" w:styleId="Bibliography">
    <w:name w:val="Bibliography"/>
    <w:basedOn w:val="Normal"/>
    <w:next w:val="Normal"/>
    <w:rsid w:val="003302EF"/>
  </w:style>
  <w:style w:type="paragraph" w:styleId="ListParagraph">
    <w:name w:val="List Paragraph"/>
    <w:basedOn w:val="Normal"/>
    <w:link w:val="ListParagraphChar"/>
    <w:uiPriority w:val="34"/>
    <w:qFormat/>
    <w:rsid w:val="00FE20F1"/>
    <w:pPr>
      <w:numPr>
        <w:numId w:val="6"/>
      </w:numPr>
      <w:tabs>
        <w:tab w:val="clear" w:pos="567"/>
      </w:tabs>
      <w:spacing w:before="0" w:after="0"/>
      <w:contextualSpacing/>
    </w:pPr>
    <w:rPr>
      <w:color w:val="000000" w:themeColor="text1"/>
      <w:lang w:eastAsia="pt-PT"/>
    </w:rPr>
  </w:style>
  <w:style w:type="character" w:styleId="IntenseEmphasis">
    <w:name w:val="Intense Emphasis"/>
    <w:basedOn w:val="DefaultParagraphFont"/>
    <w:uiPriority w:val="21"/>
    <w:qFormat/>
    <w:rsid w:val="003302EF"/>
    <w:rPr>
      <w:rFonts w:ascii="Arial" w:hAnsi="Arial"/>
      <w:b/>
      <w:bCs/>
      <w:i/>
      <w:iCs/>
      <w:color w:val="auto"/>
      <w:sz w:val="18"/>
    </w:rPr>
  </w:style>
  <w:style w:type="character" w:customStyle="1" w:styleId="Heading1Char">
    <w:name w:val="Heading 1 Char"/>
    <w:basedOn w:val="DefaultParagraphFont"/>
    <w:link w:val="Heading1"/>
    <w:rsid w:val="00121248"/>
    <w:rPr>
      <w:rFonts w:ascii="Arial" w:hAnsi="Arial" w:cs="Arial"/>
      <w:b/>
      <w:color w:val="C00000"/>
      <w:kern w:val="32"/>
      <w:sz w:val="36"/>
      <w:szCs w:val="32"/>
      <w:lang w:val="pt-PT"/>
    </w:rPr>
  </w:style>
  <w:style w:type="character" w:styleId="Emphasis">
    <w:name w:val="Emphasis"/>
    <w:basedOn w:val="DefaultParagraphFont"/>
    <w:uiPriority w:val="20"/>
    <w:qFormat/>
    <w:rsid w:val="003302EF"/>
    <w:rPr>
      <w:i/>
      <w:iCs/>
    </w:rPr>
  </w:style>
  <w:style w:type="character" w:styleId="SubtleEmphasis">
    <w:name w:val="Subtle Emphasis"/>
    <w:basedOn w:val="DefaultParagraphFont"/>
    <w:uiPriority w:val="19"/>
    <w:qFormat/>
    <w:rsid w:val="003302EF"/>
    <w:rPr>
      <w:i/>
      <w:iCs/>
      <w:color w:val="808080" w:themeColor="text1" w:themeTint="7F"/>
    </w:rPr>
  </w:style>
  <w:style w:type="character" w:styleId="Strong">
    <w:name w:val="Strong"/>
    <w:basedOn w:val="DefaultParagraphFont"/>
    <w:uiPriority w:val="22"/>
    <w:qFormat/>
    <w:rsid w:val="003302EF"/>
    <w:rPr>
      <w:b/>
      <w:bCs/>
    </w:rPr>
  </w:style>
  <w:style w:type="numbering" w:customStyle="1" w:styleId="EstiloCommarcasSymbolsmboloEsquerda63mmPendente6">
    <w:name w:val="Estilo Com marcas Symbol (símbolo) Esquerda:  63 mm Pendente:  6..."/>
    <w:basedOn w:val="NoList"/>
    <w:rsid w:val="00D553F0"/>
    <w:pPr>
      <w:numPr>
        <w:numId w:val="1"/>
      </w:numPr>
    </w:pPr>
  </w:style>
  <w:style w:type="paragraph" w:styleId="TOCHeading">
    <w:name w:val="TOC Heading"/>
    <w:basedOn w:val="Heading1"/>
    <w:next w:val="Normal"/>
    <w:uiPriority w:val="39"/>
    <w:unhideWhenUsed/>
    <w:rsid w:val="00B07E13"/>
    <w:pPr>
      <w:keepNext/>
      <w:keepLines/>
      <w:pageBreakBefore w:val="0"/>
      <w:numPr>
        <w:numId w:val="0"/>
      </w:numPr>
      <w:pBdr>
        <w:bottom w:val="none" w:sz="0" w:space="0" w:color="auto"/>
      </w:pBdr>
      <w:tabs>
        <w:tab w:val="clear" w:pos="567"/>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paragraph" w:customStyle="1" w:styleId="Default">
    <w:name w:val="Default"/>
    <w:rsid w:val="00CD4ED3"/>
    <w:pPr>
      <w:autoSpaceDE w:val="0"/>
      <w:autoSpaceDN w:val="0"/>
      <w:adjustRightInd w:val="0"/>
    </w:pPr>
    <w:rPr>
      <w:rFonts w:ascii="Arial" w:hAnsi="Arial" w:cs="Arial"/>
      <w:color w:val="000000"/>
      <w:lang w:val="en-IE"/>
    </w:rPr>
  </w:style>
  <w:style w:type="character" w:styleId="CommentReference">
    <w:name w:val="annotation reference"/>
    <w:basedOn w:val="DefaultParagraphFont"/>
    <w:rsid w:val="008E4A89"/>
    <w:rPr>
      <w:sz w:val="16"/>
      <w:szCs w:val="16"/>
    </w:rPr>
  </w:style>
  <w:style w:type="paragraph" w:styleId="CommentText">
    <w:name w:val="annotation text"/>
    <w:basedOn w:val="Normal"/>
    <w:link w:val="CommentTextChar"/>
    <w:rsid w:val="008E4A89"/>
    <w:rPr>
      <w:sz w:val="20"/>
      <w:szCs w:val="20"/>
    </w:rPr>
  </w:style>
  <w:style w:type="character" w:customStyle="1" w:styleId="CommentTextChar">
    <w:name w:val="Comment Text Char"/>
    <w:basedOn w:val="DefaultParagraphFont"/>
    <w:link w:val="CommentText"/>
    <w:rsid w:val="008E4A89"/>
    <w:rPr>
      <w:rFonts w:ascii="Arial" w:hAnsi="Arial"/>
      <w:sz w:val="20"/>
      <w:szCs w:val="20"/>
      <w:lang w:val="en-GB"/>
    </w:rPr>
  </w:style>
  <w:style w:type="paragraph" w:styleId="CommentSubject">
    <w:name w:val="annotation subject"/>
    <w:basedOn w:val="CommentText"/>
    <w:next w:val="CommentText"/>
    <w:link w:val="CommentSubjectChar"/>
    <w:rsid w:val="008E4A89"/>
    <w:rPr>
      <w:b/>
      <w:bCs/>
    </w:rPr>
  </w:style>
  <w:style w:type="character" w:customStyle="1" w:styleId="CommentSubjectChar">
    <w:name w:val="Comment Subject Char"/>
    <w:basedOn w:val="CommentTextChar"/>
    <w:link w:val="CommentSubject"/>
    <w:rsid w:val="008E4A89"/>
    <w:rPr>
      <w:rFonts w:ascii="Arial" w:hAnsi="Arial"/>
      <w:b/>
      <w:bCs/>
      <w:sz w:val="20"/>
      <w:szCs w:val="20"/>
      <w:lang w:val="en-GB"/>
    </w:rPr>
  </w:style>
  <w:style w:type="character" w:customStyle="1" w:styleId="FooterChar">
    <w:name w:val="Footer Char"/>
    <w:basedOn w:val="DefaultParagraphFont"/>
    <w:link w:val="Footer"/>
    <w:uiPriority w:val="99"/>
    <w:rsid w:val="00535BDB"/>
    <w:rPr>
      <w:rFonts w:ascii="Arial" w:hAnsi="Arial"/>
      <w:noProof/>
      <w:color w:val="808080"/>
      <w:sz w:val="16"/>
      <w:szCs w:val="18"/>
    </w:rPr>
  </w:style>
  <w:style w:type="paragraph" w:styleId="Revision">
    <w:name w:val="Revision"/>
    <w:hidden/>
    <w:rsid w:val="002C24C7"/>
    <w:rPr>
      <w:rFonts w:ascii="Arial" w:hAnsi="Arial"/>
      <w:sz w:val="18"/>
      <w:szCs w:val="18"/>
      <w:lang w:val="en-GB"/>
    </w:rPr>
  </w:style>
  <w:style w:type="character" w:customStyle="1" w:styleId="Heading2Char">
    <w:name w:val="Heading 2 Char"/>
    <w:basedOn w:val="DefaultParagraphFont"/>
    <w:link w:val="Heading2"/>
    <w:rsid w:val="00831E00"/>
    <w:rPr>
      <w:rFonts w:ascii="Arial" w:hAnsi="Arial" w:cs="Arial"/>
      <w:b/>
      <w:iCs/>
      <w:color w:val="222222"/>
      <w:sz w:val="28"/>
      <w:szCs w:val="28"/>
      <w:shd w:val="clear" w:color="auto" w:fill="FFFFFF"/>
    </w:rPr>
  </w:style>
  <w:style w:type="character" w:customStyle="1" w:styleId="Heading4Char">
    <w:name w:val="Heading 4 Char"/>
    <w:basedOn w:val="DefaultParagraphFont"/>
    <w:link w:val="Heading4"/>
    <w:rsid w:val="00121248"/>
    <w:rPr>
      <w:rFonts w:ascii="Arial" w:hAnsi="Arial"/>
      <w:b/>
      <w:bCs/>
      <w:sz w:val="20"/>
      <w:szCs w:val="20"/>
      <w:lang w:val="en-GB"/>
    </w:rPr>
  </w:style>
  <w:style w:type="character" w:customStyle="1" w:styleId="Heading6Char">
    <w:name w:val="Heading 6 Char"/>
    <w:basedOn w:val="DefaultParagraphFont"/>
    <w:link w:val="Heading6"/>
    <w:rsid w:val="00121248"/>
    <w:rPr>
      <w:rFonts w:ascii="Arial" w:hAnsi="Arial"/>
      <w:bCs/>
      <w:sz w:val="18"/>
      <w:szCs w:val="22"/>
      <w:lang w:val="en-GB"/>
    </w:rPr>
  </w:style>
  <w:style w:type="paragraph" w:styleId="NormalWeb">
    <w:name w:val="Normal (Web)"/>
    <w:basedOn w:val="Normal"/>
    <w:uiPriority w:val="99"/>
    <w:unhideWhenUsed/>
    <w:rsid w:val="002C07C1"/>
    <w:pPr>
      <w:tabs>
        <w:tab w:val="clear" w:pos="567"/>
      </w:tabs>
      <w:spacing w:before="100" w:beforeAutospacing="1" w:after="100" w:afterAutospacing="1"/>
      <w:jc w:val="left"/>
    </w:pPr>
    <w:rPr>
      <w:rFonts w:ascii="Times New Roman" w:hAnsi="Times New Roman"/>
      <w:sz w:val="24"/>
      <w:szCs w:val="24"/>
      <w:lang w:eastAsia="en-GB"/>
    </w:rPr>
  </w:style>
  <w:style w:type="table" w:styleId="MediumShading1-Accent5">
    <w:name w:val="Medium Shading 1 Accent 5"/>
    <w:basedOn w:val="TableNormal"/>
    <w:uiPriority w:val="63"/>
    <w:rsid w:val="00A0310D"/>
    <w:rPr>
      <w:rFonts w:asciiTheme="minorHAnsi" w:eastAsiaTheme="minorHAnsi" w:hAnsiTheme="minorHAnsi" w:cstheme="minorBidi"/>
      <w:sz w:val="22"/>
      <w:szCs w:val="22"/>
      <w:lang w:val="pt-PT"/>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CelFocus">
    <w:name w:val="CelFocus"/>
    <w:basedOn w:val="TableNormal"/>
    <w:uiPriority w:val="99"/>
    <w:rsid w:val="00AC081C"/>
    <w:rPr>
      <w:rFonts w:ascii="Arial" w:hAnsi="Arial"/>
      <w:sz w:val="18"/>
    </w:rPr>
    <w:tblPr>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rPr>
      <w:jc w:val="center"/>
    </w:trPr>
    <w:tcPr>
      <w:shd w:val="clear" w:color="auto" w:fill="F2F2F2" w:themeFill="background1" w:themeFillShade="F2"/>
    </w:tcPr>
    <w:tblStylePr w:type="firstRow">
      <w:pPr>
        <w:wordWrap/>
        <w:jc w:val="center"/>
      </w:pPr>
      <w:rPr>
        <w:b/>
        <w:color w:val="FFFFFF" w:themeColor="background1"/>
        <w:sz w:val="20"/>
      </w:rPr>
      <w:tblPr/>
      <w:tcPr>
        <w:shd w:val="clear" w:color="auto" w:fill="FF0000"/>
        <w:vAlign w:val="center"/>
      </w:tcPr>
    </w:tblStylePr>
    <w:tblStylePr w:type="firstCol">
      <w:pPr>
        <w:jc w:val="right"/>
      </w:pPr>
      <w:rPr>
        <w:b/>
      </w:rPr>
      <w:tblPr/>
      <w:tcPr>
        <w:shd w:val="clear" w:color="auto" w:fill="D9D9D9" w:themeFill="background1" w:themeFillShade="D9"/>
      </w:tcPr>
    </w:tblStylePr>
  </w:style>
  <w:style w:type="paragraph" w:styleId="FootnoteText">
    <w:name w:val="footnote text"/>
    <w:basedOn w:val="Normal"/>
    <w:link w:val="FootnoteTextChar"/>
    <w:rsid w:val="00237C1A"/>
    <w:pPr>
      <w:spacing w:before="0" w:after="0"/>
    </w:pPr>
    <w:rPr>
      <w:szCs w:val="20"/>
    </w:rPr>
  </w:style>
  <w:style w:type="character" w:customStyle="1" w:styleId="FootnoteTextChar">
    <w:name w:val="Footnote Text Char"/>
    <w:basedOn w:val="DefaultParagraphFont"/>
    <w:link w:val="FootnoteText"/>
    <w:rsid w:val="00237C1A"/>
    <w:rPr>
      <w:rFonts w:ascii="Arial" w:hAnsi="Arial"/>
      <w:sz w:val="18"/>
      <w:szCs w:val="20"/>
      <w:lang w:val="en-GB"/>
    </w:rPr>
  </w:style>
  <w:style w:type="character" w:styleId="FootnoteReference">
    <w:name w:val="footnote reference"/>
    <w:basedOn w:val="DefaultParagraphFont"/>
    <w:rsid w:val="00237C1A"/>
    <w:rPr>
      <w:vertAlign w:val="superscript"/>
    </w:rPr>
  </w:style>
  <w:style w:type="paragraph" w:styleId="EndnoteText">
    <w:name w:val="endnote text"/>
    <w:basedOn w:val="Normal"/>
    <w:link w:val="EndnoteTextChar"/>
    <w:rsid w:val="00695FA7"/>
    <w:pPr>
      <w:spacing w:before="0" w:after="0"/>
    </w:pPr>
    <w:rPr>
      <w:sz w:val="20"/>
      <w:szCs w:val="20"/>
    </w:rPr>
  </w:style>
  <w:style w:type="character" w:customStyle="1" w:styleId="EndnoteTextChar">
    <w:name w:val="Endnote Text Char"/>
    <w:basedOn w:val="DefaultParagraphFont"/>
    <w:link w:val="EndnoteText"/>
    <w:rsid w:val="00695FA7"/>
    <w:rPr>
      <w:rFonts w:ascii="Arial" w:hAnsi="Arial"/>
      <w:sz w:val="20"/>
      <w:szCs w:val="20"/>
      <w:lang w:val="en-GB"/>
    </w:rPr>
  </w:style>
  <w:style w:type="character" w:styleId="EndnoteReference">
    <w:name w:val="endnote reference"/>
    <w:basedOn w:val="DefaultParagraphFont"/>
    <w:rsid w:val="00695FA7"/>
    <w:rPr>
      <w:vertAlign w:val="superscript"/>
    </w:rPr>
  </w:style>
  <w:style w:type="character" w:customStyle="1" w:styleId="Heading7Char">
    <w:name w:val="Heading 7 Char"/>
    <w:basedOn w:val="DefaultParagraphFont"/>
    <w:link w:val="Heading7"/>
    <w:locked/>
    <w:rsid w:val="00121248"/>
    <w:rPr>
      <w:rFonts w:ascii="Arial" w:hAnsi="Arial"/>
      <w:b/>
      <w:i/>
      <w:sz w:val="18"/>
      <w:szCs w:val="18"/>
      <w:lang w:val="en-GB"/>
    </w:rPr>
  </w:style>
  <w:style w:type="paragraph" w:customStyle="1" w:styleId="TableText">
    <w:name w:val="Table Text"/>
    <w:uiPriority w:val="99"/>
    <w:rsid w:val="00274B4D"/>
    <w:rPr>
      <w:rFonts w:ascii="Arial" w:hAnsi="Arial"/>
      <w:color w:val="127883"/>
      <w:sz w:val="16"/>
      <w:lang w:val="pt-PT" w:eastAsia="pt-PT"/>
    </w:rPr>
  </w:style>
  <w:style w:type="numbering" w:customStyle="1" w:styleId="Cel-Bullet">
    <w:name w:val="Cel-Bullet"/>
    <w:basedOn w:val="NoList"/>
    <w:rsid w:val="003410FC"/>
    <w:pPr>
      <w:numPr>
        <w:numId w:val="2"/>
      </w:numPr>
    </w:pPr>
  </w:style>
  <w:style w:type="character" w:customStyle="1" w:styleId="PlainTextChar">
    <w:name w:val="Plain Text Char"/>
    <w:basedOn w:val="DefaultParagraphFont"/>
    <w:link w:val="PlainText"/>
    <w:uiPriority w:val="99"/>
    <w:rsid w:val="00A26E4A"/>
    <w:rPr>
      <w:rFonts w:ascii="Consolas" w:hAnsi="Consolas"/>
    </w:rPr>
  </w:style>
  <w:style w:type="paragraph" w:styleId="PlainText">
    <w:name w:val="Plain Text"/>
    <w:basedOn w:val="Normal"/>
    <w:link w:val="PlainTextChar"/>
    <w:uiPriority w:val="99"/>
    <w:rsid w:val="00A26E4A"/>
    <w:pPr>
      <w:tabs>
        <w:tab w:val="clear" w:pos="567"/>
      </w:tabs>
      <w:spacing w:before="0" w:after="0"/>
      <w:jc w:val="left"/>
    </w:pPr>
    <w:rPr>
      <w:rFonts w:ascii="Consolas" w:hAnsi="Consolas"/>
      <w:sz w:val="24"/>
      <w:szCs w:val="24"/>
      <w:lang w:val="en-US"/>
    </w:rPr>
  </w:style>
  <w:style w:type="character" w:customStyle="1" w:styleId="PlainTextChar1">
    <w:name w:val="Plain Text Char1"/>
    <w:basedOn w:val="DefaultParagraphFont"/>
    <w:uiPriority w:val="99"/>
    <w:rsid w:val="00A26E4A"/>
    <w:rPr>
      <w:rFonts w:ascii="Consolas" w:hAnsi="Consolas" w:cs="Consolas"/>
      <w:sz w:val="21"/>
      <w:szCs w:val="21"/>
      <w:lang w:val="en-GB"/>
    </w:rPr>
  </w:style>
  <w:style w:type="paragraph" w:customStyle="1" w:styleId="Cel-Comments">
    <w:name w:val="Cel-Comments"/>
    <w:autoRedefine/>
    <w:uiPriority w:val="99"/>
    <w:rsid w:val="00590C96"/>
    <w:pPr>
      <w:numPr>
        <w:ilvl w:val="1"/>
        <w:numId w:val="3"/>
      </w:numPr>
    </w:pPr>
    <w:rPr>
      <w:rFonts w:ascii="Arial" w:eastAsia="SimSun" w:hAnsi="Arial"/>
      <w:i/>
      <w:color w:val="999999"/>
      <w:sz w:val="20"/>
      <w:lang w:val="pt-PT" w:eastAsia="pt-PT"/>
    </w:rPr>
  </w:style>
  <w:style w:type="paragraph" w:customStyle="1" w:styleId="code">
    <w:name w:val="code"/>
    <w:basedOn w:val="Normal"/>
    <w:uiPriority w:val="99"/>
    <w:rsid w:val="002A7EA1"/>
    <w:pPr>
      <w:pBdr>
        <w:top w:val="single" w:sz="4" w:space="1" w:color="999999"/>
        <w:left w:val="single" w:sz="4" w:space="4" w:color="999999"/>
        <w:bottom w:val="single" w:sz="4" w:space="1" w:color="999999"/>
        <w:right w:val="single" w:sz="4" w:space="4" w:color="999999"/>
      </w:pBdr>
      <w:shd w:val="clear" w:color="auto" w:fill="F3F3F3"/>
      <w:tabs>
        <w:tab w:val="clear" w:pos="567"/>
      </w:tabs>
      <w:spacing w:before="0" w:after="0"/>
      <w:ind w:left="113"/>
      <w:jc w:val="left"/>
    </w:pPr>
    <w:rPr>
      <w:rFonts w:ascii="Courier New" w:eastAsia="SimSun" w:hAnsi="Courier New"/>
      <w:sz w:val="20"/>
      <w:szCs w:val="20"/>
      <w:lang w:val="en-US"/>
    </w:rPr>
  </w:style>
  <w:style w:type="paragraph" w:customStyle="1" w:styleId="Aufzhlung">
    <w:name w:val="Aufzählung"/>
    <w:basedOn w:val="Normal"/>
    <w:uiPriority w:val="99"/>
    <w:rsid w:val="002A7EA1"/>
    <w:pPr>
      <w:numPr>
        <w:numId w:val="4"/>
      </w:numPr>
      <w:tabs>
        <w:tab w:val="clear" w:pos="567"/>
      </w:tabs>
      <w:spacing w:before="0" w:after="0"/>
      <w:jc w:val="left"/>
    </w:pPr>
    <w:rPr>
      <w:rFonts w:eastAsia="SimSun"/>
      <w:sz w:val="20"/>
      <w:szCs w:val="20"/>
      <w:lang w:val="en-US"/>
    </w:rPr>
  </w:style>
  <w:style w:type="paragraph" w:styleId="HTMLPreformatted">
    <w:name w:val="HTML Preformatted"/>
    <w:basedOn w:val="Normal"/>
    <w:link w:val="HTMLPreformattedChar"/>
    <w:uiPriority w:val="99"/>
    <w:rsid w:val="007D7C05"/>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SimSun" w:hAnsi="Arial Unicode MS" w:cs="Arial Unicode MS"/>
      <w:sz w:val="20"/>
      <w:szCs w:val="20"/>
    </w:rPr>
  </w:style>
  <w:style w:type="character" w:customStyle="1" w:styleId="HTMLPreformattedChar">
    <w:name w:val="HTML Preformatted Char"/>
    <w:basedOn w:val="DefaultParagraphFont"/>
    <w:link w:val="HTMLPreformatted"/>
    <w:uiPriority w:val="99"/>
    <w:rsid w:val="007D7C05"/>
    <w:rPr>
      <w:rFonts w:ascii="Arial Unicode MS" w:eastAsia="SimSun" w:hAnsi="Arial Unicode MS" w:cs="Arial Unicode MS"/>
      <w:sz w:val="20"/>
      <w:szCs w:val="20"/>
      <w:lang w:val="en-GB"/>
    </w:rPr>
  </w:style>
  <w:style w:type="paragraph" w:styleId="ListBullet">
    <w:name w:val="List Bullet"/>
    <w:basedOn w:val="Normal"/>
    <w:rsid w:val="0042291A"/>
    <w:pPr>
      <w:numPr>
        <w:numId w:val="5"/>
      </w:numPr>
      <w:contextualSpacing/>
    </w:pPr>
  </w:style>
  <w:style w:type="paragraph" w:customStyle="1" w:styleId="TableContent">
    <w:name w:val="Table Content"/>
    <w:basedOn w:val="Normal"/>
    <w:rsid w:val="005958AB"/>
    <w:pPr>
      <w:tabs>
        <w:tab w:val="clear" w:pos="567"/>
      </w:tabs>
      <w:spacing w:before="80" w:after="0"/>
    </w:pPr>
    <w:rPr>
      <w:rFonts w:ascii="Helvetica" w:hAnsi="Helvetica"/>
      <w:sz w:val="20"/>
      <w:szCs w:val="20"/>
    </w:rPr>
  </w:style>
  <w:style w:type="character" w:customStyle="1" w:styleId="CaptionChar">
    <w:name w:val="Caption Char"/>
    <w:aliases w:val="Caption - Centre Graphic Char,fighead2 Char,0-Beskrivning Char,Caption Char1 Char,Caption Char Char Char,Caption Char1 Char Char Char,Caption Char Char Char Char Char,Caption Char1 Char Char Char Char Char,Caption Char2 Char,_F Char"/>
    <w:basedOn w:val="DefaultParagraphFont"/>
    <w:link w:val="Caption"/>
    <w:locked/>
    <w:rsid w:val="003A607F"/>
    <w:rPr>
      <w:rFonts w:ascii="Arial" w:hAnsi="Arial"/>
      <w:b/>
      <w:bCs/>
      <w:color w:val="808080"/>
      <w:sz w:val="14"/>
      <w:szCs w:val="20"/>
      <w:lang w:val="pt-PT"/>
    </w:rPr>
  </w:style>
  <w:style w:type="character" w:customStyle="1" w:styleId="ListParagraphChar">
    <w:name w:val="List Paragraph Char"/>
    <w:basedOn w:val="DefaultParagraphFont"/>
    <w:link w:val="ListParagraph"/>
    <w:uiPriority w:val="34"/>
    <w:locked/>
    <w:rsid w:val="00FE1AC4"/>
    <w:rPr>
      <w:rFonts w:ascii="Arial" w:hAnsi="Arial"/>
      <w:color w:val="000000" w:themeColor="text1"/>
      <w:sz w:val="18"/>
      <w:szCs w:val="18"/>
      <w:lang w:val="en-GB" w:eastAsia="pt-PT"/>
    </w:rPr>
  </w:style>
  <w:style w:type="character" w:customStyle="1" w:styleId="Heading3Char">
    <w:name w:val="Heading 3 Char"/>
    <w:basedOn w:val="DefaultParagraphFont"/>
    <w:link w:val="Heading3"/>
    <w:rsid w:val="00B81CBD"/>
    <w:rPr>
      <w:rFonts w:ascii="Arial" w:hAnsi="Arial" w:cs="Arial"/>
      <w:b/>
      <w:bCs/>
      <w:lang w:val="en-GB"/>
    </w:rPr>
  </w:style>
  <w:style w:type="character" w:customStyle="1" w:styleId="Heading5Char">
    <w:name w:val="Heading 5 Char"/>
    <w:basedOn w:val="DefaultParagraphFont"/>
    <w:link w:val="Heading5"/>
    <w:rsid w:val="00B81CBD"/>
    <w:rPr>
      <w:rFonts w:ascii="Arial" w:hAnsi="Arial"/>
      <w:bCs/>
      <w:i/>
      <w:iCs/>
      <w:sz w:val="18"/>
      <w:szCs w:val="18"/>
      <w:lang w:val="en-GB"/>
    </w:rPr>
  </w:style>
  <w:style w:type="character" w:customStyle="1" w:styleId="Heading8Char">
    <w:name w:val="Heading 8 Char"/>
    <w:basedOn w:val="DefaultParagraphFont"/>
    <w:link w:val="Heading8"/>
    <w:rsid w:val="00B81CBD"/>
    <w:rPr>
      <w:rFonts w:ascii="Arial" w:hAnsi="Arial"/>
      <w:b/>
      <w:iCs/>
      <w:sz w:val="18"/>
      <w:szCs w:val="18"/>
      <w:lang w:val="en-GB"/>
    </w:rPr>
  </w:style>
  <w:style w:type="character" w:customStyle="1" w:styleId="Heading9Char">
    <w:name w:val="Heading 9 Char"/>
    <w:basedOn w:val="DefaultParagraphFont"/>
    <w:link w:val="Heading9"/>
    <w:rsid w:val="00B81CBD"/>
    <w:rPr>
      <w:rFonts w:ascii="Arial" w:hAnsi="Arial" w:cs="Arial"/>
      <w:b/>
      <w:sz w:val="18"/>
      <w:szCs w:val="22"/>
      <w:lang w:val="en-GB"/>
    </w:rPr>
  </w:style>
  <w:style w:type="paragraph" w:customStyle="1" w:styleId="lf-text-block">
    <w:name w:val="lf-text-block"/>
    <w:basedOn w:val="Normal"/>
    <w:rsid w:val="00693645"/>
    <w:pPr>
      <w:tabs>
        <w:tab w:val="clear" w:pos="567"/>
      </w:tabs>
      <w:spacing w:before="100" w:beforeAutospacing="1" w:after="100" w:afterAutospacing="1"/>
      <w:jc w:val="left"/>
    </w:pPr>
    <w:rPr>
      <w:rFonts w:ascii="Times New Roman" w:hAnsi="Times New Roman"/>
      <w:sz w:val="24"/>
      <w:szCs w:val="24"/>
      <w:lang w:val="en-US"/>
    </w:rPr>
  </w:style>
  <w:style w:type="character" w:customStyle="1" w:styleId="lf-thread-btn">
    <w:name w:val="lf-thread-btn"/>
    <w:basedOn w:val="DefaultParagraphFont"/>
    <w:rsid w:val="006C3670"/>
  </w:style>
  <w:style w:type="character" w:customStyle="1" w:styleId="timestamp">
    <w:name w:val="timestamp"/>
    <w:basedOn w:val="DefaultParagraphFont"/>
    <w:rsid w:val="00337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4780">
      <w:bodyDiv w:val="1"/>
      <w:marLeft w:val="0"/>
      <w:marRight w:val="0"/>
      <w:marTop w:val="0"/>
      <w:marBottom w:val="0"/>
      <w:divBdr>
        <w:top w:val="none" w:sz="0" w:space="0" w:color="auto"/>
        <w:left w:val="none" w:sz="0" w:space="0" w:color="auto"/>
        <w:bottom w:val="none" w:sz="0" w:space="0" w:color="auto"/>
        <w:right w:val="none" w:sz="0" w:space="0" w:color="auto"/>
      </w:divBdr>
    </w:div>
    <w:div w:id="14306875">
      <w:bodyDiv w:val="1"/>
      <w:marLeft w:val="0"/>
      <w:marRight w:val="0"/>
      <w:marTop w:val="0"/>
      <w:marBottom w:val="0"/>
      <w:divBdr>
        <w:top w:val="none" w:sz="0" w:space="0" w:color="auto"/>
        <w:left w:val="none" w:sz="0" w:space="0" w:color="auto"/>
        <w:bottom w:val="none" w:sz="0" w:space="0" w:color="auto"/>
        <w:right w:val="none" w:sz="0" w:space="0" w:color="auto"/>
      </w:divBdr>
      <w:divsChild>
        <w:div w:id="595329397">
          <w:marLeft w:val="446"/>
          <w:marRight w:val="0"/>
          <w:marTop w:val="0"/>
          <w:marBottom w:val="145"/>
          <w:divBdr>
            <w:top w:val="none" w:sz="0" w:space="0" w:color="auto"/>
            <w:left w:val="none" w:sz="0" w:space="0" w:color="auto"/>
            <w:bottom w:val="none" w:sz="0" w:space="0" w:color="auto"/>
            <w:right w:val="none" w:sz="0" w:space="0" w:color="auto"/>
          </w:divBdr>
        </w:div>
      </w:divsChild>
    </w:div>
    <w:div w:id="38667814">
      <w:bodyDiv w:val="1"/>
      <w:marLeft w:val="0"/>
      <w:marRight w:val="0"/>
      <w:marTop w:val="0"/>
      <w:marBottom w:val="0"/>
      <w:divBdr>
        <w:top w:val="none" w:sz="0" w:space="0" w:color="auto"/>
        <w:left w:val="none" w:sz="0" w:space="0" w:color="auto"/>
        <w:bottom w:val="none" w:sz="0" w:space="0" w:color="auto"/>
        <w:right w:val="none" w:sz="0" w:space="0" w:color="auto"/>
      </w:divBdr>
    </w:div>
    <w:div w:id="43526552">
      <w:bodyDiv w:val="1"/>
      <w:marLeft w:val="0"/>
      <w:marRight w:val="0"/>
      <w:marTop w:val="0"/>
      <w:marBottom w:val="0"/>
      <w:divBdr>
        <w:top w:val="none" w:sz="0" w:space="0" w:color="auto"/>
        <w:left w:val="none" w:sz="0" w:space="0" w:color="auto"/>
        <w:bottom w:val="none" w:sz="0" w:space="0" w:color="auto"/>
        <w:right w:val="none" w:sz="0" w:space="0" w:color="auto"/>
      </w:divBdr>
    </w:div>
    <w:div w:id="44066404">
      <w:bodyDiv w:val="1"/>
      <w:marLeft w:val="0"/>
      <w:marRight w:val="0"/>
      <w:marTop w:val="0"/>
      <w:marBottom w:val="0"/>
      <w:divBdr>
        <w:top w:val="none" w:sz="0" w:space="0" w:color="auto"/>
        <w:left w:val="none" w:sz="0" w:space="0" w:color="auto"/>
        <w:bottom w:val="none" w:sz="0" w:space="0" w:color="auto"/>
        <w:right w:val="none" w:sz="0" w:space="0" w:color="auto"/>
      </w:divBdr>
    </w:div>
    <w:div w:id="49422004">
      <w:bodyDiv w:val="1"/>
      <w:marLeft w:val="0"/>
      <w:marRight w:val="0"/>
      <w:marTop w:val="0"/>
      <w:marBottom w:val="0"/>
      <w:divBdr>
        <w:top w:val="none" w:sz="0" w:space="0" w:color="auto"/>
        <w:left w:val="none" w:sz="0" w:space="0" w:color="auto"/>
        <w:bottom w:val="none" w:sz="0" w:space="0" w:color="auto"/>
        <w:right w:val="none" w:sz="0" w:space="0" w:color="auto"/>
      </w:divBdr>
    </w:div>
    <w:div w:id="52780936">
      <w:bodyDiv w:val="1"/>
      <w:marLeft w:val="0"/>
      <w:marRight w:val="0"/>
      <w:marTop w:val="0"/>
      <w:marBottom w:val="0"/>
      <w:divBdr>
        <w:top w:val="none" w:sz="0" w:space="0" w:color="auto"/>
        <w:left w:val="none" w:sz="0" w:space="0" w:color="auto"/>
        <w:bottom w:val="none" w:sz="0" w:space="0" w:color="auto"/>
        <w:right w:val="none" w:sz="0" w:space="0" w:color="auto"/>
      </w:divBdr>
    </w:div>
    <w:div w:id="70931033">
      <w:bodyDiv w:val="1"/>
      <w:marLeft w:val="0"/>
      <w:marRight w:val="0"/>
      <w:marTop w:val="0"/>
      <w:marBottom w:val="0"/>
      <w:divBdr>
        <w:top w:val="none" w:sz="0" w:space="0" w:color="auto"/>
        <w:left w:val="none" w:sz="0" w:space="0" w:color="auto"/>
        <w:bottom w:val="none" w:sz="0" w:space="0" w:color="auto"/>
        <w:right w:val="none" w:sz="0" w:space="0" w:color="auto"/>
      </w:divBdr>
    </w:div>
    <w:div w:id="70932931">
      <w:bodyDiv w:val="1"/>
      <w:marLeft w:val="0"/>
      <w:marRight w:val="0"/>
      <w:marTop w:val="0"/>
      <w:marBottom w:val="0"/>
      <w:divBdr>
        <w:top w:val="none" w:sz="0" w:space="0" w:color="auto"/>
        <w:left w:val="none" w:sz="0" w:space="0" w:color="auto"/>
        <w:bottom w:val="none" w:sz="0" w:space="0" w:color="auto"/>
        <w:right w:val="none" w:sz="0" w:space="0" w:color="auto"/>
      </w:divBdr>
    </w:div>
    <w:div w:id="94253291">
      <w:bodyDiv w:val="1"/>
      <w:marLeft w:val="0"/>
      <w:marRight w:val="0"/>
      <w:marTop w:val="0"/>
      <w:marBottom w:val="0"/>
      <w:divBdr>
        <w:top w:val="none" w:sz="0" w:space="0" w:color="auto"/>
        <w:left w:val="none" w:sz="0" w:space="0" w:color="auto"/>
        <w:bottom w:val="none" w:sz="0" w:space="0" w:color="auto"/>
        <w:right w:val="none" w:sz="0" w:space="0" w:color="auto"/>
      </w:divBdr>
    </w:div>
    <w:div w:id="149181846">
      <w:bodyDiv w:val="1"/>
      <w:marLeft w:val="0"/>
      <w:marRight w:val="0"/>
      <w:marTop w:val="0"/>
      <w:marBottom w:val="0"/>
      <w:divBdr>
        <w:top w:val="none" w:sz="0" w:space="0" w:color="auto"/>
        <w:left w:val="none" w:sz="0" w:space="0" w:color="auto"/>
        <w:bottom w:val="none" w:sz="0" w:space="0" w:color="auto"/>
        <w:right w:val="none" w:sz="0" w:space="0" w:color="auto"/>
      </w:divBdr>
    </w:div>
    <w:div w:id="157353016">
      <w:bodyDiv w:val="1"/>
      <w:marLeft w:val="0"/>
      <w:marRight w:val="0"/>
      <w:marTop w:val="0"/>
      <w:marBottom w:val="0"/>
      <w:divBdr>
        <w:top w:val="none" w:sz="0" w:space="0" w:color="auto"/>
        <w:left w:val="none" w:sz="0" w:space="0" w:color="auto"/>
        <w:bottom w:val="none" w:sz="0" w:space="0" w:color="auto"/>
        <w:right w:val="none" w:sz="0" w:space="0" w:color="auto"/>
      </w:divBdr>
    </w:div>
    <w:div w:id="172886285">
      <w:bodyDiv w:val="1"/>
      <w:marLeft w:val="0"/>
      <w:marRight w:val="0"/>
      <w:marTop w:val="0"/>
      <w:marBottom w:val="0"/>
      <w:divBdr>
        <w:top w:val="none" w:sz="0" w:space="0" w:color="auto"/>
        <w:left w:val="none" w:sz="0" w:space="0" w:color="auto"/>
        <w:bottom w:val="none" w:sz="0" w:space="0" w:color="auto"/>
        <w:right w:val="none" w:sz="0" w:space="0" w:color="auto"/>
      </w:divBdr>
    </w:div>
    <w:div w:id="192112362">
      <w:bodyDiv w:val="1"/>
      <w:marLeft w:val="0"/>
      <w:marRight w:val="0"/>
      <w:marTop w:val="0"/>
      <w:marBottom w:val="0"/>
      <w:divBdr>
        <w:top w:val="none" w:sz="0" w:space="0" w:color="auto"/>
        <w:left w:val="none" w:sz="0" w:space="0" w:color="auto"/>
        <w:bottom w:val="none" w:sz="0" w:space="0" w:color="auto"/>
        <w:right w:val="none" w:sz="0" w:space="0" w:color="auto"/>
      </w:divBdr>
    </w:div>
    <w:div w:id="273177452">
      <w:bodyDiv w:val="1"/>
      <w:marLeft w:val="0"/>
      <w:marRight w:val="0"/>
      <w:marTop w:val="0"/>
      <w:marBottom w:val="0"/>
      <w:divBdr>
        <w:top w:val="none" w:sz="0" w:space="0" w:color="auto"/>
        <w:left w:val="none" w:sz="0" w:space="0" w:color="auto"/>
        <w:bottom w:val="none" w:sz="0" w:space="0" w:color="auto"/>
        <w:right w:val="none" w:sz="0" w:space="0" w:color="auto"/>
      </w:divBdr>
    </w:div>
    <w:div w:id="319238431">
      <w:bodyDiv w:val="1"/>
      <w:marLeft w:val="0"/>
      <w:marRight w:val="0"/>
      <w:marTop w:val="0"/>
      <w:marBottom w:val="0"/>
      <w:divBdr>
        <w:top w:val="none" w:sz="0" w:space="0" w:color="auto"/>
        <w:left w:val="none" w:sz="0" w:space="0" w:color="auto"/>
        <w:bottom w:val="none" w:sz="0" w:space="0" w:color="auto"/>
        <w:right w:val="none" w:sz="0" w:space="0" w:color="auto"/>
      </w:divBdr>
    </w:div>
    <w:div w:id="375473647">
      <w:bodyDiv w:val="1"/>
      <w:marLeft w:val="0"/>
      <w:marRight w:val="0"/>
      <w:marTop w:val="0"/>
      <w:marBottom w:val="0"/>
      <w:divBdr>
        <w:top w:val="none" w:sz="0" w:space="0" w:color="auto"/>
        <w:left w:val="none" w:sz="0" w:space="0" w:color="auto"/>
        <w:bottom w:val="none" w:sz="0" w:space="0" w:color="auto"/>
        <w:right w:val="none" w:sz="0" w:space="0" w:color="auto"/>
      </w:divBdr>
    </w:div>
    <w:div w:id="430900303">
      <w:bodyDiv w:val="1"/>
      <w:marLeft w:val="0"/>
      <w:marRight w:val="0"/>
      <w:marTop w:val="0"/>
      <w:marBottom w:val="0"/>
      <w:divBdr>
        <w:top w:val="none" w:sz="0" w:space="0" w:color="auto"/>
        <w:left w:val="none" w:sz="0" w:space="0" w:color="auto"/>
        <w:bottom w:val="none" w:sz="0" w:space="0" w:color="auto"/>
        <w:right w:val="none" w:sz="0" w:space="0" w:color="auto"/>
      </w:divBdr>
    </w:div>
    <w:div w:id="436173605">
      <w:bodyDiv w:val="1"/>
      <w:marLeft w:val="0"/>
      <w:marRight w:val="0"/>
      <w:marTop w:val="0"/>
      <w:marBottom w:val="0"/>
      <w:divBdr>
        <w:top w:val="none" w:sz="0" w:space="0" w:color="auto"/>
        <w:left w:val="none" w:sz="0" w:space="0" w:color="auto"/>
        <w:bottom w:val="none" w:sz="0" w:space="0" w:color="auto"/>
        <w:right w:val="none" w:sz="0" w:space="0" w:color="auto"/>
      </w:divBdr>
    </w:div>
    <w:div w:id="457454354">
      <w:bodyDiv w:val="1"/>
      <w:marLeft w:val="0"/>
      <w:marRight w:val="0"/>
      <w:marTop w:val="0"/>
      <w:marBottom w:val="0"/>
      <w:divBdr>
        <w:top w:val="none" w:sz="0" w:space="0" w:color="auto"/>
        <w:left w:val="none" w:sz="0" w:space="0" w:color="auto"/>
        <w:bottom w:val="none" w:sz="0" w:space="0" w:color="auto"/>
        <w:right w:val="none" w:sz="0" w:space="0" w:color="auto"/>
      </w:divBdr>
    </w:div>
    <w:div w:id="463430718">
      <w:bodyDiv w:val="1"/>
      <w:marLeft w:val="0"/>
      <w:marRight w:val="0"/>
      <w:marTop w:val="0"/>
      <w:marBottom w:val="0"/>
      <w:divBdr>
        <w:top w:val="none" w:sz="0" w:space="0" w:color="auto"/>
        <w:left w:val="none" w:sz="0" w:space="0" w:color="auto"/>
        <w:bottom w:val="none" w:sz="0" w:space="0" w:color="auto"/>
        <w:right w:val="none" w:sz="0" w:space="0" w:color="auto"/>
      </w:divBdr>
    </w:div>
    <w:div w:id="583295723">
      <w:bodyDiv w:val="1"/>
      <w:marLeft w:val="0"/>
      <w:marRight w:val="0"/>
      <w:marTop w:val="0"/>
      <w:marBottom w:val="0"/>
      <w:divBdr>
        <w:top w:val="none" w:sz="0" w:space="0" w:color="auto"/>
        <w:left w:val="none" w:sz="0" w:space="0" w:color="auto"/>
        <w:bottom w:val="none" w:sz="0" w:space="0" w:color="auto"/>
        <w:right w:val="none" w:sz="0" w:space="0" w:color="auto"/>
      </w:divBdr>
    </w:div>
    <w:div w:id="677581110">
      <w:bodyDiv w:val="1"/>
      <w:marLeft w:val="0"/>
      <w:marRight w:val="0"/>
      <w:marTop w:val="0"/>
      <w:marBottom w:val="0"/>
      <w:divBdr>
        <w:top w:val="none" w:sz="0" w:space="0" w:color="auto"/>
        <w:left w:val="none" w:sz="0" w:space="0" w:color="auto"/>
        <w:bottom w:val="none" w:sz="0" w:space="0" w:color="auto"/>
        <w:right w:val="none" w:sz="0" w:space="0" w:color="auto"/>
      </w:divBdr>
    </w:div>
    <w:div w:id="698045986">
      <w:bodyDiv w:val="1"/>
      <w:marLeft w:val="0"/>
      <w:marRight w:val="0"/>
      <w:marTop w:val="0"/>
      <w:marBottom w:val="0"/>
      <w:divBdr>
        <w:top w:val="none" w:sz="0" w:space="0" w:color="auto"/>
        <w:left w:val="none" w:sz="0" w:space="0" w:color="auto"/>
        <w:bottom w:val="none" w:sz="0" w:space="0" w:color="auto"/>
        <w:right w:val="none" w:sz="0" w:space="0" w:color="auto"/>
      </w:divBdr>
    </w:div>
    <w:div w:id="714626721">
      <w:bodyDiv w:val="1"/>
      <w:marLeft w:val="0"/>
      <w:marRight w:val="0"/>
      <w:marTop w:val="0"/>
      <w:marBottom w:val="0"/>
      <w:divBdr>
        <w:top w:val="none" w:sz="0" w:space="0" w:color="auto"/>
        <w:left w:val="none" w:sz="0" w:space="0" w:color="auto"/>
        <w:bottom w:val="none" w:sz="0" w:space="0" w:color="auto"/>
        <w:right w:val="none" w:sz="0" w:space="0" w:color="auto"/>
      </w:divBdr>
    </w:div>
    <w:div w:id="733430355">
      <w:bodyDiv w:val="1"/>
      <w:marLeft w:val="0"/>
      <w:marRight w:val="0"/>
      <w:marTop w:val="0"/>
      <w:marBottom w:val="0"/>
      <w:divBdr>
        <w:top w:val="none" w:sz="0" w:space="0" w:color="auto"/>
        <w:left w:val="none" w:sz="0" w:space="0" w:color="auto"/>
        <w:bottom w:val="none" w:sz="0" w:space="0" w:color="auto"/>
        <w:right w:val="none" w:sz="0" w:space="0" w:color="auto"/>
      </w:divBdr>
    </w:div>
    <w:div w:id="734862960">
      <w:bodyDiv w:val="1"/>
      <w:marLeft w:val="0"/>
      <w:marRight w:val="0"/>
      <w:marTop w:val="0"/>
      <w:marBottom w:val="0"/>
      <w:divBdr>
        <w:top w:val="none" w:sz="0" w:space="0" w:color="auto"/>
        <w:left w:val="none" w:sz="0" w:space="0" w:color="auto"/>
        <w:bottom w:val="none" w:sz="0" w:space="0" w:color="auto"/>
        <w:right w:val="none" w:sz="0" w:space="0" w:color="auto"/>
      </w:divBdr>
      <w:divsChild>
        <w:div w:id="123040360">
          <w:marLeft w:val="274"/>
          <w:marRight w:val="0"/>
          <w:marTop w:val="43"/>
          <w:marBottom w:val="0"/>
          <w:divBdr>
            <w:top w:val="none" w:sz="0" w:space="0" w:color="auto"/>
            <w:left w:val="none" w:sz="0" w:space="0" w:color="auto"/>
            <w:bottom w:val="none" w:sz="0" w:space="0" w:color="auto"/>
            <w:right w:val="none" w:sz="0" w:space="0" w:color="auto"/>
          </w:divBdr>
        </w:div>
        <w:div w:id="415059535">
          <w:marLeft w:val="274"/>
          <w:marRight w:val="0"/>
          <w:marTop w:val="43"/>
          <w:marBottom w:val="0"/>
          <w:divBdr>
            <w:top w:val="none" w:sz="0" w:space="0" w:color="auto"/>
            <w:left w:val="none" w:sz="0" w:space="0" w:color="auto"/>
            <w:bottom w:val="none" w:sz="0" w:space="0" w:color="auto"/>
            <w:right w:val="none" w:sz="0" w:space="0" w:color="auto"/>
          </w:divBdr>
        </w:div>
        <w:div w:id="1826124389">
          <w:marLeft w:val="274"/>
          <w:marRight w:val="0"/>
          <w:marTop w:val="43"/>
          <w:marBottom w:val="0"/>
          <w:divBdr>
            <w:top w:val="none" w:sz="0" w:space="0" w:color="auto"/>
            <w:left w:val="none" w:sz="0" w:space="0" w:color="auto"/>
            <w:bottom w:val="none" w:sz="0" w:space="0" w:color="auto"/>
            <w:right w:val="none" w:sz="0" w:space="0" w:color="auto"/>
          </w:divBdr>
        </w:div>
      </w:divsChild>
    </w:div>
    <w:div w:id="774256201">
      <w:bodyDiv w:val="1"/>
      <w:marLeft w:val="0"/>
      <w:marRight w:val="0"/>
      <w:marTop w:val="0"/>
      <w:marBottom w:val="0"/>
      <w:divBdr>
        <w:top w:val="none" w:sz="0" w:space="0" w:color="auto"/>
        <w:left w:val="none" w:sz="0" w:space="0" w:color="auto"/>
        <w:bottom w:val="none" w:sz="0" w:space="0" w:color="auto"/>
        <w:right w:val="none" w:sz="0" w:space="0" w:color="auto"/>
      </w:divBdr>
    </w:div>
    <w:div w:id="819542644">
      <w:bodyDiv w:val="1"/>
      <w:marLeft w:val="0"/>
      <w:marRight w:val="0"/>
      <w:marTop w:val="0"/>
      <w:marBottom w:val="0"/>
      <w:divBdr>
        <w:top w:val="none" w:sz="0" w:space="0" w:color="auto"/>
        <w:left w:val="none" w:sz="0" w:space="0" w:color="auto"/>
        <w:bottom w:val="none" w:sz="0" w:space="0" w:color="auto"/>
        <w:right w:val="none" w:sz="0" w:space="0" w:color="auto"/>
      </w:divBdr>
    </w:div>
    <w:div w:id="864901820">
      <w:bodyDiv w:val="1"/>
      <w:marLeft w:val="0"/>
      <w:marRight w:val="0"/>
      <w:marTop w:val="0"/>
      <w:marBottom w:val="0"/>
      <w:divBdr>
        <w:top w:val="none" w:sz="0" w:space="0" w:color="auto"/>
        <w:left w:val="none" w:sz="0" w:space="0" w:color="auto"/>
        <w:bottom w:val="none" w:sz="0" w:space="0" w:color="auto"/>
        <w:right w:val="none" w:sz="0" w:space="0" w:color="auto"/>
      </w:divBdr>
    </w:div>
    <w:div w:id="920333168">
      <w:bodyDiv w:val="1"/>
      <w:marLeft w:val="0"/>
      <w:marRight w:val="0"/>
      <w:marTop w:val="0"/>
      <w:marBottom w:val="0"/>
      <w:divBdr>
        <w:top w:val="none" w:sz="0" w:space="0" w:color="auto"/>
        <w:left w:val="none" w:sz="0" w:space="0" w:color="auto"/>
        <w:bottom w:val="none" w:sz="0" w:space="0" w:color="auto"/>
        <w:right w:val="none" w:sz="0" w:space="0" w:color="auto"/>
      </w:divBdr>
    </w:div>
    <w:div w:id="935552196">
      <w:bodyDiv w:val="1"/>
      <w:marLeft w:val="0"/>
      <w:marRight w:val="0"/>
      <w:marTop w:val="0"/>
      <w:marBottom w:val="0"/>
      <w:divBdr>
        <w:top w:val="none" w:sz="0" w:space="0" w:color="auto"/>
        <w:left w:val="none" w:sz="0" w:space="0" w:color="auto"/>
        <w:bottom w:val="none" w:sz="0" w:space="0" w:color="auto"/>
        <w:right w:val="none" w:sz="0" w:space="0" w:color="auto"/>
      </w:divBdr>
    </w:div>
    <w:div w:id="954364625">
      <w:bodyDiv w:val="1"/>
      <w:marLeft w:val="0"/>
      <w:marRight w:val="0"/>
      <w:marTop w:val="0"/>
      <w:marBottom w:val="0"/>
      <w:divBdr>
        <w:top w:val="none" w:sz="0" w:space="0" w:color="auto"/>
        <w:left w:val="none" w:sz="0" w:space="0" w:color="auto"/>
        <w:bottom w:val="none" w:sz="0" w:space="0" w:color="auto"/>
        <w:right w:val="none" w:sz="0" w:space="0" w:color="auto"/>
      </w:divBdr>
    </w:div>
    <w:div w:id="977222408">
      <w:bodyDiv w:val="1"/>
      <w:marLeft w:val="0"/>
      <w:marRight w:val="0"/>
      <w:marTop w:val="0"/>
      <w:marBottom w:val="0"/>
      <w:divBdr>
        <w:top w:val="none" w:sz="0" w:space="0" w:color="auto"/>
        <w:left w:val="none" w:sz="0" w:space="0" w:color="auto"/>
        <w:bottom w:val="none" w:sz="0" w:space="0" w:color="auto"/>
        <w:right w:val="none" w:sz="0" w:space="0" w:color="auto"/>
      </w:divBdr>
    </w:div>
    <w:div w:id="1046178968">
      <w:bodyDiv w:val="1"/>
      <w:marLeft w:val="0"/>
      <w:marRight w:val="0"/>
      <w:marTop w:val="0"/>
      <w:marBottom w:val="0"/>
      <w:divBdr>
        <w:top w:val="none" w:sz="0" w:space="0" w:color="auto"/>
        <w:left w:val="none" w:sz="0" w:space="0" w:color="auto"/>
        <w:bottom w:val="none" w:sz="0" w:space="0" w:color="auto"/>
        <w:right w:val="none" w:sz="0" w:space="0" w:color="auto"/>
      </w:divBdr>
    </w:div>
    <w:div w:id="1211334404">
      <w:bodyDiv w:val="1"/>
      <w:marLeft w:val="0"/>
      <w:marRight w:val="0"/>
      <w:marTop w:val="0"/>
      <w:marBottom w:val="0"/>
      <w:divBdr>
        <w:top w:val="none" w:sz="0" w:space="0" w:color="auto"/>
        <w:left w:val="none" w:sz="0" w:space="0" w:color="auto"/>
        <w:bottom w:val="none" w:sz="0" w:space="0" w:color="auto"/>
        <w:right w:val="none" w:sz="0" w:space="0" w:color="auto"/>
      </w:divBdr>
    </w:div>
    <w:div w:id="1221936289">
      <w:bodyDiv w:val="1"/>
      <w:marLeft w:val="0"/>
      <w:marRight w:val="0"/>
      <w:marTop w:val="0"/>
      <w:marBottom w:val="0"/>
      <w:divBdr>
        <w:top w:val="none" w:sz="0" w:space="0" w:color="auto"/>
        <w:left w:val="none" w:sz="0" w:space="0" w:color="auto"/>
        <w:bottom w:val="none" w:sz="0" w:space="0" w:color="auto"/>
        <w:right w:val="none" w:sz="0" w:space="0" w:color="auto"/>
      </w:divBdr>
    </w:div>
    <w:div w:id="1241527119">
      <w:bodyDiv w:val="1"/>
      <w:marLeft w:val="0"/>
      <w:marRight w:val="0"/>
      <w:marTop w:val="0"/>
      <w:marBottom w:val="0"/>
      <w:divBdr>
        <w:top w:val="none" w:sz="0" w:space="0" w:color="auto"/>
        <w:left w:val="none" w:sz="0" w:space="0" w:color="auto"/>
        <w:bottom w:val="none" w:sz="0" w:space="0" w:color="auto"/>
        <w:right w:val="none" w:sz="0" w:space="0" w:color="auto"/>
      </w:divBdr>
    </w:div>
    <w:div w:id="1273368219">
      <w:bodyDiv w:val="1"/>
      <w:marLeft w:val="0"/>
      <w:marRight w:val="0"/>
      <w:marTop w:val="0"/>
      <w:marBottom w:val="0"/>
      <w:divBdr>
        <w:top w:val="none" w:sz="0" w:space="0" w:color="auto"/>
        <w:left w:val="none" w:sz="0" w:space="0" w:color="auto"/>
        <w:bottom w:val="none" w:sz="0" w:space="0" w:color="auto"/>
        <w:right w:val="none" w:sz="0" w:space="0" w:color="auto"/>
      </w:divBdr>
    </w:div>
    <w:div w:id="1304850063">
      <w:bodyDiv w:val="1"/>
      <w:marLeft w:val="0"/>
      <w:marRight w:val="0"/>
      <w:marTop w:val="0"/>
      <w:marBottom w:val="0"/>
      <w:divBdr>
        <w:top w:val="none" w:sz="0" w:space="0" w:color="auto"/>
        <w:left w:val="none" w:sz="0" w:space="0" w:color="auto"/>
        <w:bottom w:val="none" w:sz="0" w:space="0" w:color="auto"/>
        <w:right w:val="none" w:sz="0" w:space="0" w:color="auto"/>
      </w:divBdr>
    </w:div>
    <w:div w:id="1307275708">
      <w:bodyDiv w:val="1"/>
      <w:marLeft w:val="0"/>
      <w:marRight w:val="0"/>
      <w:marTop w:val="0"/>
      <w:marBottom w:val="0"/>
      <w:divBdr>
        <w:top w:val="none" w:sz="0" w:space="0" w:color="auto"/>
        <w:left w:val="none" w:sz="0" w:space="0" w:color="auto"/>
        <w:bottom w:val="none" w:sz="0" w:space="0" w:color="auto"/>
        <w:right w:val="none" w:sz="0" w:space="0" w:color="auto"/>
      </w:divBdr>
    </w:div>
    <w:div w:id="1319190119">
      <w:bodyDiv w:val="1"/>
      <w:marLeft w:val="0"/>
      <w:marRight w:val="0"/>
      <w:marTop w:val="0"/>
      <w:marBottom w:val="0"/>
      <w:divBdr>
        <w:top w:val="none" w:sz="0" w:space="0" w:color="auto"/>
        <w:left w:val="none" w:sz="0" w:space="0" w:color="auto"/>
        <w:bottom w:val="none" w:sz="0" w:space="0" w:color="auto"/>
        <w:right w:val="none" w:sz="0" w:space="0" w:color="auto"/>
      </w:divBdr>
    </w:div>
    <w:div w:id="1342513532">
      <w:bodyDiv w:val="1"/>
      <w:marLeft w:val="0"/>
      <w:marRight w:val="0"/>
      <w:marTop w:val="0"/>
      <w:marBottom w:val="0"/>
      <w:divBdr>
        <w:top w:val="none" w:sz="0" w:space="0" w:color="auto"/>
        <w:left w:val="none" w:sz="0" w:space="0" w:color="auto"/>
        <w:bottom w:val="none" w:sz="0" w:space="0" w:color="auto"/>
        <w:right w:val="none" w:sz="0" w:space="0" w:color="auto"/>
      </w:divBdr>
    </w:div>
    <w:div w:id="1361321384">
      <w:bodyDiv w:val="1"/>
      <w:marLeft w:val="0"/>
      <w:marRight w:val="0"/>
      <w:marTop w:val="0"/>
      <w:marBottom w:val="0"/>
      <w:divBdr>
        <w:top w:val="none" w:sz="0" w:space="0" w:color="auto"/>
        <w:left w:val="none" w:sz="0" w:space="0" w:color="auto"/>
        <w:bottom w:val="none" w:sz="0" w:space="0" w:color="auto"/>
        <w:right w:val="none" w:sz="0" w:space="0" w:color="auto"/>
      </w:divBdr>
    </w:div>
    <w:div w:id="1372537122">
      <w:bodyDiv w:val="1"/>
      <w:marLeft w:val="0"/>
      <w:marRight w:val="0"/>
      <w:marTop w:val="0"/>
      <w:marBottom w:val="0"/>
      <w:divBdr>
        <w:top w:val="none" w:sz="0" w:space="0" w:color="auto"/>
        <w:left w:val="none" w:sz="0" w:space="0" w:color="auto"/>
        <w:bottom w:val="none" w:sz="0" w:space="0" w:color="auto"/>
        <w:right w:val="none" w:sz="0" w:space="0" w:color="auto"/>
      </w:divBdr>
    </w:div>
    <w:div w:id="1377894918">
      <w:bodyDiv w:val="1"/>
      <w:marLeft w:val="0"/>
      <w:marRight w:val="0"/>
      <w:marTop w:val="0"/>
      <w:marBottom w:val="0"/>
      <w:divBdr>
        <w:top w:val="none" w:sz="0" w:space="0" w:color="auto"/>
        <w:left w:val="none" w:sz="0" w:space="0" w:color="auto"/>
        <w:bottom w:val="none" w:sz="0" w:space="0" w:color="auto"/>
        <w:right w:val="none" w:sz="0" w:space="0" w:color="auto"/>
      </w:divBdr>
    </w:div>
    <w:div w:id="1415975008">
      <w:bodyDiv w:val="1"/>
      <w:marLeft w:val="0"/>
      <w:marRight w:val="0"/>
      <w:marTop w:val="0"/>
      <w:marBottom w:val="0"/>
      <w:divBdr>
        <w:top w:val="none" w:sz="0" w:space="0" w:color="auto"/>
        <w:left w:val="none" w:sz="0" w:space="0" w:color="auto"/>
        <w:bottom w:val="none" w:sz="0" w:space="0" w:color="auto"/>
        <w:right w:val="none" w:sz="0" w:space="0" w:color="auto"/>
      </w:divBdr>
      <w:divsChild>
        <w:div w:id="1102342567">
          <w:marLeft w:val="547"/>
          <w:marRight w:val="0"/>
          <w:marTop w:val="0"/>
          <w:marBottom w:val="0"/>
          <w:divBdr>
            <w:top w:val="none" w:sz="0" w:space="0" w:color="auto"/>
            <w:left w:val="none" w:sz="0" w:space="0" w:color="auto"/>
            <w:bottom w:val="none" w:sz="0" w:space="0" w:color="auto"/>
            <w:right w:val="none" w:sz="0" w:space="0" w:color="auto"/>
          </w:divBdr>
        </w:div>
      </w:divsChild>
    </w:div>
    <w:div w:id="1420558446">
      <w:bodyDiv w:val="1"/>
      <w:marLeft w:val="0"/>
      <w:marRight w:val="0"/>
      <w:marTop w:val="0"/>
      <w:marBottom w:val="0"/>
      <w:divBdr>
        <w:top w:val="none" w:sz="0" w:space="0" w:color="auto"/>
        <w:left w:val="none" w:sz="0" w:space="0" w:color="auto"/>
        <w:bottom w:val="none" w:sz="0" w:space="0" w:color="auto"/>
        <w:right w:val="none" w:sz="0" w:space="0" w:color="auto"/>
      </w:divBdr>
    </w:div>
    <w:div w:id="1431848617">
      <w:bodyDiv w:val="1"/>
      <w:marLeft w:val="0"/>
      <w:marRight w:val="0"/>
      <w:marTop w:val="0"/>
      <w:marBottom w:val="0"/>
      <w:divBdr>
        <w:top w:val="none" w:sz="0" w:space="0" w:color="auto"/>
        <w:left w:val="none" w:sz="0" w:space="0" w:color="auto"/>
        <w:bottom w:val="none" w:sz="0" w:space="0" w:color="auto"/>
        <w:right w:val="none" w:sz="0" w:space="0" w:color="auto"/>
      </w:divBdr>
    </w:div>
    <w:div w:id="1450273485">
      <w:bodyDiv w:val="1"/>
      <w:marLeft w:val="0"/>
      <w:marRight w:val="0"/>
      <w:marTop w:val="0"/>
      <w:marBottom w:val="0"/>
      <w:divBdr>
        <w:top w:val="none" w:sz="0" w:space="0" w:color="auto"/>
        <w:left w:val="none" w:sz="0" w:space="0" w:color="auto"/>
        <w:bottom w:val="none" w:sz="0" w:space="0" w:color="auto"/>
        <w:right w:val="none" w:sz="0" w:space="0" w:color="auto"/>
      </w:divBdr>
    </w:div>
    <w:div w:id="1461535206">
      <w:bodyDiv w:val="1"/>
      <w:marLeft w:val="0"/>
      <w:marRight w:val="0"/>
      <w:marTop w:val="0"/>
      <w:marBottom w:val="0"/>
      <w:divBdr>
        <w:top w:val="none" w:sz="0" w:space="0" w:color="auto"/>
        <w:left w:val="none" w:sz="0" w:space="0" w:color="auto"/>
        <w:bottom w:val="none" w:sz="0" w:space="0" w:color="auto"/>
        <w:right w:val="none" w:sz="0" w:space="0" w:color="auto"/>
      </w:divBdr>
    </w:div>
    <w:div w:id="1485733004">
      <w:bodyDiv w:val="1"/>
      <w:marLeft w:val="0"/>
      <w:marRight w:val="0"/>
      <w:marTop w:val="0"/>
      <w:marBottom w:val="0"/>
      <w:divBdr>
        <w:top w:val="none" w:sz="0" w:space="0" w:color="auto"/>
        <w:left w:val="none" w:sz="0" w:space="0" w:color="auto"/>
        <w:bottom w:val="none" w:sz="0" w:space="0" w:color="auto"/>
        <w:right w:val="none" w:sz="0" w:space="0" w:color="auto"/>
      </w:divBdr>
    </w:div>
    <w:div w:id="1550341912">
      <w:bodyDiv w:val="1"/>
      <w:marLeft w:val="0"/>
      <w:marRight w:val="0"/>
      <w:marTop w:val="0"/>
      <w:marBottom w:val="0"/>
      <w:divBdr>
        <w:top w:val="none" w:sz="0" w:space="0" w:color="auto"/>
        <w:left w:val="none" w:sz="0" w:space="0" w:color="auto"/>
        <w:bottom w:val="none" w:sz="0" w:space="0" w:color="auto"/>
        <w:right w:val="none" w:sz="0" w:space="0" w:color="auto"/>
      </w:divBdr>
    </w:div>
    <w:div w:id="1585451919">
      <w:bodyDiv w:val="1"/>
      <w:marLeft w:val="0"/>
      <w:marRight w:val="0"/>
      <w:marTop w:val="0"/>
      <w:marBottom w:val="0"/>
      <w:divBdr>
        <w:top w:val="none" w:sz="0" w:space="0" w:color="auto"/>
        <w:left w:val="none" w:sz="0" w:space="0" w:color="auto"/>
        <w:bottom w:val="none" w:sz="0" w:space="0" w:color="auto"/>
        <w:right w:val="none" w:sz="0" w:space="0" w:color="auto"/>
      </w:divBdr>
    </w:div>
    <w:div w:id="1588420246">
      <w:bodyDiv w:val="1"/>
      <w:marLeft w:val="0"/>
      <w:marRight w:val="0"/>
      <w:marTop w:val="0"/>
      <w:marBottom w:val="0"/>
      <w:divBdr>
        <w:top w:val="none" w:sz="0" w:space="0" w:color="auto"/>
        <w:left w:val="none" w:sz="0" w:space="0" w:color="auto"/>
        <w:bottom w:val="none" w:sz="0" w:space="0" w:color="auto"/>
        <w:right w:val="none" w:sz="0" w:space="0" w:color="auto"/>
      </w:divBdr>
    </w:div>
    <w:div w:id="1591546109">
      <w:bodyDiv w:val="1"/>
      <w:marLeft w:val="0"/>
      <w:marRight w:val="0"/>
      <w:marTop w:val="0"/>
      <w:marBottom w:val="0"/>
      <w:divBdr>
        <w:top w:val="none" w:sz="0" w:space="0" w:color="auto"/>
        <w:left w:val="none" w:sz="0" w:space="0" w:color="auto"/>
        <w:bottom w:val="none" w:sz="0" w:space="0" w:color="auto"/>
        <w:right w:val="none" w:sz="0" w:space="0" w:color="auto"/>
      </w:divBdr>
    </w:div>
    <w:div w:id="1607074091">
      <w:bodyDiv w:val="1"/>
      <w:marLeft w:val="0"/>
      <w:marRight w:val="0"/>
      <w:marTop w:val="0"/>
      <w:marBottom w:val="0"/>
      <w:divBdr>
        <w:top w:val="none" w:sz="0" w:space="0" w:color="auto"/>
        <w:left w:val="none" w:sz="0" w:space="0" w:color="auto"/>
        <w:bottom w:val="none" w:sz="0" w:space="0" w:color="auto"/>
        <w:right w:val="none" w:sz="0" w:space="0" w:color="auto"/>
      </w:divBdr>
    </w:div>
    <w:div w:id="1611862716">
      <w:bodyDiv w:val="1"/>
      <w:marLeft w:val="0"/>
      <w:marRight w:val="0"/>
      <w:marTop w:val="0"/>
      <w:marBottom w:val="0"/>
      <w:divBdr>
        <w:top w:val="none" w:sz="0" w:space="0" w:color="auto"/>
        <w:left w:val="none" w:sz="0" w:space="0" w:color="auto"/>
        <w:bottom w:val="none" w:sz="0" w:space="0" w:color="auto"/>
        <w:right w:val="none" w:sz="0" w:space="0" w:color="auto"/>
      </w:divBdr>
    </w:div>
    <w:div w:id="1723868359">
      <w:bodyDiv w:val="1"/>
      <w:marLeft w:val="0"/>
      <w:marRight w:val="0"/>
      <w:marTop w:val="0"/>
      <w:marBottom w:val="0"/>
      <w:divBdr>
        <w:top w:val="none" w:sz="0" w:space="0" w:color="auto"/>
        <w:left w:val="none" w:sz="0" w:space="0" w:color="auto"/>
        <w:bottom w:val="none" w:sz="0" w:space="0" w:color="auto"/>
        <w:right w:val="none" w:sz="0" w:space="0" w:color="auto"/>
      </w:divBdr>
    </w:div>
    <w:div w:id="1732077156">
      <w:bodyDiv w:val="1"/>
      <w:marLeft w:val="0"/>
      <w:marRight w:val="0"/>
      <w:marTop w:val="0"/>
      <w:marBottom w:val="0"/>
      <w:divBdr>
        <w:top w:val="none" w:sz="0" w:space="0" w:color="auto"/>
        <w:left w:val="none" w:sz="0" w:space="0" w:color="auto"/>
        <w:bottom w:val="none" w:sz="0" w:space="0" w:color="auto"/>
        <w:right w:val="none" w:sz="0" w:space="0" w:color="auto"/>
      </w:divBdr>
    </w:div>
    <w:div w:id="1781336086">
      <w:bodyDiv w:val="1"/>
      <w:marLeft w:val="0"/>
      <w:marRight w:val="0"/>
      <w:marTop w:val="0"/>
      <w:marBottom w:val="0"/>
      <w:divBdr>
        <w:top w:val="none" w:sz="0" w:space="0" w:color="auto"/>
        <w:left w:val="none" w:sz="0" w:space="0" w:color="auto"/>
        <w:bottom w:val="none" w:sz="0" w:space="0" w:color="auto"/>
        <w:right w:val="none" w:sz="0" w:space="0" w:color="auto"/>
      </w:divBdr>
    </w:div>
    <w:div w:id="1790784858">
      <w:bodyDiv w:val="1"/>
      <w:marLeft w:val="0"/>
      <w:marRight w:val="0"/>
      <w:marTop w:val="0"/>
      <w:marBottom w:val="0"/>
      <w:divBdr>
        <w:top w:val="none" w:sz="0" w:space="0" w:color="auto"/>
        <w:left w:val="none" w:sz="0" w:space="0" w:color="auto"/>
        <w:bottom w:val="none" w:sz="0" w:space="0" w:color="auto"/>
        <w:right w:val="none" w:sz="0" w:space="0" w:color="auto"/>
      </w:divBdr>
    </w:div>
    <w:div w:id="1889492507">
      <w:bodyDiv w:val="1"/>
      <w:marLeft w:val="0"/>
      <w:marRight w:val="0"/>
      <w:marTop w:val="0"/>
      <w:marBottom w:val="0"/>
      <w:divBdr>
        <w:top w:val="none" w:sz="0" w:space="0" w:color="auto"/>
        <w:left w:val="none" w:sz="0" w:space="0" w:color="auto"/>
        <w:bottom w:val="none" w:sz="0" w:space="0" w:color="auto"/>
        <w:right w:val="none" w:sz="0" w:space="0" w:color="auto"/>
      </w:divBdr>
    </w:div>
    <w:div w:id="1919511583">
      <w:bodyDiv w:val="1"/>
      <w:marLeft w:val="0"/>
      <w:marRight w:val="0"/>
      <w:marTop w:val="0"/>
      <w:marBottom w:val="0"/>
      <w:divBdr>
        <w:top w:val="none" w:sz="0" w:space="0" w:color="auto"/>
        <w:left w:val="none" w:sz="0" w:space="0" w:color="auto"/>
        <w:bottom w:val="none" w:sz="0" w:space="0" w:color="auto"/>
        <w:right w:val="none" w:sz="0" w:space="0" w:color="auto"/>
      </w:divBdr>
    </w:div>
    <w:div w:id="1938781316">
      <w:bodyDiv w:val="1"/>
      <w:marLeft w:val="0"/>
      <w:marRight w:val="0"/>
      <w:marTop w:val="0"/>
      <w:marBottom w:val="0"/>
      <w:divBdr>
        <w:top w:val="none" w:sz="0" w:space="0" w:color="auto"/>
        <w:left w:val="none" w:sz="0" w:space="0" w:color="auto"/>
        <w:bottom w:val="none" w:sz="0" w:space="0" w:color="auto"/>
        <w:right w:val="none" w:sz="0" w:space="0" w:color="auto"/>
      </w:divBdr>
    </w:div>
    <w:div w:id="2001150517">
      <w:bodyDiv w:val="1"/>
      <w:marLeft w:val="0"/>
      <w:marRight w:val="0"/>
      <w:marTop w:val="0"/>
      <w:marBottom w:val="0"/>
      <w:divBdr>
        <w:top w:val="none" w:sz="0" w:space="0" w:color="auto"/>
        <w:left w:val="none" w:sz="0" w:space="0" w:color="auto"/>
        <w:bottom w:val="none" w:sz="0" w:space="0" w:color="auto"/>
        <w:right w:val="none" w:sz="0" w:space="0" w:color="auto"/>
      </w:divBdr>
    </w:div>
    <w:div w:id="2008170865">
      <w:bodyDiv w:val="1"/>
      <w:marLeft w:val="0"/>
      <w:marRight w:val="0"/>
      <w:marTop w:val="0"/>
      <w:marBottom w:val="0"/>
      <w:divBdr>
        <w:top w:val="none" w:sz="0" w:space="0" w:color="auto"/>
        <w:left w:val="none" w:sz="0" w:space="0" w:color="auto"/>
        <w:bottom w:val="none" w:sz="0" w:space="0" w:color="auto"/>
        <w:right w:val="none" w:sz="0" w:space="0" w:color="auto"/>
      </w:divBdr>
    </w:div>
    <w:div w:id="2009165695">
      <w:bodyDiv w:val="1"/>
      <w:marLeft w:val="0"/>
      <w:marRight w:val="0"/>
      <w:marTop w:val="0"/>
      <w:marBottom w:val="0"/>
      <w:divBdr>
        <w:top w:val="none" w:sz="0" w:space="0" w:color="auto"/>
        <w:left w:val="none" w:sz="0" w:space="0" w:color="auto"/>
        <w:bottom w:val="none" w:sz="0" w:space="0" w:color="auto"/>
        <w:right w:val="none" w:sz="0" w:space="0" w:color="auto"/>
      </w:divBdr>
    </w:div>
    <w:div w:id="2030138694">
      <w:bodyDiv w:val="1"/>
      <w:marLeft w:val="0"/>
      <w:marRight w:val="0"/>
      <w:marTop w:val="0"/>
      <w:marBottom w:val="0"/>
      <w:divBdr>
        <w:top w:val="none" w:sz="0" w:space="0" w:color="auto"/>
        <w:left w:val="none" w:sz="0" w:space="0" w:color="auto"/>
        <w:bottom w:val="none" w:sz="0" w:space="0" w:color="auto"/>
        <w:right w:val="none" w:sz="0" w:space="0" w:color="auto"/>
      </w:divBdr>
    </w:div>
    <w:div w:id="2136563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ocs.microsoft.com/en-us/azure/azure-resource-manager/resource-group-create-service-principal-portal"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localhost:9090/user/RVAZ"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localhost:9090/user/RVAZ"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ortal.azure.com/" TargetMode="External"/><Relationship Id="rId31" Type="http://schemas.openxmlformats.org/officeDocument/2006/relationships/image" Target="media/image17.png"/><Relationship Id="rId44" Type="http://schemas.openxmlformats.org/officeDocument/2006/relationships/hyperlink" Target="http://localhost:9090/user/RVAZ"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localhost:9090/user/RVAZ" TargetMode="External"/><Relationship Id="rId48" Type="http://schemas.openxmlformats.org/officeDocument/2006/relationships/fontTable" Target="fontTable.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NB18973\Desktop\CF_008%20Document%20Deliverab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2017-09-04T00:00:00</PublishDate>
  <Abstract>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1E8CE-6F9A-48A9-96AD-5D63DF8A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CF_008 Document Deliverable</Template>
  <TotalTime>1240</TotalTime>
  <Pages>16</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M2M IITC</vt:lpstr>
    </vt:vector>
  </TitlesOfParts>
  <Manager>Vodafone</Manager>
  <Company>CelFocus</Company>
  <LinksUpToDate>false</LinksUpToDate>
  <CharactersWithSpaces>7093</CharactersWithSpaces>
  <SharedDoc>false</SharedDoc>
  <HLinks>
    <vt:vector size="282" baseType="variant">
      <vt:variant>
        <vt:i4>1703997</vt:i4>
      </vt:variant>
      <vt:variant>
        <vt:i4>278</vt:i4>
      </vt:variant>
      <vt:variant>
        <vt:i4>0</vt:i4>
      </vt:variant>
      <vt:variant>
        <vt:i4>5</vt:i4>
      </vt:variant>
      <vt:variant>
        <vt:lpwstr/>
      </vt:variant>
      <vt:variant>
        <vt:lpwstr>_Toc41919895</vt:lpwstr>
      </vt:variant>
      <vt:variant>
        <vt:i4>1769533</vt:i4>
      </vt:variant>
      <vt:variant>
        <vt:i4>272</vt:i4>
      </vt:variant>
      <vt:variant>
        <vt:i4>0</vt:i4>
      </vt:variant>
      <vt:variant>
        <vt:i4>5</vt:i4>
      </vt:variant>
      <vt:variant>
        <vt:lpwstr/>
      </vt:variant>
      <vt:variant>
        <vt:lpwstr>_Toc41919894</vt:lpwstr>
      </vt:variant>
      <vt:variant>
        <vt:i4>1835069</vt:i4>
      </vt:variant>
      <vt:variant>
        <vt:i4>266</vt:i4>
      </vt:variant>
      <vt:variant>
        <vt:i4>0</vt:i4>
      </vt:variant>
      <vt:variant>
        <vt:i4>5</vt:i4>
      </vt:variant>
      <vt:variant>
        <vt:lpwstr/>
      </vt:variant>
      <vt:variant>
        <vt:lpwstr>_Toc41919893</vt:lpwstr>
      </vt:variant>
      <vt:variant>
        <vt:i4>1900605</vt:i4>
      </vt:variant>
      <vt:variant>
        <vt:i4>260</vt:i4>
      </vt:variant>
      <vt:variant>
        <vt:i4>0</vt:i4>
      </vt:variant>
      <vt:variant>
        <vt:i4>5</vt:i4>
      </vt:variant>
      <vt:variant>
        <vt:lpwstr/>
      </vt:variant>
      <vt:variant>
        <vt:lpwstr>_Toc41919892</vt:lpwstr>
      </vt:variant>
      <vt:variant>
        <vt:i4>1966141</vt:i4>
      </vt:variant>
      <vt:variant>
        <vt:i4>254</vt:i4>
      </vt:variant>
      <vt:variant>
        <vt:i4>0</vt:i4>
      </vt:variant>
      <vt:variant>
        <vt:i4>5</vt:i4>
      </vt:variant>
      <vt:variant>
        <vt:lpwstr/>
      </vt:variant>
      <vt:variant>
        <vt:lpwstr>_Toc41919891</vt:lpwstr>
      </vt:variant>
      <vt:variant>
        <vt:i4>2031677</vt:i4>
      </vt:variant>
      <vt:variant>
        <vt:i4>248</vt:i4>
      </vt:variant>
      <vt:variant>
        <vt:i4>0</vt:i4>
      </vt:variant>
      <vt:variant>
        <vt:i4>5</vt:i4>
      </vt:variant>
      <vt:variant>
        <vt:lpwstr/>
      </vt:variant>
      <vt:variant>
        <vt:lpwstr>_Toc41919890</vt:lpwstr>
      </vt:variant>
      <vt:variant>
        <vt:i4>1441852</vt:i4>
      </vt:variant>
      <vt:variant>
        <vt:i4>242</vt:i4>
      </vt:variant>
      <vt:variant>
        <vt:i4>0</vt:i4>
      </vt:variant>
      <vt:variant>
        <vt:i4>5</vt:i4>
      </vt:variant>
      <vt:variant>
        <vt:lpwstr/>
      </vt:variant>
      <vt:variant>
        <vt:lpwstr>_Toc41919889</vt:lpwstr>
      </vt:variant>
      <vt:variant>
        <vt:i4>1507388</vt:i4>
      </vt:variant>
      <vt:variant>
        <vt:i4>236</vt:i4>
      </vt:variant>
      <vt:variant>
        <vt:i4>0</vt:i4>
      </vt:variant>
      <vt:variant>
        <vt:i4>5</vt:i4>
      </vt:variant>
      <vt:variant>
        <vt:lpwstr/>
      </vt:variant>
      <vt:variant>
        <vt:lpwstr>_Toc41919888</vt:lpwstr>
      </vt:variant>
      <vt:variant>
        <vt:i4>1572924</vt:i4>
      </vt:variant>
      <vt:variant>
        <vt:i4>230</vt:i4>
      </vt:variant>
      <vt:variant>
        <vt:i4>0</vt:i4>
      </vt:variant>
      <vt:variant>
        <vt:i4>5</vt:i4>
      </vt:variant>
      <vt:variant>
        <vt:lpwstr/>
      </vt:variant>
      <vt:variant>
        <vt:lpwstr>_Toc41919887</vt:lpwstr>
      </vt:variant>
      <vt:variant>
        <vt:i4>1638460</vt:i4>
      </vt:variant>
      <vt:variant>
        <vt:i4>224</vt:i4>
      </vt:variant>
      <vt:variant>
        <vt:i4>0</vt:i4>
      </vt:variant>
      <vt:variant>
        <vt:i4>5</vt:i4>
      </vt:variant>
      <vt:variant>
        <vt:lpwstr/>
      </vt:variant>
      <vt:variant>
        <vt:lpwstr>_Toc41919886</vt:lpwstr>
      </vt:variant>
      <vt:variant>
        <vt:i4>1703996</vt:i4>
      </vt:variant>
      <vt:variant>
        <vt:i4>218</vt:i4>
      </vt:variant>
      <vt:variant>
        <vt:i4>0</vt:i4>
      </vt:variant>
      <vt:variant>
        <vt:i4>5</vt:i4>
      </vt:variant>
      <vt:variant>
        <vt:lpwstr/>
      </vt:variant>
      <vt:variant>
        <vt:lpwstr>_Toc41919885</vt:lpwstr>
      </vt:variant>
      <vt:variant>
        <vt:i4>1769532</vt:i4>
      </vt:variant>
      <vt:variant>
        <vt:i4>212</vt:i4>
      </vt:variant>
      <vt:variant>
        <vt:i4>0</vt:i4>
      </vt:variant>
      <vt:variant>
        <vt:i4>5</vt:i4>
      </vt:variant>
      <vt:variant>
        <vt:lpwstr/>
      </vt:variant>
      <vt:variant>
        <vt:lpwstr>_Toc41919884</vt:lpwstr>
      </vt:variant>
      <vt:variant>
        <vt:i4>1835068</vt:i4>
      </vt:variant>
      <vt:variant>
        <vt:i4>206</vt:i4>
      </vt:variant>
      <vt:variant>
        <vt:i4>0</vt:i4>
      </vt:variant>
      <vt:variant>
        <vt:i4>5</vt:i4>
      </vt:variant>
      <vt:variant>
        <vt:lpwstr/>
      </vt:variant>
      <vt:variant>
        <vt:lpwstr>_Toc41919883</vt:lpwstr>
      </vt:variant>
      <vt:variant>
        <vt:i4>1900604</vt:i4>
      </vt:variant>
      <vt:variant>
        <vt:i4>200</vt:i4>
      </vt:variant>
      <vt:variant>
        <vt:i4>0</vt:i4>
      </vt:variant>
      <vt:variant>
        <vt:i4>5</vt:i4>
      </vt:variant>
      <vt:variant>
        <vt:lpwstr/>
      </vt:variant>
      <vt:variant>
        <vt:lpwstr>_Toc41919882</vt:lpwstr>
      </vt:variant>
      <vt:variant>
        <vt:i4>1966140</vt:i4>
      </vt:variant>
      <vt:variant>
        <vt:i4>194</vt:i4>
      </vt:variant>
      <vt:variant>
        <vt:i4>0</vt:i4>
      </vt:variant>
      <vt:variant>
        <vt:i4>5</vt:i4>
      </vt:variant>
      <vt:variant>
        <vt:lpwstr/>
      </vt:variant>
      <vt:variant>
        <vt:lpwstr>_Toc41919881</vt:lpwstr>
      </vt:variant>
      <vt:variant>
        <vt:i4>2031676</vt:i4>
      </vt:variant>
      <vt:variant>
        <vt:i4>188</vt:i4>
      </vt:variant>
      <vt:variant>
        <vt:i4>0</vt:i4>
      </vt:variant>
      <vt:variant>
        <vt:i4>5</vt:i4>
      </vt:variant>
      <vt:variant>
        <vt:lpwstr/>
      </vt:variant>
      <vt:variant>
        <vt:lpwstr>_Toc41919880</vt:lpwstr>
      </vt:variant>
      <vt:variant>
        <vt:i4>1441843</vt:i4>
      </vt:variant>
      <vt:variant>
        <vt:i4>182</vt:i4>
      </vt:variant>
      <vt:variant>
        <vt:i4>0</vt:i4>
      </vt:variant>
      <vt:variant>
        <vt:i4>5</vt:i4>
      </vt:variant>
      <vt:variant>
        <vt:lpwstr/>
      </vt:variant>
      <vt:variant>
        <vt:lpwstr>_Toc41919879</vt:lpwstr>
      </vt:variant>
      <vt:variant>
        <vt:i4>1507379</vt:i4>
      </vt:variant>
      <vt:variant>
        <vt:i4>176</vt:i4>
      </vt:variant>
      <vt:variant>
        <vt:i4>0</vt:i4>
      </vt:variant>
      <vt:variant>
        <vt:i4>5</vt:i4>
      </vt:variant>
      <vt:variant>
        <vt:lpwstr/>
      </vt:variant>
      <vt:variant>
        <vt:lpwstr>_Toc41919878</vt:lpwstr>
      </vt:variant>
      <vt:variant>
        <vt:i4>1572915</vt:i4>
      </vt:variant>
      <vt:variant>
        <vt:i4>170</vt:i4>
      </vt:variant>
      <vt:variant>
        <vt:i4>0</vt:i4>
      </vt:variant>
      <vt:variant>
        <vt:i4>5</vt:i4>
      </vt:variant>
      <vt:variant>
        <vt:lpwstr/>
      </vt:variant>
      <vt:variant>
        <vt:lpwstr>_Toc41919877</vt:lpwstr>
      </vt:variant>
      <vt:variant>
        <vt:i4>1638451</vt:i4>
      </vt:variant>
      <vt:variant>
        <vt:i4>164</vt:i4>
      </vt:variant>
      <vt:variant>
        <vt:i4>0</vt:i4>
      </vt:variant>
      <vt:variant>
        <vt:i4>5</vt:i4>
      </vt:variant>
      <vt:variant>
        <vt:lpwstr/>
      </vt:variant>
      <vt:variant>
        <vt:lpwstr>_Toc41919876</vt:lpwstr>
      </vt:variant>
      <vt:variant>
        <vt:i4>1703987</vt:i4>
      </vt:variant>
      <vt:variant>
        <vt:i4>158</vt:i4>
      </vt:variant>
      <vt:variant>
        <vt:i4>0</vt:i4>
      </vt:variant>
      <vt:variant>
        <vt:i4>5</vt:i4>
      </vt:variant>
      <vt:variant>
        <vt:lpwstr/>
      </vt:variant>
      <vt:variant>
        <vt:lpwstr>_Toc41919875</vt:lpwstr>
      </vt:variant>
      <vt:variant>
        <vt:i4>1769523</vt:i4>
      </vt:variant>
      <vt:variant>
        <vt:i4>152</vt:i4>
      </vt:variant>
      <vt:variant>
        <vt:i4>0</vt:i4>
      </vt:variant>
      <vt:variant>
        <vt:i4>5</vt:i4>
      </vt:variant>
      <vt:variant>
        <vt:lpwstr/>
      </vt:variant>
      <vt:variant>
        <vt:lpwstr>_Toc41919874</vt:lpwstr>
      </vt:variant>
      <vt:variant>
        <vt:i4>1835059</vt:i4>
      </vt:variant>
      <vt:variant>
        <vt:i4>146</vt:i4>
      </vt:variant>
      <vt:variant>
        <vt:i4>0</vt:i4>
      </vt:variant>
      <vt:variant>
        <vt:i4>5</vt:i4>
      </vt:variant>
      <vt:variant>
        <vt:lpwstr/>
      </vt:variant>
      <vt:variant>
        <vt:lpwstr>_Toc41919873</vt:lpwstr>
      </vt:variant>
      <vt:variant>
        <vt:i4>1900595</vt:i4>
      </vt:variant>
      <vt:variant>
        <vt:i4>140</vt:i4>
      </vt:variant>
      <vt:variant>
        <vt:i4>0</vt:i4>
      </vt:variant>
      <vt:variant>
        <vt:i4>5</vt:i4>
      </vt:variant>
      <vt:variant>
        <vt:lpwstr/>
      </vt:variant>
      <vt:variant>
        <vt:lpwstr>_Toc41919872</vt:lpwstr>
      </vt:variant>
      <vt:variant>
        <vt:i4>1966131</vt:i4>
      </vt:variant>
      <vt:variant>
        <vt:i4>134</vt:i4>
      </vt:variant>
      <vt:variant>
        <vt:i4>0</vt:i4>
      </vt:variant>
      <vt:variant>
        <vt:i4>5</vt:i4>
      </vt:variant>
      <vt:variant>
        <vt:lpwstr/>
      </vt:variant>
      <vt:variant>
        <vt:lpwstr>_Toc41919871</vt:lpwstr>
      </vt:variant>
      <vt:variant>
        <vt:i4>2031667</vt:i4>
      </vt:variant>
      <vt:variant>
        <vt:i4>128</vt:i4>
      </vt:variant>
      <vt:variant>
        <vt:i4>0</vt:i4>
      </vt:variant>
      <vt:variant>
        <vt:i4>5</vt:i4>
      </vt:variant>
      <vt:variant>
        <vt:lpwstr/>
      </vt:variant>
      <vt:variant>
        <vt:lpwstr>_Toc41919870</vt:lpwstr>
      </vt:variant>
      <vt:variant>
        <vt:i4>1441842</vt:i4>
      </vt:variant>
      <vt:variant>
        <vt:i4>122</vt:i4>
      </vt:variant>
      <vt:variant>
        <vt:i4>0</vt:i4>
      </vt:variant>
      <vt:variant>
        <vt:i4>5</vt:i4>
      </vt:variant>
      <vt:variant>
        <vt:lpwstr/>
      </vt:variant>
      <vt:variant>
        <vt:lpwstr>_Toc41919869</vt:lpwstr>
      </vt:variant>
      <vt:variant>
        <vt:i4>1507378</vt:i4>
      </vt:variant>
      <vt:variant>
        <vt:i4>116</vt:i4>
      </vt:variant>
      <vt:variant>
        <vt:i4>0</vt:i4>
      </vt:variant>
      <vt:variant>
        <vt:i4>5</vt:i4>
      </vt:variant>
      <vt:variant>
        <vt:lpwstr/>
      </vt:variant>
      <vt:variant>
        <vt:lpwstr>_Toc41919868</vt:lpwstr>
      </vt:variant>
      <vt:variant>
        <vt:i4>1572914</vt:i4>
      </vt:variant>
      <vt:variant>
        <vt:i4>110</vt:i4>
      </vt:variant>
      <vt:variant>
        <vt:i4>0</vt:i4>
      </vt:variant>
      <vt:variant>
        <vt:i4>5</vt:i4>
      </vt:variant>
      <vt:variant>
        <vt:lpwstr/>
      </vt:variant>
      <vt:variant>
        <vt:lpwstr>_Toc41919867</vt:lpwstr>
      </vt:variant>
      <vt:variant>
        <vt:i4>1638450</vt:i4>
      </vt:variant>
      <vt:variant>
        <vt:i4>104</vt:i4>
      </vt:variant>
      <vt:variant>
        <vt:i4>0</vt:i4>
      </vt:variant>
      <vt:variant>
        <vt:i4>5</vt:i4>
      </vt:variant>
      <vt:variant>
        <vt:lpwstr/>
      </vt:variant>
      <vt:variant>
        <vt:lpwstr>_Toc41919866</vt:lpwstr>
      </vt:variant>
      <vt:variant>
        <vt:i4>1703986</vt:i4>
      </vt:variant>
      <vt:variant>
        <vt:i4>98</vt:i4>
      </vt:variant>
      <vt:variant>
        <vt:i4>0</vt:i4>
      </vt:variant>
      <vt:variant>
        <vt:i4>5</vt:i4>
      </vt:variant>
      <vt:variant>
        <vt:lpwstr/>
      </vt:variant>
      <vt:variant>
        <vt:lpwstr>_Toc41919865</vt:lpwstr>
      </vt:variant>
      <vt:variant>
        <vt:i4>1769522</vt:i4>
      </vt:variant>
      <vt:variant>
        <vt:i4>92</vt:i4>
      </vt:variant>
      <vt:variant>
        <vt:i4>0</vt:i4>
      </vt:variant>
      <vt:variant>
        <vt:i4>5</vt:i4>
      </vt:variant>
      <vt:variant>
        <vt:lpwstr/>
      </vt:variant>
      <vt:variant>
        <vt:lpwstr>_Toc41919864</vt:lpwstr>
      </vt:variant>
      <vt:variant>
        <vt:i4>1835058</vt:i4>
      </vt:variant>
      <vt:variant>
        <vt:i4>86</vt:i4>
      </vt:variant>
      <vt:variant>
        <vt:i4>0</vt:i4>
      </vt:variant>
      <vt:variant>
        <vt:i4>5</vt:i4>
      </vt:variant>
      <vt:variant>
        <vt:lpwstr/>
      </vt:variant>
      <vt:variant>
        <vt:lpwstr>_Toc41919863</vt:lpwstr>
      </vt:variant>
      <vt:variant>
        <vt:i4>1900594</vt:i4>
      </vt:variant>
      <vt:variant>
        <vt:i4>80</vt:i4>
      </vt:variant>
      <vt:variant>
        <vt:i4>0</vt:i4>
      </vt:variant>
      <vt:variant>
        <vt:i4>5</vt:i4>
      </vt:variant>
      <vt:variant>
        <vt:lpwstr/>
      </vt:variant>
      <vt:variant>
        <vt:lpwstr>_Toc41919862</vt:lpwstr>
      </vt:variant>
      <vt:variant>
        <vt:i4>1966130</vt:i4>
      </vt:variant>
      <vt:variant>
        <vt:i4>74</vt:i4>
      </vt:variant>
      <vt:variant>
        <vt:i4>0</vt:i4>
      </vt:variant>
      <vt:variant>
        <vt:i4>5</vt:i4>
      </vt:variant>
      <vt:variant>
        <vt:lpwstr/>
      </vt:variant>
      <vt:variant>
        <vt:lpwstr>_Toc41919861</vt:lpwstr>
      </vt:variant>
      <vt:variant>
        <vt:i4>2031666</vt:i4>
      </vt:variant>
      <vt:variant>
        <vt:i4>68</vt:i4>
      </vt:variant>
      <vt:variant>
        <vt:i4>0</vt:i4>
      </vt:variant>
      <vt:variant>
        <vt:i4>5</vt:i4>
      </vt:variant>
      <vt:variant>
        <vt:lpwstr/>
      </vt:variant>
      <vt:variant>
        <vt:lpwstr>_Toc41919860</vt:lpwstr>
      </vt:variant>
      <vt:variant>
        <vt:i4>1441841</vt:i4>
      </vt:variant>
      <vt:variant>
        <vt:i4>62</vt:i4>
      </vt:variant>
      <vt:variant>
        <vt:i4>0</vt:i4>
      </vt:variant>
      <vt:variant>
        <vt:i4>5</vt:i4>
      </vt:variant>
      <vt:variant>
        <vt:lpwstr/>
      </vt:variant>
      <vt:variant>
        <vt:lpwstr>_Toc41919859</vt:lpwstr>
      </vt:variant>
      <vt:variant>
        <vt:i4>1507377</vt:i4>
      </vt:variant>
      <vt:variant>
        <vt:i4>56</vt:i4>
      </vt:variant>
      <vt:variant>
        <vt:i4>0</vt:i4>
      </vt:variant>
      <vt:variant>
        <vt:i4>5</vt:i4>
      </vt:variant>
      <vt:variant>
        <vt:lpwstr/>
      </vt:variant>
      <vt:variant>
        <vt:lpwstr>_Toc41919858</vt:lpwstr>
      </vt:variant>
      <vt:variant>
        <vt:i4>1572913</vt:i4>
      </vt:variant>
      <vt:variant>
        <vt:i4>50</vt:i4>
      </vt:variant>
      <vt:variant>
        <vt:i4>0</vt:i4>
      </vt:variant>
      <vt:variant>
        <vt:i4>5</vt:i4>
      </vt:variant>
      <vt:variant>
        <vt:lpwstr/>
      </vt:variant>
      <vt:variant>
        <vt:lpwstr>_Toc41919857</vt:lpwstr>
      </vt:variant>
      <vt:variant>
        <vt:i4>1638449</vt:i4>
      </vt:variant>
      <vt:variant>
        <vt:i4>44</vt:i4>
      </vt:variant>
      <vt:variant>
        <vt:i4>0</vt:i4>
      </vt:variant>
      <vt:variant>
        <vt:i4>5</vt:i4>
      </vt:variant>
      <vt:variant>
        <vt:lpwstr/>
      </vt:variant>
      <vt:variant>
        <vt:lpwstr>_Toc41919856</vt:lpwstr>
      </vt:variant>
      <vt:variant>
        <vt:i4>1703985</vt:i4>
      </vt:variant>
      <vt:variant>
        <vt:i4>38</vt:i4>
      </vt:variant>
      <vt:variant>
        <vt:i4>0</vt:i4>
      </vt:variant>
      <vt:variant>
        <vt:i4>5</vt:i4>
      </vt:variant>
      <vt:variant>
        <vt:lpwstr/>
      </vt:variant>
      <vt:variant>
        <vt:lpwstr>_Toc41919855</vt:lpwstr>
      </vt:variant>
      <vt:variant>
        <vt:i4>1769521</vt:i4>
      </vt:variant>
      <vt:variant>
        <vt:i4>32</vt:i4>
      </vt:variant>
      <vt:variant>
        <vt:i4>0</vt:i4>
      </vt:variant>
      <vt:variant>
        <vt:i4>5</vt:i4>
      </vt:variant>
      <vt:variant>
        <vt:lpwstr/>
      </vt:variant>
      <vt:variant>
        <vt:lpwstr>_Toc41919854</vt:lpwstr>
      </vt:variant>
      <vt:variant>
        <vt:i4>1835057</vt:i4>
      </vt:variant>
      <vt:variant>
        <vt:i4>26</vt:i4>
      </vt:variant>
      <vt:variant>
        <vt:i4>0</vt:i4>
      </vt:variant>
      <vt:variant>
        <vt:i4>5</vt:i4>
      </vt:variant>
      <vt:variant>
        <vt:lpwstr/>
      </vt:variant>
      <vt:variant>
        <vt:lpwstr>_Toc41919853</vt:lpwstr>
      </vt:variant>
      <vt:variant>
        <vt:i4>1900593</vt:i4>
      </vt:variant>
      <vt:variant>
        <vt:i4>20</vt:i4>
      </vt:variant>
      <vt:variant>
        <vt:i4>0</vt:i4>
      </vt:variant>
      <vt:variant>
        <vt:i4>5</vt:i4>
      </vt:variant>
      <vt:variant>
        <vt:lpwstr/>
      </vt:variant>
      <vt:variant>
        <vt:lpwstr>_Toc41919852</vt:lpwstr>
      </vt:variant>
      <vt:variant>
        <vt:i4>1966129</vt:i4>
      </vt:variant>
      <vt:variant>
        <vt:i4>14</vt:i4>
      </vt:variant>
      <vt:variant>
        <vt:i4>0</vt:i4>
      </vt:variant>
      <vt:variant>
        <vt:i4>5</vt:i4>
      </vt:variant>
      <vt:variant>
        <vt:lpwstr/>
      </vt:variant>
      <vt:variant>
        <vt:lpwstr>_Toc41919851</vt:lpwstr>
      </vt:variant>
      <vt:variant>
        <vt:i4>2031665</vt:i4>
      </vt:variant>
      <vt:variant>
        <vt:i4>8</vt:i4>
      </vt:variant>
      <vt:variant>
        <vt:i4>0</vt:i4>
      </vt:variant>
      <vt:variant>
        <vt:i4>5</vt:i4>
      </vt:variant>
      <vt:variant>
        <vt:lpwstr/>
      </vt:variant>
      <vt:variant>
        <vt:lpwstr>_Toc41919850</vt:lpwstr>
      </vt:variant>
      <vt:variant>
        <vt:i4>1441840</vt:i4>
      </vt:variant>
      <vt:variant>
        <vt:i4>2</vt:i4>
      </vt:variant>
      <vt:variant>
        <vt:i4>0</vt:i4>
      </vt:variant>
      <vt:variant>
        <vt:i4>5</vt:i4>
      </vt:variant>
      <vt:variant>
        <vt:lpwstr/>
      </vt:variant>
      <vt:variant>
        <vt:lpwstr>_Toc41919849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M2M IITC – Azure Jenkins Plugin</dc:title>
  <dc:subject>CM+</dc:subject>
  <dc:creator>CELFOCUS</dc:creator>
  <cp:lastModifiedBy>Ricardo Vaz</cp:lastModifiedBy>
  <cp:revision>413</cp:revision>
  <cp:lastPrinted>2015-11-17T23:22:00Z</cp:lastPrinted>
  <dcterms:created xsi:type="dcterms:W3CDTF">2017-09-07T14:43:00Z</dcterms:created>
  <dcterms:modified xsi:type="dcterms:W3CDTF">2017-09-08T11:21:00Z</dcterms:modified>
  <cp:category>Installation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d467263d-3e7c-4658-9b65-2afd5ff61e88</vt:lpwstr>
  </property>
  <property fmtid="{D5CDD505-2E9C-101B-9397-08002B2CF9AE}" pid="3" name="ContentTypeId">
    <vt:lpwstr>0x0101001F75EC7A72972A4B9FA0564B4AAFF336</vt:lpwstr>
  </property>
  <property fmtid="{D5CDD505-2E9C-101B-9397-08002B2CF9AE}" pid="4" name="Published by">
    <vt:lpwstr/>
  </property>
  <property fmtid="{D5CDD505-2E9C-101B-9397-08002B2CF9AE}" pid="5" name="_dlc_DocIdUrl">
    <vt:lpwstr>http://metis/Workspaces/340c3ce3-cc21-4cbe-b35f-5f15f826a8b7/_layouts/DocIdRedir.aspx?ID=UWJN7XW3RYRD-556-59UWJN7XW3RYRD-556-59</vt:lpwstr>
  </property>
  <property fmtid="{D5CDD505-2E9C-101B-9397-08002B2CF9AE}" pid="6" name="_dlc_DocId">
    <vt:lpwstr>UWJN7XW3RYRD-556-59</vt:lpwstr>
  </property>
  <property fmtid="{D5CDD505-2E9C-101B-9397-08002B2CF9AE}" pid="7" name="Order">
    <vt:r8>4500</vt:r8>
  </property>
</Properties>
</file>